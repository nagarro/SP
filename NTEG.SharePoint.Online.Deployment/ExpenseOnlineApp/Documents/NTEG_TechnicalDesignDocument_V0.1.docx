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sdt>
      <w:sdtPr>
        <w:rPr>
          <w:rStyle w:val="StyleLatinHeadings36pt"/>
        </w:rPr>
        <w:id w:val="12172743"/>
        <w:docPartObj>
          <w:docPartGallery w:val="Cover Pages"/>
          <w:docPartUnique/>
        </w:docPartObj>
      </w:sdtPr>
      <w:sdtEndPr>
        <w:rPr>
          <w:rStyle w:val="DefaultParagraphFont"/>
          <w:sz w:val="22"/>
        </w:rPr>
      </w:sdtEndPr>
      <w:sdtContent>
        <w:p w:rsidR="00172C21" w:rsidRPr="009300AF" w:rsidRDefault="00310755" w:rsidP="008F7878">
          <w:r>
            <w:rPr>
              <w:noProof/>
              <w:lang w:val="en-IN" w:eastAsia="en-IN" w:bidi="ar-SA"/>
            </w:rPr>
            <w:drawing>
              <wp:anchor distT="0" distB="0" distL="114300" distR="114300" simplePos="0" relativeHeight="251646976" behindDoc="1" locked="0" layoutInCell="1" allowOverlap="1" wp14:anchorId="391DEEE3" wp14:editId="4C6251AE">
                <wp:simplePos x="0" y="0"/>
                <wp:positionH relativeFrom="column">
                  <wp:posOffset>-925428</wp:posOffset>
                </wp:positionH>
                <wp:positionV relativeFrom="paragraph">
                  <wp:posOffset>-3212754</wp:posOffset>
                </wp:positionV>
                <wp:extent cx="10085070" cy="9250680"/>
                <wp:effectExtent l="0" t="0" r="0" b="7620"/>
                <wp:wrapNone/>
                <wp:docPr id="1" name="Picture 0" descr="ELC_option1Smal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LC_option1Small.jp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 flipH="1">
                          <a:off x="0" y="0"/>
                          <a:ext cx="10085070" cy="9250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FF69FB">
            <w:rPr>
              <w:noProof/>
              <w:lang w:val="en-IN" w:eastAsia="en-IN" w:bidi="ar-SA"/>
            </w:rPr>
            <mc:AlternateContent>
              <mc:Choice Requires="wps">
                <w:drawing>
                  <wp:anchor distT="0" distB="0" distL="114300" distR="114300" simplePos="0" relativeHeight="251667456" behindDoc="1" locked="0" layoutInCell="0" allowOverlap="1" wp14:anchorId="72E46A88" wp14:editId="3FD7D9F1">
                    <wp:simplePos x="0" y="0"/>
                    <wp:positionH relativeFrom="column">
                      <wp:posOffset>6540500</wp:posOffset>
                    </wp:positionH>
                    <wp:positionV relativeFrom="page">
                      <wp:posOffset>809625</wp:posOffset>
                    </wp:positionV>
                    <wp:extent cx="1813560" cy="708660"/>
                    <wp:effectExtent l="0" t="0" r="15240" b="0"/>
                    <wp:wrapNone/>
                    <wp:docPr id="7216" name="Text Box 1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13560" cy="7086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848B0" w:rsidRDefault="001848B0" w:rsidP="001D7A20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  <w:lang w:val="en-IN" w:eastAsia="en-IN" w:bidi="ar-SA"/>
                                  </w:rPr>
                                  <w:drawing>
                                    <wp:inline distT="0" distB="0" distL="0" distR="0" wp14:anchorId="1EA37647" wp14:editId="7FFD38A3">
                                      <wp:extent cx="1728216" cy="667512"/>
                                      <wp:effectExtent l="0" t="0" r="0" b="0"/>
                                      <wp:docPr id="62" name="Picture 1" descr="nagarro_logo_withtag.pn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nagarro_logo_withtag.png"/>
                                              <pic:cNvPicPr/>
                                            </pic:nvPicPr>
                                            <pic:blipFill>
                                              <a:blip r:embed="rId10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728216" cy="66751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0" tIns="0" rIns="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2E46A8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" o:spid="_x0000_s1026" type="#_x0000_t202" style="position:absolute;margin-left:515pt;margin-top:63.75pt;width:142.8pt;height:55.8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GzrsQ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" o:allowincell="f" filled="f" stroked="f">
                    <v:textbox inset="0,0,0">
                      <w:txbxContent>
                        <w:p w:rsidR="001848B0" w:rsidRDefault="001848B0" w:rsidP="001D7A20">
                          <w:pPr>
                            <w:jc w:val="right"/>
                          </w:pPr>
                          <w:r>
                            <w:rPr>
                              <w:noProof/>
                              <w:lang w:val="en-IN" w:eastAsia="en-IN" w:bidi="ar-SA"/>
                            </w:rPr>
                            <w:drawing>
                              <wp:inline distT="0" distB="0" distL="0" distR="0" wp14:anchorId="1EA37647" wp14:editId="7FFD38A3">
                                <wp:extent cx="1728216" cy="667512"/>
                                <wp:effectExtent l="0" t="0" r="0" b="0"/>
                                <wp:docPr id="62" name="Picture 1" descr="nagarro_logo_withtag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nagarro_logo_withtag.png"/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28216" cy="66751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y="page"/>
                  </v:shape>
                </w:pict>
              </mc:Fallback>
            </mc:AlternateContent>
          </w:r>
        </w:p>
        <w:p w:rsidR="002F2F19" w:rsidRPr="00172C21" w:rsidRDefault="002F2F19" w:rsidP="002F2F19">
          <w:pPr>
            <w:rPr>
              <w:rStyle w:val="StyleLatinHeadings36pt"/>
            </w:rPr>
          </w:pPr>
        </w:p>
        <w:p w:rsidR="00BE0B9C" w:rsidRDefault="00BE0B9C" w:rsidP="00755F21">
          <w:pPr>
            <w:rPr>
              <w:rFonts w:eastAsiaTheme="majorEastAsia"/>
            </w:rPr>
          </w:pPr>
        </w:p>
        <w:p w:rsidR="00121B09" w:rsidRDefault="00C02BEE" w:rsidP="00CA55A7">
          <w:r>
            <w:rPr>
              <w:noProof/>
              <w:lang w:val="en-IN" w:eastAsia="en-IN" w:bidi="ar-SA"/>
            </w:rPr>
            <mc:AlternateContent>
              <mc:Choice Requires="wps">
                <w:drawing>
                  <wp:anchor distT="0" distB="0" distL="114300" distR="114300" simplePos="0" relativeHeight="251652096" behindDoc="0" locked="0" layoutInCell="0" allowOverlap="1" wp14:anchorId="5BE2F745" wp14:editId="2D34FEDD">
                    <wp:simplePos x="0" y="0"/>
                    <wp:positionH relativeFrom="column">
                      <wp:posOffset>802005</wp:posOffset>
                    </wp:positionH>
                    <wp:positionV relativeFrom="page">
                      <wp:posOffset>215265</wp:posOffset>
                    </wp:positionV>
                    <wp:extent cx="5229225" cy="591820"/>
                    <wp:effectExtent l="0" t="0" r="0" b="17780"/>
                    <wp:wrapNone/>
                    <wp:docPr id="7214" name="Text Box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229225" cy="5918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alias w:val="Title"/>
                                  <w:id w:val="-62076462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848B0" w:rsidRPr="00475A87" w:rsidRDefault="001848B0" w:rsidP="00475A87">
                                    <w:pPr>
                                      <w:pStyle w:val="Title"/>
                                    </w:pPr>
                                    <w:r>
                                      <w:rPr>
                                        <w:lang w:val="en-IN"/>
                                      </w:rPr>
                                      <w:t>NTEG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0" tIns="0" rIns="9144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BE2F745" id="Text Box 9" o:spid="_x0000_s1027" type="#_x0000_t202" style="position:absolute;margin-left:63.15pt;margin-top:16.95pt;width:411.75pt;height:46.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" o:allowincell="f" filled="f" stroked="f">
                    <v:textbox style="mso-fit-shape-to-text:t" inset="0,0,,0">
                      <w:txbxContent>
                        <w:sdt>
                          <w:sdtPr>
                            <w:alias w:val="Title"/>
                            <w:id w:val="-62076462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1848B0" w:rsidRPr="00475A87" w:rsidRDefault="001848B0" w:rsidP="00475A87">
                              <w:pPr>
                                <w:pStyle w:val="Title"/>
                              </w:pPr>
                              <w:r>
                                <w:rPr>
                                  <w:lang w:val="en-IN"/>
                                </w:rPr>
                                <w:t>NTEG</w:t>
                              </w:r>
                            </w:p>
                          </w:sdtContent>
                        </w:sdt>
                      </w:txbxContent>
                    </v:textbox>
                    <w10:wrap anchory="page"/>
                  </v:shape>
                </w:pict>
              </mc:Fallback>
            </mc:AlternateContent>
          </w:r>
        </w:p>
        <w:p w:rsidR="00A70EF9" w:rsidRDefault="00BA2722" w:rsidP="00CA55A7">
          <w:r>
            <w:rPr>
              <w:rFonts w:eastAsiaTheme="majorEastAsia"/>
              <w:noProof/>
              <w:lang w:val="en-IN" w:eastAsia="en-IN" w:bidi="ar-SA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6522343B" wp14:editId="6C3AB45E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2468880</wp:posOffset>
                    </wp:positionV>
                    <wp:extent cx="5005705" cy="647700"/>
                    <wp:effectExtent l="0" t="0" r="0" b="0"/>
                    <wp:wrapNone/>
                    <wp:docPr id="7213" name="Text Box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005705" cy="647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alias w:val="Subtitle"/>
                                  <w:id w:val="-1386474170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848B0" w:rsidRDefault="001848B0" w:rsidP="00607461">
                                    <w:pPr>
                                      <w:pStyle w:val="DocumentName"/>
                                    </w:pPr>
                                    <w:r>
                                      <w:t>Technical Design Document V0.1</w:t>
                                    </w:r>
                                  </w:p>
                                </w:sdtContent>
                              </w:sdt>
                              <w:p w:rsidR="001848B0" w:rsidRDefault="001848B0" w:rsidP="00607461">
                                <w:pPr>
                                  <w:pStyle w:val="DocumentName"/>
                                </w:pPr>
                              </w:p>
                            </w:txbxContent>
                          </wps:txbx>
                          <wps:bodyPr rot="0" vert="horz" wrap="square" lIns="0" tIns="0" rIns="9144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522343B" id="Text Box 11" o:spid="_x0000_s1028" type="#_x0000_t202" style="position:absolute;margin-left:0;margin-top:194.4pt;width:394.15pt;height:5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" o:allowincell="f" filled="f" stroked="f">
                    <v:textbox inset="0,0,,0">
                      <w:txbxContent>
                        <w:sdt>
                          <w:sdtPr>
                            <w:alias w:val="Subtitle"/>
                            <w:id w:val="-1386474170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1848B0" w:rsidRDefault="001848B0" w:rsidP="00607461">
                              <w:pPr>
                                <w:pStyle w:val="DocumentName"/>
                              </w:pPr>
                              <w:r>
                                <w:t>Technical Design Document V0.1</w:t>
                              </w:r>
                            </w:p>
                          </w:sdtContent>
                        </w:sdt>
                        <w:p w:rsidR="001848B0" w:rsidRDefault="001848B0" w:rsidP="00607461">
                          <w:pPr>
                            <w:pStyle w:val="DocumentName"/>
                          </w:pPr>
                        </w:p>
                      </w:txbxContent>
                    </v:textbox>
                    <w10:wrap anchory="page"/>
                  </v:shape>
                </w:pict>
              </mc:Fallback>
            </mc:AlternateContent>
          </w:r>
        </w:p>
        <w:p w:rsidR="00A70EF9" w:rsidRDefault="00A70EF9" w:rsidP="00CA55A7"/>
        <w:p w:rsidR="00A70EF9" w:rsidRDefault="00FF69FB" w:rsidP="00CA55A7">
          <w:r>
            <w:rPr>
              <w:noProof/>
              <w:lang w:val="en-IN" w:eastAsia="en-IN" w:bidi="ar-SA"/>
            </w:rPr>
            <mc:AlternateContent>
              <mc:Choice Requires="wps">
                <w:drawing>
                  <wp:anchor distT="0" distB="0" distL="114300" distR="114300" simplePos="0" relativeHeight="251657216" behindDoc="1" locked="0" layoutInCell="0" allowOverlap="1" wp14:anchorId="56D0DA2D" wp14:editId="254ED235">
                    <wp:simplePos x="0" y="0"/>
                    <wp:positionH relativeFrom="column">
                      <wp:posOffset>635</wp:posOffset>
                    </wp:positionH>
                    <wp:positionV relativeFrom="page">
                      <wp:posOffset>3289935</wp:posOffset>
                    </wp:positionV>
                    <wp:extent cx="2294890" cy="684530"/>
                    <wp:effectExtent l="0" t="0" r="10160" b="1270"/>
                    <wp:wrapNone/>
                    <wp:docPr id="7215" name="Text Box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294890" cy="6845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848B0" w:rsidRDefault="001848B0" w:rsidP="00DD16C2">
                                <w:pPr>
                                  <w:pStyle w:val="Clientname"/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6D0DA2D" id="Text Box 10" o:spid="_x0000_s1029" type="#_x0000_t202" style="position:absolute;margin-left:.05pt;margin-top:259.05pt;width:180.7pt;height:53.9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UyntgIAALQ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" o:allowincell="f" filled="f" stroked="f">
                    <v:textbox inset="0,0,0,0">
                      <w:txbxContent>
                        <w:p w:rsidR="001848B0" w:rsidRDefault="001848B0" w:rsidP="00DD16C2">
                          <w:pPr>
                            <w:pStyle w:val="Clientname"/>
                          </w:pPr>
                        </w:p>
                      </w:txbxContent>
                    </v:textbox>
                    <w10:wrap anchory="page"/>
                  </v:shape>
                </w:pict>
              </mc:Fallback>
            </mc:AlternateContent>
          </w:r>
        </w:p>
        <w:p w:rsidR="00E8351E" w:rsidRDefault="00405C87" w:rsidP="00405C87">
          <w:pPr>
            <w:pStyle w:val="Clientname"/>
            <w:tabs>
              <w:tab w:val="left" w:pos="2280"/>
            </w:tabs>
          </w:pPr>
          <w:r>
            <w:tab/>
          </w:r>
        </w:p>
        <w:p w:rsidR="009806A7" w:rsidRPr="00CA55A7" w:rsidRDefault="009806A7" w:rsidP="009806A7"/>
        <w:p w:rsidR="00305330" w:rsidRDefault="00305330" w:rsidP="00187A2F">
          <w:pPr>
            <w:rPr>
              <w:b/>
            </w:rPr>
          </w:pPr>
          <w:r>
            <w:rPr>
              <w:b/>
            </w:rPr>
            <w:br/>
          </w:r>
        </w:p>
        <w:p w:rsidR="00305330" w:rsidRDefault="00C02BEE">
          <w:pPr>
            <w:rPr>
              <w:b/>
            </w:rPr>
          </w:pPr>
          <w:r>
            <w:rPr>
              <w:noProof/>
              <w:lang w:val="en-IN" w:eastAsia="en-IN" w:bidi="ar-SA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23265A6F" wp14:editId="1168178A">
                    <wp:simplePos x="0" y="0"/>
                    <wp:positionH relativeFrom="column">
                      <wp:align>left</wp:align>
                    </wp:positionH>
                    <wp:positionV relativeFrom="paragraph">
                      <wp:posOffset>5066376</wp:posOffset>
                    </wp:positionV>
                    <wp:extent cx="4697730" cy="748120"/>
                    <wp:effectExtent l="0" t="0" r="0" b="0"/>
                    <wp:wrapSquare wrapText="bothSides"/>
                    <wp:docPr id="7212" name="Text Box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97730" cy="748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848B0" w:rsidRPr="00C02BEE" w:rsidRDefault="001848B0" w:rsidP="00305330">
                                <w:pPr>
                                  <w:pStyle w:val="Address"/>
                                </w:pPr>
                                <w:r w:rsidRPr="00C02BEE">
                                  <w:t>Nagarro Inc., 220 Airport Parkway, San Jose, CA 95110</w:t>
                                </w:r>
                              </w:p>
                              <w:p w:rsidR="001848B0" w:rsidRPr="00C02BEE" w:rsidRDefault="001848B0" w:rsidP="00305330">
                                <w:pPr>
                                  <w:pStyle w:val="Address"/>
                                  <w:rPr>
                                    <w:lang w:val="de-DE"/>
                                  </w:rPr>
                                </w:pPr>
                                <w:r w:rsidRPr="00C02BEE">
                                  <w:rPr>
                                    <w:lang w:val="de-DE"/>
                                  </w:rPr>
                                  <w:t>Nagarro Europe, Baslerstrasse 115 D, 79115 Freiburg, Germany</w:t>
                                </w:r>
                              </w:p>
                              <w:p w:rsidR="001848B0" w:rsidRPr="00C02BEE" w:rsidRDefault="001848B0" w:rsidP="00305330">
                                <w:pPr>
                                  <w:pStyle w:val="Address"/>
                                  <w:rPr>
                                    <w:rFonts w:eastAsiaTheme="majorEastAsia"/>
                                    <w:noProof/>
                                  </w:rPr>
                                </w:pPr>
                                <w:r w:rsidRPr="00C02BEE">
                                  <w:t>Nagarro Software Pvt. Ltd., Plot 14, Electronic City, Sector - 18, Gurgaon – 122015, Haryana, India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3265A6F" id="Text Box 15" o:spid="_x0000_s1030" type="#_x0000_t202" style="position:absolute;margin-left:0;margin-top:398.95pt;width:369.9pt;height:58.9pt;z-index:251672576;visibility:visible;mso-wrap-style:non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" filled="f" stroked="f">
                    <v:textbox>
                      <w:txbxContent>
                        <w:p w:rsidR="001848B0" w:rsidRPr="00C02BEE" w:rsidRDefault="001848B0" w:rsidP="00305330">
                          <w:pPr>
                            <w:pStyle w:val="Address"/>
                          </w:pPr>
                          <w:r w:rsidRPr="00C02BEE">
                            <w:t>Nagarro Inc., 220 Airport Parkway, San Jose, CA 95110</w:t>
                          </w:r>
                        </w:p>
                        <w:p w:rsidR="001848B0" w:rsidRPr="00C02BEE" w:rsidRDefault="001848B0" w:rsidP="00305330">
                          <w:pPr>
                            <w:pStyle w:val="Address"/>
                            <w:rPr>
                              <w:lang w:val="de-DE"/>
                            </w:rPr>
                          </w:pPr>
                          <w:r w:rsidRPr="00C02BEE">
                            <w:rPr>
                              <w:lang w:val="de-DE"/>
                            </w:rPr>
                            <w:t>Nagarro Europe, Baslerstrasse 115 D, 79115 Freiburg, Germany</w:t>
                          </w:r>
                        </w:p>
                        <w:p w:rsidR="001848B0" w:rsidRPr="00C02BEE" w:rsidRDefault="001848B0" w:rsidP="00305330">
                          <w:pPr>
                            <w:pStyle w:val="Address"/>
                            <w:rPr>
                              <w:rFonts w:eastAsiaTheme="majorEastAsia"/>
                              <w:noProof/>
                            </w:rPr>
                          </w:pPr>
                          <w:r w:rsidRPr="00C02BEE">
                            <w:t>Nagarro Software Pvt. Ltd., Plot 14, Electronic City, Sector - 18, Gurgaon – 122015, Haryana, India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05330">
            <w:rPr>
              <w:b/>
            </w:rPr>
            <w:br w:type="page"/>
          </w:r>
        </w:p>
      </w:sdtContent>
    </w:sdt>
    <w:p w:rsidR="001D7A20" w:rsidRPr="00187A2F" w:rsidRDefault="00FF69FB" w:rsidP="005C01D3">
      <w:pPr>
        <w:outlineLvl w:val="0"/>
        <w:rPr>
          <w:b/>
        </w:rPr>
      </w:pPr>
      <w:bookmarkStart w:id="0" w:name="_Toc389835545"/>
      <w:r>
        <w:rPr>
          <w:rFonts w:asciiTheme="minorHAnsi" w:eastAsiaTheme="majorEastAsia" w:hAnsiTheme="minorHAnsi"/>
          <w:noProof/>
          <w:lang w:val="en-IN" w:eastAsia="en-IN" w:bidi="ar-SA"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15BB9FC" wp14:editId="16FAE2DF">
                <wp:simplePos x="0" y="0"/>
                <wp:positionH relativeFrom="column">
                  <wp:posOffset>1296670</wp:posOffset>
                </wp:positionH>
                <wp:positionV relativeFrom="paragraph">
                  <wp:posOffset>4942840</wp:posOffset>
                </wp:positionV>
                <wp:extent cx="5299075" cy="512445"/>
                <wp:effectExtent l="0" t="0" r="0" b="1905"/>
                <wp:wrapNone/>
                <wp:docPr id="721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9075" cy="512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7692" w:type="dxa"/>
                              <w:tblLook w:val="00A0" w:firstRow="1" w:lastRow="0" w:firstColumn="1" w:lastColumn="0" w:noHBand="0" w:noVBand="0"/>
                            </w:tblPr>
                            <w:tblGrid>
                              <w:gridCol w:w="2088"/>
                              <w:gridCol w:w="2430"/>
                              <w:gridCol w:w="3174"/>
                            </w:tblGrid>
                            <w:tr w:rsidR="001848B0" w:rsidRPr="00257E84" w:rsidTr="004F4C7C">
                              <w:trPr>
                                <w:trHeight w:val="710"/>
                              </w:trPr>
                              <w:tc>
                                <w:tcPr>
                                  <w:tcW w:w="2088" w:type="dxa"/>
                                </w:tcPr>
                                <w:p w:rsidR="001848B0" w:rsidRPr="009300AF" w:rsidRDefault="001848B0" w:rsidP="004F4C7C">
                                  <w:pPr>
                                    <w:pStyle w:val="Address"/>
                                  </w:pPr>
                                </w:p>
                              </w:tc>
                              <w:tc>
                                <w:tcPr>
                                  <w:tcW w:w="2430" w:type="dxa"/>
                                </w:tcPr>
                                <w:p w:rsidR="001848B0" w:rsidRPr="009300AF" w:rsidRDefault="001848B0" w:rsidP="004F4C7C">
                                  <w:pPr>
                                    <w:pStyle w:val="Address"/>
                                  </w:pPr>
                                </w:p>
                              </w:tc>
                              <w:tc>
                                <w:tcPr>
                                  <w:tcW w:w="3174" w:type="dxa"/>
                                </w:tcPr>
                                <w:p w:rsidR="001848B0" w:rsidRPr="009300AF" w:rsidRDefault="001848B0" w:rsidP="004F4C7C">
                                  <w:pPr>
                                    <w:pStyle w:val="Address"/>
                                  </w:pPr>
                                </w:p>
                              </w:tc>
                            </w:tr>
                          </w:tbl>
                          <w:p w:rsidR="001848B0" w:rsidRDefault="001848B0" w:rsidP="001D7A2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5BB9FC" id="Text Box 12" o:spid="_x0000_s1031" type="#_x0000_t202" style="position:absolute;margin-left:102.1pt;margin-top:389.2pt;width:417.25pt;height:40.3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" filled="f" stroked="f">
                <v:textbox>
                  <w:txbxContent>
                    <w:tbl>
                      <w:tblPr>
                        <w:tblW w:w="7692" w:type="dxa"/>
                        <w:tblLook w:val="00A0" w:firstRow="1" w:lastRow="0" w:firstColumn="1" w:lastColumn="0" w:noHBand="0" w:noVBand="0"/>
                      </w:tblPr>
                      <w:tblGrid>
                        <w:gridCol w:w="2088"/>
                        <w:gridCol w:w="2430"/>
                        <w:gridCol w:w="3174"/>
                      </w:tblGrid>
                      <w:tr w:rsidR="001848B0" w:rsidRPr="00257E84" w:rsidTr="004F4C7C">
                        <w:trPr>
                          <w:trHeight w:val="710"/>
                        </w:trPr>
                        <w:tc>
                          <w:tcPr>
                            <w:tcW w:w="2088" w:type="dxa"/>
                          </w:tcPr>
                          <w:p w:rsidR="001848B0" w:rsidRPr="009300AF" w:rsidRDefault="001848B0" w:rsidP="004F4C7C">
                            <w:pPr>
                              <w:pStyle w:val="Address"/>
                            </w:pPr>
                          </w:p>
                        </w:tc>
                        <w:tc>
                          <w:tcPr>
                            <w:tcW w:w="2430" w:type="dxa"/>
                          </w:tcPr>
                          <w:p w:rsidR="001848B0" w:rsidRPr="009300AF" w:rsidRDefault="001848B0" w:rsidP="004F4C7C">
                            <w:pPr>
                              <w:pStyle w:val="Address"/>
                            </w:pPr>
                          </w:p>
                        </w:tc>
                        <w:tc>
                          <w:tcPr>
                            <w:tcW w:w="3174" w:type="dxa"/>
                          </w:tcPr>
                          <w:p w:rsidR="001848B0" w:rsidRPr="009300AF" w:rsidRDefault="001848B0" w:rsidP="004F4C7C">
                            <w:pPr>
                              <w:pStyle w:val="Address"/>
                            </w:pPr>
                          </w:p>
                        </w:tc>
                      </w:tr>
                    </w:tbl>
                    <w:p w:rsidR="001848B0" w:rsidRDefault="001848B0" w:rsidP="001D7A20"/>
                  </w:txbxContent>
                </v:textbox>
              </v:shape>
            </w:pict>
          </mc:Fallback>
        </mc:AlternateContent>
      </w:r>
      <w:r w:rsidR="001D7A20" w:rsidRPr="00187A2F">
        <w:rPr>
          <w:b/>
        </w:rPr>
        <w:t>Document Change History</w:t>
      </w:r>
      <w:bookmarkEnd w:id="0"/>
    </w:p>
    <w:tbl>
      <w:tblPr>
        <w:tblStyle w:val="NagarroTable"/>
        <w:tblW w:w="11538" w:type="dxa"/>
        <w:tblLayout w:type="fixed"/>
        <w:tblLook w:val="01E0" w:firstRow="1" w:lastRow="1" w:firstColumn="1" w:lastColumn="1" w:noHBand="0" w:noVBand="0"/>
      </w:tblPr>
      <w:tblGrid>
        <w:gridCol w:w="1814"/>
        <w:gridCol w:w="1916"/>
        <w:gridCol w:w="2498"/>
        <w:gridCol w:w="1440"/>
        <w:gridCol w:w="3870"/>
      </w:tblGrid>
      <w:tr w:rsidR="00917F88" w:rsidTr="00917F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5"/>
        </w:trPr>
        <w:tc>
          <w:tcPr>
            <w:tcW w:w="1814" w:type="dxa"/>
          </w:tcPr>
          <w:p w:rsidR="00917F88" w:rsidRDefault="00917F88" w:rsidP="002C6111">
            <w:pPr>
              <w:rPr>
                <w:b/>
                <w:bCs/>
              </w:rPr>
            </w:pPr>
            <w:r>
              <w:t>Version #</w:t>
            </w:r>
          </w:p>
        </w:tc>
        <w:tc>
          <w:tcPr>
            <w:tcW w:w="1916" w:type="dxa"/>
          </w:tcPr>
          <w:p w:rsidR="00917F88" w:rsidRDefault="00917F88" w:rsidP="002C6111">
            <w:pPr>
              <w:rPr>
                <w:b/>
                <w:bCs/>
              </w:rPr>
            </w:pPr>
            <w:r>
              <w:t>Author</w:t>
            </w:r>
          </w:p>
        </w:tc>
        <w:tc>
          <w:tcPr>
            <w:tcW w:w="2498" w:type="dxa"/>
          </w:tcPr>
          <w:p w:rsidR="00917F88" w:rsidRDefault="00917F88" w:rsidP="002C6111">
            <w:pPr>
              <w:rPr>
                <w:b/>
                <w:bCs/>
              </w:rPr>
            </w:pPr>
            <w:r>
              <w:t>Date (dd-mon-yy)</w:t>
            </w:r>
          </w:p>
        </w:tc>
        <w:tc>
          <w:tcPr>
            <w:tcW w:w="1440" w:type="dxa"/>
          </w:tcPr>
          <w:p w:rsidR="00917F88" w:rsidRDefault="00917F88" w:rsidP="002C6111">
            <w:r>
              <w:t>Reviewer</w:t>
            </w:r>
          </w:p>
        </w:tc>
        <w:tc>
          <w:tcPr>
            <w:tcW w:w="3870" w:type="dxa"/>
          </w:tcPr>
          <w:p w:rsidR="00917F88" w:rsidRDefault="00917F88" w:rsidP="002C6111">
            <w:pPr>
              <w:rPr>
                <w:b/>
                <w:bCs/>
              </w:rPr>
            </w:pPr>
            <w:r>
              <w:t>Description</w:t>
            </w:r>
          </w:p>
        </w:tc>
      </w:tr>
      <w:tr w:rsidR="00917F88" w:rsidTr="00917F88">
        <w:trPr>
          <w:trHeight w:val="272"/>
        </w:trPr>
        <w:tc>
          <w:tcPr>
            <w:tcW w:w="1814" w:type="dxa"/>
          </w:tcPr>
          <w:p w:rsidR="00917F88" w:rsidRDefault="00917F88" w:rsidP="00DD71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1916" w:type="dxa"/>
          </w:tcPr>
          <w:p w:rsidR="00917F88" w:rsidRDefault="00184C01" w:rsidP="003727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Rakesh</w:t>
            </w:r>
            <w:r w:rsidR="003727C5">
              <w:rPr>
                <w:sz w:val="20"/>
                <w:szCs w:val="20"/>
              </w:rPr>
              <w:t xml:space="preserve"> Garg</w:t>
            </w:r>
          </w:p>
        </w:tc>
        <w:tc>
          <w:tcPr>
            <w:tcW w:w="2498" w:type="dxa"/>
          </w:tcPr>
          <w:p w:rsidR="00917F88" w:rsidRDefault="006A2847" w:rsidP="006A28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  <w:r w:rsidR="00184C0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May 2014</w:t>
            </w:r>
          </w:p>
        </w:tc>
        <w:tc>
          <w:tcPr>
            <w:tcW w:w="1440" w:type="dxa"/>
          </w:tcPr>
          <w:p w:rsidR="00917F88" w:rsidRDefault="00917F88" w:rsidP="009B1734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917F88" w:rsidRDefault="00917F88" w:rsidP="009B17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 Section</w:t>
            </w:r>
          </w:p>
        </w:tc>
      </w:tr>
    </w:tbl>
    <w:p w:rsidR="001D7A20" w:rsidRDefault="001D7A20" w:rsidP="00717A41">
      <w:pPr>
        <w:pStyle w:val="TOCHeading"/>
      </w:pPr>
      <w:r>
        <w:br w:type="page"/>
      </w:r>
    </w:p>
    <w:p w:rsidR="001D7A20" w:rsidRPr="00E663FB" w:rsidRDefault="00E663FB" w:rsidP="00FD4D5D">
      <w:pPr>
        <w:pStyle w:val="TOCHeading"/>
        <w:rPr>
          <w:rStyle w:val="Hyperlink"/>
          <w:color w:val="822434" w:themeColor="accent5"/>
          <w:u w:val="none"/>
        </w:rPr>
      </w:pPr>
      <w:r w:rsidRPr="00E663FB">
        <w:rPr>
          <w:rStyle w:val="Hyperlink"/>
          <w:color w:val="822434" w:themeColor="accent5"/>
          <w:u w:val="none"/>
        </w:rPr>
        <w:lastRenderedPageBreak/>
        <w:t>Table of Contents</w:t>
      </w:r>
    </w:p>
    <w:bookmarkStart w:id="1" w:name="_GoBack"/>
    <w:bookmarkEnd w:id="1"/>
    <w:p w:rsidR="00305EBA" w:rsidRDefault="00AE0047">
      <w:pPr>
        <w:pStyle w:val="TOC1"/>
        <w:rPr>
          <w:rFonts w:asciiTheme="minorHAnsi" w:hAnsiTheme="minorHAnsi"/>
          <w:b w:val="0"/>
          <w:noProof/>
          <w:lang w:val="en-IN" w:eastAsia="en-IN" w:bidi="ar-SA"/>
        </w:rPr>
      </w:pPr>
      <w:r>
        <w:fldChar w:fldCharType="begin"/>
      </w:r>
      <w:r w:rsidR="00E663FB">
        <w:instrText xml:space="preserve"> TOC \o "1-4" \h \z \u </w:instrText>
      </w:r>
      <w:r>
        <w:fldChar w:fldCharType="separate"/>
      </w:r>
      <w:hyperlink w:anchor="_Toc389835545" w:history="1">
        <w:r w:rsidR="00305EBA" w:rsidRPr="009C37B5">
          <w:rPr>
            <w:rStyle w:val="Hyperlink"/>
            <w:noProof/>
          </w:rPr>
          <w:t>Document Change History</w:t>
        </w:r>
        <w:r w:rsidR="00305EBA">
          <w:rPr>
            <w:noProof/>
            <w:webHidden/>
          </w:rPr>
          <w:tab/>
        </w:r>
        <w:r w:rsidR="00305EBA">
          <w:rPr>
            <w:noProof/>
            <w:webHidden/>
          </w:rPr>
          <w:fldChar w:fldCharType="begin"/>
        </w:r>
        <w:r w:rsidR="00305EBA">
          <w:rPr>
            <w:noProof/>
            <w:webHidden/>
          </w:rPr>
          <w:instrText xml:space="preserve"> PAGEREF _Toc389835545 \h </w:instrText>
        </w:r>
        <w:r w:rsidR="00305EBA">
          <w:rPr>
            <w:noProof/>
            <w:webHidden/>
          </w:rPr>
        </w:r>
        <w:r w:rsidR="00305EBA">
          <w:rPr>
            <w:noProof/>
            <w:webHidden/>
          </w:rPr>
          <w:fldChar w:fldCharType="separate"/>
        </w:r>
        <w:r w:rsidR="00305EBA">
          <w:rPr>
            <w:noProof/>
            <w:webHidden/>
          </w:rPr>
          <w:t>2</w:t>
        </w:r>
        <w:r w:rsidR="00305EBA">
          <w:rPr>
            <w:noProof/>
            <w:webHidden/>
          </w:rPr>
          <w:fldChar w:fldCharType="end"/>
        </w:r>
      </w:hyperlink>
    </w:p>
    <w:p w:rsidR="00305EBA" w:rsidRDefault="00305EBA">
      <w:pPr>
        <w:pStyle w:val="TOC1"/>
        <w:rPr>
          <w:rFonts w:asciiTheme="minorHAnsi" w:hAnsiTheme="minorHAnsi"/>
          <w:b w:val="0"/>
          <w:noProof/>
          <w:lang w:val="en-IN" w:eastAsia="en-IN" w:bidi="ar-SA"/>
        </w:rPr>
      </w:pPr>
      <w:hyperlink w:anchor="_Toc389835546" w:history="1">
        <w:r w:rsidRPr="009C37B5">
          <w:rPr>
            <w:rStyle w:val="Hyperlink"/>
            <w:noProof/>
          </w:rPr>
          <w:t>1</w:t>
        </w:r>
        <w:r>
          <w:rPr>
            <w:rFonts w:asciiTheme="minorHAnsi" w:hAnsiTheme="minorHAnsi"/>
            <w:b w:val="0"/>
            <w:noProof/>
            <w:lang w:val="en-IN" w:eastAsia="en-IN" w:bidi="ar-SA"/>
          </w:rPr>
          <w:tab/>
        </w:r>
        <w:r w:rsidRPr="009C37B5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_Toc389835546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05EBA" w:rsidRDefault="00305EBA">
      <w:pPr>
        <w:pStyle w:val="TOC2"/>
        <w:tabs>
          <w:tab w:val="left" w:pos="880"/>
          <w:tab w:val="right" w:leader="dot" w:pos="13040"/>
        </w:tabs>
        <w:rPr>
          <w:rFonts w:asciiTheme="minorHAnsi" w:hAnsiTheme="minorHAnsi"/>
          <w:noProof/>
          <w:lang w:val="en-IN" w:eastAsia="en-IN" w:bidi="ar-SA"/>
        </w:rPr>
      </w:pPr>
      <w:hyperlink w:anchor="_Toc389835547" w:history="1">
        <w:r w:rsidRPr="009C37B5">
          <w:rPr>
            <w:rStyle w:val="Hyperlink"/>
            <w:noProof/>
          </w:rPr>
          <w:t>1.1</w:t>
        </w:r>
        <w:r>
          <w:rPr>
            <w:rFonts w:asciiTheme="minorHAnsi" w:hAnsiTheme="minorHAnsi"/>
            <w:noProof/>
            <w:lang w:val="en-IN" w:eastAsia="en-IN" w:bidi="ar-SA"/>
          </w:rPr>
          <w:tab/>
        </w:r>
        <w:r w:rsidRPr="009C37B5">
          <w:rPr>
            <w:rStyle w:val="Hyperlink"/>
            <w:noProof/>
          </w:rPr>
          <w:t>Purpose of the 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_Toc389835547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05EBA" w:rsidRDefault="00305EBA">
      <w:pPr>
        <w:pStyle w:val="TOC2"/>
        <w:tabs>
          <w:tab w:val="left" w:pos="880"/>
          <w:tab w:val="right" w:leader="dot" w:pos="13040"/>
        </w:tabs>
        <w:rPr>
          <w:rFonts w:asciiTheme="minorHAnsi" w:hAnsiTheme="minorHAnsi"/>
          <w:noProof/>
          <w:lang w:val="en-IN" w:eastAsia="en-IN" w:bidi="ar-SA"/>
        </w:rPr>
      </w:pPr>
      <w:hyperlink w:anchor="_Toc389835548" w:history="1">
        <w:r w:rsidRPr="009C37B5">
          <w:rPr>
            <w:rStyle w:val="Hyperlink"/>
            <w:noProof/>
          </w:rPr>
          <w:t>1.2</w:t>
        </w:r>
        <w:r>
          <w:rPr>
            <w:rFonts w:asciiTheme="minorHAnsi" w:hAnsiTheme="minorHAnsi"/>
            <w:noProof/>
            <w:lang w:val="en-IN" w:eastAsia="en-IN" w:bidi="ar-SA"/>
          </w:rPr>
          <w:tab/>
        </w:r>
        <w:r w:rsidRPr="009C37B5">
          <w:rPr>
            <w:rStyle w:val="Hyperlink"/>
            <w:noProof/>
          </w:rPr>
          <w:t>Scope of the 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_Toc389835548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05EBA" w:rsidRDefault="00305EBA">
      <w:pPr>
        <w:pStyle w:val="TOC2"/>
        <w:tabs>
          <w:tab w:val="left" w:pos="880"/>
          <w:tab w:val="right" w:leader="dot" w:pos="13040"/>
        </w:tabs>
        <w:rPr>
          <w:rFonts w:asciiTheme="minorHAnsi" w:hAnsiTheme="minorHAnsi"/>
          <w:noProof/>
          <w:lang w:val="en-IN" w:eastAsia="en-IN" w:bidi="ar-SA"/>
        </w:rPr>
      </w:pPr>
      <w:hyperlink w:anchor="_Toc389835549" w:history="1">
        <w:r w:rsidRPr="009C37B5">
          <w:rPr>
            <w:rStyle w:val="Hyperlink"/>
            <w:noProof/>
          </w:rPr>
          <w:t>1.3</w:t>
        </w:r>
        <w:r>
          <w:rPr>
            <w:rFonts w:asciiTheme="minorHAnsi" w:hAnsiTheme="minorHAnsi"/>
            <w:noProof/>
            <w:lang w:val="en-IN" w:eastAsia="en-IN" w:bidi="ar-SA"/>
          </w:rPr>
          <w:tab/>
        </w:r>
        <w:r w:rsidRPr="009C37B5">
          <w:rPr>
            <w:rStyle w:val="Hyperlink"/>
            <w:noProof/>
          </w:rPr>
          <w:t>Project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_Toc389835549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05EBA" w:rsidRDefault="00305EBA">
      <w:pPr>
        <w:pStyle w:val="TOC1"/>
        <w:rPr>
          <w:rFonts w:asciiTheme="minorHAnsi" w:hAnsiTheme="minorHAnsi"/>
          <w:b w:val="0"/>
          <w:noProof/>
          <w:lang w:val="en-IN" w:eastAsia="en-IN" w:bidi="ar-SA"/>
        </w:rPr>
      </w:pPr>
      <w:hyperlink w:anchor="_Toc389835550" w:history="1">
        <w:r w:rsidRPr="009C37B5">
          <w:rPr>
            <w:rStyle w:val="Hyperlink"/>
            <w:noProof/>
          </w:rPr>
          <w:t>2</w:t>
        </w:r>
        <w:r>
          <w:rPr>
            <w:rFonts w:asciiTheme="minorHAnsi" w:hAnsiTheme="minorHAnsi"/>
            <w:b w:val="0"/>
            <w:noProof/>
            <w:lang w:val="en-IN" w:eastAsia="en-IN" w:bidi="ar-SA"/>
          </w:rPr>
          <w:tab/>
        </w:r>
        <w:r w:rsidRPr="009C37B5">
          <w:rPr>
            <w:rStyle w:val="Hyperlink"/>
            <w:noProof/>
          </w:rPr>
          <w:t>System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_Toc389835550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05EBA" w:rsidRDefault="00305EBA">
      <w:pPr>
        <w:pStyle w:val="TOC2"/>
        <w:tabs>
          <w:tab w:val="left" w:pos="880"/>
          <w:tab w:val="right" w:leader="dot" w:pos="13040"/>
        </w:tabs>
        <w:rPr>
          <w:rFonts w:asciiTheme="minorHAnsi" w:hAnsiTheme="minorHAnsi"/>
          <w:noProof/>
          <w:lang w:val="en-IN" w:eastAsia="en-IN" w:bidi="ar-SA"/>
        </w:rPr>
      </w:pPr>
      <w:hyperlink w:anchor="_Toc389835552" w:history="1">
        <w:r w:rsidRPr="009C37B5">
          <w:rPr>
            <w:rStyle w:val="Hyperlink"/>
            <w:noProof/>
          </w:rPr>
          <w:t>2.1</w:t>
        </w:r>
        <w:r>
          <w:rPr>
            <w:rFonts w:asciiTheme="minorHAnsi" w:hAnsiTheme="minorHAnsi"/>
            <w:noProof/>
            <w:lang w:val="en-IN" w:eastAsia="en-IN" w:bidi="ar-SA"/>
          </w:rPr>
          <w:tab/>
        </w:r>
        <w:r w:rsidRPr="009C37B5">
          <w:rPr>
            <w:rStyle w:val="Hyperlink"/>
            <w:noProof/>
          </w:rPr>
          <w:t>Data flow within components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_Toc389835552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05EBA" w:rsidRDefault="00305EBA">
      <w:pPr>
        <w:pStyle w:val="TOC1"/>
        <w:rPr>
          <w:rFonts w:asciiTheme="minorHAnsi" w:hAnsiTheme="minorHAnsi"/>
          <w:b w:val="0"/>
          <w:noProof/>
          <w:lang w:val="en-IN" w:eastAsia="en-IN" w:bidi="ar-SA"/>
        </w:rPr>
      </w:pPr>
      <w:hyperlink w:anchor="_Toc389835554" w:history="1">
        <w:r w:rsidRPr="009C37B5">
          <w:rPr>
            <w:rStyle w:val="Hyperlink"/>
            <w:noProof/>
          </w:rPr>
          <w:t>3</w:t>
        </w:r>
        <w:r>
          <w:rPr>
            <w:rFonts w:asciiTheme="minorHAnsi" w:hAnsiTheme="minorHAnsi"/>
            <w:b w:val="0"/>
            <w:noProof/>
            <w:lang w:val="en-IN" w:eastAsia="en-IN" w:bidi="ar-SA"/>
          </w:rPr>
          <w:tab/>
        </w:r>
        <w:r w:rsidRPr="009C37B5">
          <w:rPr>
            <w:rStyle w:val="Hyperlink"/>
            <w:noProof/>
          </w:rPr>
          <w:t>Permission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_Toc389835554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05EBA" w:rsidRDefault="00305EBA">
      <w:pPr>
        <w:pStyle w:val="TOC1"/>
        <w:rPr>
          <w:rFonts w:asciiTheme="minorHAnsi" w:hAnsiTheme="minorHAnsi"/>
          <w:b w:val="0"/>
          <w:noProof/>
          <w:lang w:val="en-IN" w:eastAsia="en-IN" w:bidi="ar-SA"/>
        </w:rPr>
      </w:pPr>
      <w:hyperlink w:anchor="_Toc389835556" w:history="1">
        <w:r w:rsidRPr="009C37B5">
          <w:rPr>
            <w:rStyle w:val="Hyperlink"/>
            <w:noProof/>
          </w:rPr>
          <w:t>4</w:t>
        </w:r>
        <w:r>
          <w:rPr>
            <w:rFonts w:asciiTheme="minorHAnsi" w:hAnsiTheme="minorHAnsi"/>
            <w:b w:val="0"/>
            <w:noProof/>
            <w:lang w:val="en-IN" w:eastAsia="en-IN" w:bidi="ar-SA"/>
          </w:rPr>
          <w:tab/>
        </w:r>
        <w:r w:rsidRPr="009C37B5">
          <w:rPr>
            <w:rStyle w:val="Hyperlink"/>
            <w:noProof/>
          </w:rPr>
          <w:t>App Part/Client Web part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_Toc389835556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05EBA" w:rsidRDefault="00305EBA">
      <w:pPr>
        <w:pStyle w:val="TOC1"/>
        <w:rPr>
          <w:rFonts w:asciiTheme="minorHAnsi" w:hAnsiTheme="minorHAnsi"/>
          <w:b w:val="0"/>
          <w:noProof/>
          <w:lang w:val="en-IN" w:eastAsia="en-IN" w:bidi="ar-SA"/>
        </w:rPr>
      </w:pPr>
      <w:hyperlink w:anchor="_Toc389835557" w:history="1">
        <w:r w:rsidRPr="009C37B5">
          <w:rPr>
            <w:rStyle w:val="Hyperlink"/>
            <w:noProof/>
          </w:rPr>
          <w:t>5</w:t>
        </w:r>
        <w:r>
          <w:rPr>
            <w:rFonts w:asciiTheme="minorHAnsi" w:hAnsiTheme="minorHAnsi"/>
            <w:b w:val="0"/>
            <w:noProof/>
            <w:lang w:val="en-IN" w:eastAsia="en-IN" w:bidi="ar-SA"/>
          </w:rPr>
          <w:tab/>
        </w:r>
        <w:r w:rsidRPr="009C37B5">
          <w:rPr>
            <w:rStyle w:val="Hyperlink"/>
            <w:noProof/>
          </w:rPr>
          <w:t>Workflow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_Toc389835557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05EBA" w:rsidRDefault="00305EBA">
      <w:pPr>
        <w:pStyle w:val="TOC1"/>
        <w:rPr>
          <w:rFonts w:asciiTheme="minorHAnsi" w:hAnsiTheme="minorHAnsi"/>
          <w:b w:val="0"/>
          <w:noProof/>
          <w:lang w:val="en-IN" w:eastAsia="en-IN" w:bidi="ar-SA"/>
        </w:rPr>
      </w:pPr>
      <w:hyperlink w:anchor="_Toc389835558" w:history="1">
        <w:r w:rsidRPr="009C37B5">
          <w:rPr>
            <w:rStyle w:val="Hyperlink"/>
            <w:noProof/>
          </w:rPr>
          <w:t>6</w:t>
        </w:r>
        <w:r>
          <w:rPr>
            <w:rFonts w:asciiTheme="minorHAnsi" w:hAnsiTheme="minorHAnsi"/>
            <w:b w:val="0"/>
            <w:noProof/>
            <w:lang w:val="en-IN" w:eastAsia="en-IN" w:bidi="ar-SA"/>
          </w:rPr>
          <w:tab/>
        </w:r>
        <w:r w:rsidRPr="009C37B5">
          <w:rPr>
            <w:rStyle w:val="Hyperlink"/>
            <w:noProof/>
          </w:rPr>
          <w:t>SharePoint List and Library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_Toc389835558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05EBA" w:rsidRDefault="00305EBA">
      <w:pPr>
        <w:pStyle w:val="TOC2"/>
        <w:tabs>
          <w:tab w:val="left" w:pos="880"/>
          <w:tab w:val="right" w:leader="dot" w:pos="13040"/>
        </w:tabs>
        <w:rPr>
          <w:rFonts w:asciiTheme="minorHAnsi" w:hAnsiTheme="minorHAnsi"/>
          <w:noProof/>
          <w:lang w:val="en-IN" w:eastAsia="en-IN" w:bidi="ar-SA"/>
        </w:rPr>
      </w:pPr>
      <w:hyperlink w:anchor="_Toc389835559" w:history="1">
        <w:r w:rsidRPr="009C37B5">
          <w:rPr>
            <w:rStyle w:val="Hyperlink"/>
            <w:rFonts w:eastAsiaTheme="minorHAnsi"/>
            <w:noProof/>
            <w:lang w:val="en-IN"/>
          </w:rPr>
          <w:t>6.1</w:t>
        </w:r>
        <w:r>
          <w:rPr>
            <w:rFonts w:asciiTheme="minorHAnsi" w:hAnsiTheme="minorHAnsi"/>
            <w:noProof/>
            <w:lang w:val="en-IN" w:eastAsia="en-IN" w:bidi="ar-SA"/>
          </w:rPr>
          <w:tab/>
        </w:r>
        <w:r w:rsidRPr="009C37B5">
          <w:rPr>
            <w:rStyle w:val="Hyperlink"/>
            <w:rFonts w:eastAsiaTheme="minorHAnsi"/>
            <w:noProof/>
            <w:lang w:val="en-IN"/>
          </w:rPr>
          <w:t>Custom List: Forms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_Toc389835559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05EBA" w:rsidRDefault="00305EBA">
      <w:pPr>
        <w:pStyle w:val="TOC2"/>
        <w:tabs>
          <w:tab w:val="left" w:pos="880"/>
          <w:tab w:val="right" w:leader="dot" w:pos="13040"/>
        </w:tabs>
        <w:rPr>
          <w:rFonts w:asciiTheme="minorHAnsi" w:hAnsiTheme="minorHAnsi"/>
          <w:noProof/>
          <w:lang w:val="en-IN" w:eastAsia="en-IN" w:bidi="ar-SA"/>
        </w:rPr>
      </w:pPr>
      <w:hyperlink w:anchor="_Toc389835560" w:history="1">
        <w:r w:rsidRPr="009C37B5">
          <w:rPr>
            <w:rStyle w:val="Hyperlink"/>
            <w:rFonts w:eastAsiaTheme="minorHAnsi"/>
            <w:noProof/>
            <w:lang w:val="en-IN"/>
          </w:rPr>
          <w:t>6.2</w:t>
        </w:r>
        <w:r>
          <w:rPr>
            <w:rFonts w:asciiTheme="minorHAnsi" w:hAnsiTheme="minorHAnsi"/>
            <w:noProof/>
            <w:lang w:val="en-IN" w:eastAsia="en-IN" w:bidi="ar-SA"/>
          </w:rPr>
          <w:tab/>
        </w:r>
        <w:r w:rsidRPr="009C37B5">
          <w:rPr>
            <w:rStyle w:val="Hyperlink"/>
            <w:rFonts w:eastAsiaTheme="minorHAnsi"/>
            <w:noProof/>
            <w:lang w:val="en-IN"/>
          </w:rPr>
          <w:t>Custom List: Expense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_Toc389835560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05EBA" w:rsidRDefault="00305EBA">
      <w:pPr>
        <w:pStyle w:val="TOC2"/>
        <w:tabs>
          <w:tab w:val="left" w:pos="880"/>
          <w:tab w:val="right" w:leader="dot" w:pos="13040"/>
        </w:tabs>
        <w:rPr>
          <w:rFonts w:asciiTheme="minorHAnsi" w:hAnsiTheme="minorHAnsi"/>
          <w:noProof/>
          <w:lang w:val="en-IN" w:eastAsia="en-IN" w:bidi="ar-SA"/>
        </w:rPr>
      </w:pPr>
      <w:hyperlink w:anchor="_Toc389835561" w:history="1">
        <w:r w:rsidRPr="009C37B5">
          <w:rPr>
            <w:rStyle w:val="Hyperlink"/>
            <w:rFonts w:eastAsiaTheme="minorHAnsi"/>
            <w:noProof/>
            <w:lang w:val="en-IN"/>
          </w:rPr>
          <w:t>6.3</w:t>
        </w:r>
        <w:r>
          <w:rPr>
            <w:rFonts w:asciiTheme="minorHAnsi" w:hAnsiTheme="minorHAnsi"/>
            <w:noProof/>
            <w:lang w:val="en-IN" w:eastAsia="en-IN" w:bidi="ar-SA"/>
          </w:rPr>
          <w:tab/>
        </w:r>
        <w:r w:rsidRPr="009C37B5">
          <w:rPr>
            <w:rStyle w:val="Hyperlink"/>
            <w:rFonts w:eastAsiaTheme="minorHAnsi"/>
            <w:noProof/>
            <w:lang w:val="en-IN"/>
          </w:rPr>
          <w:t>Custom List: Expense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_Toc389835561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05EBA" w:rsidRDefault="00305EBA">
      <w:pPr>
        <w:pStyle w:val="TOC2"/>
        <w:tabs>
          <w:tab w:val="left" w:pos="880"/>
          <w:tab w:val="right" w:leader="dot" w:pos="13040"/>
        </w:tabs>
        <w:rPr>
          <w:rFonts w:asciiTheme="minorHAnsi" w:hAnsiTheme="minorHAnsi"/>
          <w:noProof/>
          <w:lang w:val="en-IN" w:eastAsia="en-IN" w:bidi="ar-SA"/>
        </w:rPr>
      </w:pPr>
      <w:hyperlink w:anchor="_Toc389835562" w:history="1">
        <w:r w:rsidRPr="009C37B5">
          <w:rPr>
            <w:rStyle w:val="Hyperlink"/>
            <w:rFonts w:eastAsiaTheme="minorHAnsi"/>
            <w:noProof/>
            <w:lang w:val="en-IN"/>
          </w:rPr>
          <w:t>6.4</w:t>
        </w:r>
        <w:r>
          <w:rPr>
            <w:rFonts w:asciiTheme="minorHAnsi" w:hAnsiTheme="minorHAnsi"/>
            <w:noProof/>
            <w:lang w:val="en-IN" w:eastAsia="en-IN" w:bidi="ar-SA"/>
          </w:rPr>
          <w:tab/>
        </w:r>
        <w:r w:rsidRPr="009C37B5">
          <w:rPr>
            <w:rStyle w:val="Hyperlink"/>
            <w:rFonts w:eastAsiaTheme="minorHAnsi"/>
            <w:noProof/>
            <w:lang w:val="en-IN"/>
          </w:rPr>
          <w:t>Custom List: Business Rules 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_Toc389835562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05EBA" w:rsidRDefault="00305EBA">
      <w:pPr>
        <w:pStyle w:val="TOC2"/>
        <w:tabs>
          <w:tab w:val="left" w:pos="880"/>
          <w:tab w:val="right" w:leader="dot" w:pos="13040"/>
        </w:tabs>
        <w:rPr>
          <w:rFonts w:asciiTheme="minorHAnsi" w:hAnsiTheme="minorHAnsi"/>
          <w:noProof/>
          <w:lang w:val="en-IN" w:eastAsia="en-IN" w:bidi="ar-SA"/>
        </w:rPr>
      </w:pPr>
      <w:hyperlink w:anchor="_Toc389835563" w:history="1">
        <w:r w:rsidRPr="009C37B5">
          <w:rPr>
            <w:rStyle w:val="Hyperlink"/>
            <w:rFonts w:eastAsiaTheme="minorHAnsi"/>
            <w:noProof/>
            <w:lang w:val="en-IN"/>
          </w:rPr>
          <w:t>6.5</w:t>
        </w:r>
        <w:r>
          <w:rPr>
            <w:rFonts w:asciiTheme="minorHAnsi" w:hAnsiTheme="minorHAnsi"/>
            <w:noProof/>
            <w:lang w:val="en-IN" w:eastAsia="en-IN" w:bidi="ar-SA"/>
          </w:rPr>
          <w:tab/>
        </w:r>
        <w:r w:rsidRPr="009C37B5">
          <w:rPr>
            <w:rStyle w:val="Hyperlink"/>
            <w:rFonts w:eastAsiaTheme="minorHAnsi"/>
            <w:noProof/>
            <w:lang w:val="en-IN"/>
          </w:rPr>
          <w:t>Custom List: Business Rules Mapping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_Toc389835563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05EBA" w:rsidRDefault="00305EBA">
      <w:pPr>
        <w:pStyle w:val="TOC1"/>
        <w:rPr>
          <w:rFonts w:asciiTheme="minorHAnsi" w:hAnsiTheme="minorHAnsi"/>
          <w:b w:val="0"/>
          <w:noProof/>
          <w:lang w:val="en-IN" w:eastAsia="en-IN" w:bidi="ar-SA"/>
        </w:rPr>
      </w:pPr>
      <w:hyperlink w:anchor="_Toc389835564" w:history="1">
        <w:r w:rsidRPr="009C37B5">
          <w:rPr>
            <w:rStyle w:val="Hyperlink"/>
            <w:noProof/>
          </w:rPr>
          <w:t>7</w:t>
        </w:r>
        <w:r>
          <w:rPr>
            <w:rFonts w:asciiTheme="minorHAnsi" w:hAnsiTheme="minorHAnsi"/>
            <w:b w:val="0"/>
            <w:noProof/>
            <w:lang w:val="en-IN" w:eastAsia="en-IN" w:bidi="ar-SA"/>
          </w:rPr>
          <w:tab/>
        </w:r>
        <w:r w:rsidRPr="009C37B5">
          <w:rPr>
            <w:rStyle w:val="Hyperlink"/>
            <w:noProof/>
          </w:rPr>
          <w:t>Deployment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_Toc389835564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663FB" w:rsidRPr="00E663FB" w:rsidRDefault="00AE0047" w:rsidP="00A01DA1">
      <w:pPr>
        <w:pStyle w:val="TOC2"/>
        <w:tabs>
          <w:tab w:val="left" w:pos="880"/>
          <w:tab w:val="right" w:leader="dot" w:pos="13040"/>
        </w:tabs>
      </w:pPr>
      <w:r>
        <w:fldChar w:fldCharType="end"/>
      </w:r>
    </w:p>
    <w:p w:rsidR="00435D22" w:rsidRPr="00717A41" w:rsidRDefault="001D7A20" w:rsidP="00717A41">
      <w:pPr>
        <w:pStyle w:val="Heading1"/>
      </w:pPr>
      <w:bookmarkStart w:id="2" w:name="_Toc277148482"/>
      <w:r>
        <w:br w:type="page"/>
      </w:r>
      <w:bookmarkStart w:id="3" w:name="_Toc283755430"/>
      <w:bookmarkStart w:id="4" w:name="_Toc284495078"/>
      <w:bookmarkStart w:id="5" w:name="_Toc284496586"/>
      <w:bookmarkStart w:id="6" w:name="_Toc389835546"/>
      <w:r w:rsidR="00435D22" w:rsidRPr="00717A41">
        <w:lastRenderedPageBreak/>
        <w:t>Introduction</w:t>
      </w:r>
      <w:bookmarkEnd w:id="3"/>
      <w:bookmarkEnd w:id="4"/>
      <w:bookmarkEnd w:id="5"/>
      <w:bookmarkEnd w:id="6"/>
    </w:p>
    <w:p w:rsidR="00435D22" w:rsidRPr="00717A41" w:rsidRDefault="00435D22" w:rsidP="00717A41">
      <w:pPr>
        <w:pStyle w:val="Heading2"/>
      </w:pPr>
      <w:bookmarkStart w:id="7" w:name="_Toc278563084"/>
      <w:bookmarkStart w:id="8" w:name="_Toc283755431"/>
      <w:bookmarkStart w:id="9" w:name="_Toc284495079"/>
      <w:bookmarkStart w:id="10" w:name="_Toc284496587"/>
      <w:bookmarkStart w:id="11" w:name="_Toc389835547"/>
      <w:r w:rsidRPr="00717A41">
        <w:t>Purpose of the document</w:t>
      </w:r>
      <w:bookmarkEnd w:id="7"/>
      <w:bookmarkEnd w:id="8"/>
      <w:bookmarkEnd w:id="9"/>
      <w:bookmarkEnd w:id="10"/>
      <w:bookmarkEnd w:id="11"/>
      <w:r w:rsidRPr="00717A41">
        <w:t xml:space="preserve"> </w:t>
      </w:r>
    </w:p>
    <w:p w:rsidR="00A23FA6" w:rsidRDefault="00A23FA6" w:rsidP="00A23FA6">
      <w:pPr>
        <w:jc w:val="both"/>
      </w:pPr>
      <w:bookmarkStart w:id="12" w:name="_Toc278563085"/>
      <w:bookmarkStart w:id="13" w:name="_Toc283755432"/>
      <w:bookmarkStart w:id="14" w:name="_Toc284495080"/>
      <w:bookmarkStart w:id="15" w:name="_Toc284496588"/>
      <w:r>
        <w:t xml:space="preserve">The purpose of the document is to describe low level design of </w:t>
      </w:r>
      <w:r w:rsidR="00207054">
        <w:t>Expense online application</w:t>
      </w:r>
      <w:r>
        <w:t>.</w:t>
      </w:r>
      <w:r w:rsidRPr="00A23FA6">
        <w:rPr>
          <w:b/>
        </w:rPr>
        <w:t xml:space="preserve"> </w:t>
      </w:r>
      <w:r>
        <w:t xml:space="preserve">The document will help in understanding the architecture, description of module/component and the workflow of the </w:t>
      </w:r>
      <w:r w:rsidR="00207054">
        <w:t>Expense online</w:t>
      </w:r>
      <w:r w:rsidR="001B775F">
        <w:t xml:space="preserve"> </w:t>
      </w:r>
      <w:r>
        <w:t xml:space="preserve">in detail.  This </w:t>
      </w:r>
      <w:r w:rsidRPr="00A23FA6">
        <w:rPr>
          <w:iCs/>
        </w:rPr>
        <w:t>document provides a low level design of all the functions, specifications and content management system</w:t>
      </w:r>
      <w:r w:rsidR="001B775F">
        <w:t xml:space="preserve"> </w:t>
      </w:r>
      <w:r w:rsidRPr="00A23FA6">
        <w:rPr>
          <w:iCs/>
        </w:rPr>
        <w:t>which would be driven by SharePoint</w:t>
      </w:r>
      <w:r w:rsidR="000F0C86">
        <w:rPr>
          <w:iCs/>
        </w:rPr>
        <w:t xml:space="preserve"> </w:t>
      </w:r>
      <w:r w:rsidR="00207054">
        <w:rPr>
          <w:iCs/>
        </w:rPr>
        <w:t>2013</w:t>
      </w:r>
      <w:r w:rsidRPr="00A23FA6">
        <w:rPr>
          <w:iCs/>
        </w:rPr>
        <w:t>.</w:t>
      </w:r>
      <w:r>
        <w:t xml:space="preserve"> This document gives the idea about the schema, all the relationship and master data management entities.</w:t>
      </w:r>
    </w:p>
    <w:p w:rsidR="00435D22" w:rsidRPr="008928CD" w:rsidRDefault="00435D22" w:rsidP="00717A41">
      <w:pPr>
        <w:pStyle w:val="Heading2"/>
      </w:pPr>
      <w:bookmarkStart w:id="16" w:name="_Toc389835548"/>
      <w:r w:rsidRPr="008928CD">
        <w:t>Scope of the document</w:t>
      </w:r>
      <w:bookmarkEnd w:id="12"/>
      <w:bookmarkEnd w:id="13"/>
      <w:bookmarkEnd w:id="14"/>
      <w:bookmarkEnd w:id="15"/>
      <w:bookmarkEnd w:id="16"/>
      <w:r w:rsidRPr="008928CD">
        <w:t xml:space="preserve"> </w:t>
      </w:r>
    </w:p>
    <w:p w:rsidR="00435D22" w:rsidRDefault="00847289" w:rsidP="00435D22">
      <w:pPr>
        <w:jc w:val="both"/>
      </w:pPr>
      <w:r>
        <w:t>The proposed design in this document is based on requirement specification documents mentioned under</w:t>
      </w:r>
      <w:r w:rsidRPr="00BD1CDA">
        <w:t xml:space="preserve"> </w:t>
      </w:r>
      <w:r w:rsidR="00435D22">
        <w:t>reference documents</w:t>
      </w:r>
      <w:r w:rsidR="00207054">
        <w:t>.</w:t>
      </w:r>
      <w:r w:rsidR="00435D22">
        <w:t xml:space="preserve"> </w:t>
      </w:r>
      <w:r w:rsidR="00435D22" w:rsidRPr="00BD1CDA">
        <w:t>The design is subject to change in case we get some additional requirement</w:t>
      </w:r>
      <w:r w:rsidR="00435D22">
        <w:t>s that are not covered in documents mentioned under reference document section below.</w:t>
      </w:r>
    </w:p>
    <w:p w:rsidR="00435D22" w:rsidRPr="008928CD" w:rsidRDefault="00435D22" w:rsidP="00717A41">
      <w:pPr>
        <w:pStyle w:val="Heading2"/>
      </w:pPr>
      <w:bookmarkStart w:id="17" w:name="_Toc278563086"/>
      <w:bookmarkStart w:id="18" w:name="_Toc283755433"/>
      <w:bookmarkStart w:id="19" w:name="_Toc284495081"/>
      <w:bookmarkStart w:id="20" w:name="_Toc284496589"/>
      <w:bookmarkStart w:id="21" w:name="_Toc389835549"/>
      <w:r w:rsidRPr="008928CD">
        <w:t>Project Overview</w:t>
      </w:r>
      <w:bookmarkEnd w:id="17"/>
      <w:bookmarkEnd w:id="18"/>
      <w:bookmarkEnd w:id="19"/>
      <w:bookmarkEnd w:id="20"/>
      <w:bookmarkEnd w:id="21"/>
      <w:r w:rsidRPr="008928CD">
        <w:t xml:space="preserve"> </w:t>
      </w:r>
    </w:p>
    <w:p w:rsidR="000F0C86" w:rsidRDefault="000F0C86" w:rsidP="00E005B3">
      <w:r>
        <w:t xml:space="preserve">The </w:t>
      </w:r>
      <w:r w:rsidR="00207054">
        <w:t>application</w:t>
      </w:r>
      <w:r>
        <w:t xml:space="preserve"> includes the implementation of </w:t>
      </w:r>
      <w:r w:rsidR="00E005B3">
        <w:t>expense tracking online for Nagarro.</w:t>
      </w:r>
    </w:p>
    <w:p w:rsidR="004D1523" w:rsidRDefault="004D1523" w:rsidP="00717A41">
      <w:pPr>
        <w:pStyle w:val="Heading1"/>
      </w:pPr>
      <w:bookmarkStart w:id="22" w:name="_Toc277001841"/>
      <w:bookmarkStart w:id="23" w:name="_Toc277001842"/>
      <w:bookmarkStart w:id="24" w:name="_Toc283755434"/>
      <w:bookmarkStart w:id="25" w:name="_Toc284495082"/>
      <w:bookmarkStart w:id="26" w:name="_Toc284496590"/>
      <w:bookmarkStart w:id="27" w:name="_Toc389835550"/>
      <w:r w:rsidRPr="008928CD">
        <w:lastRenderedPageBreak/>
        <w:t>System Overview</w:t>
      </w:r>
      <w:bookmarkEnd w:id="22"/>
      <w:bookmarkEnd w:id="27"/>
    </w:p>
    <w:p w:rsidR="00CE7ED6" w:rsidRDefault="00F31FDE" w:rsidP="00CE7ED6">
      <w:r>
        <w:rPr>
          <w:noProof/>
          <w:lang w:val="en-IN" w:eastAsia="en-IN" w:bidi="ar-SA"/>
        </w:rPr>
        <w:drawing>
          <wp:inline distT="0" distB="0" distL="0" distR="0" wp14:anchorId="57BDB23C" wp14:editId="236B9053">
            <wp:extent cx="6411600" cy="3697200"/>
            <wp:effectExtent l="0" t="0" r="8255" b="0"/>
            <wp:docPr id="2" name="Picture 2" descr="E:\NTEG\ExpenseOnlineSystemDai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NTEG\ExpenseOnlineSystemDaigram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1600" cy="36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310" w:rsidRPr="00CE7ED6" w:rsidRDefault="00AB6310" w:rsidP="00CE7ED6"/>
    <w:p w:rsidR="004D1523" w:rsidRPr="0007159B" w:rsidRDefault="004D1523" w:rsidP="00802D30">
      <w:pPr>
        <w:pStyle w:val="ListParagraph"/>
        <w:keepNext/>
        <w:keepLines/>
        <w:numPr>
          <w:ilvl w:val="0"/>
          <w:numId w:val="1"/>
        </w:numPr>
        <w:spacing w:before="200" w:after="0"/>
        <w:contextualSpacing w:val="0"/>
        <w:outlineLvl w:val="1"/>
        <w:rPr>
          <w:rFonts w:eastAsiaTheme="majorEastAsia" w:cstheme="majorBidi"/>
          <w:b/>
          <w:bCs/>
          <w:vanish/>
          <w:sz w:val="26"/>
          <w:szCs w:val="26"/>
        </w:rPr>
      </w:pPr>
      <w:bookmarkStart w:id="28" w:name="_Toc291095941"/>
      <w:bookmarkStart w:id="29" w:name="_Toc291509818"/>
      <w:bookmarkStart w:id="30" w:name="_Toc291510848"/>
      <w:bookmarkStart w:id="31" w:name="_Toc291602885"/>
      <w:bookmarkStart w:id="32" w:name="_Toc291603985"/>
      <w:bookmarkStart w:id="33" w:name="_Toc360718020"/>
      <w:bookmarkStart w:id="34" w:name="_Toc361081469"/>
      <w:bookmarkStart w:id="35" w:name="_Toc361129437"/>
      <w:bookmarkStart w:id="36" w:name="_Toc361130175"/>
      <w:bookmarkStart w:id="37" w:name="_Toc361131301"/>
      <w:bookmarkStart w:id="38" w:name="_Toc361131653"/>
      <w:bookmarkStart w:id="39" w:name="_Toc361131916"/>
      <w:bookmarkStart w:id="40" w:name="_Toc361132031"/>
      <w:bookmarkStart w:id="41" w:name="_Toc361132146"/>
      <w:bookmarkStart w:id="42" w:name="_Toc361132637"/>
      <w:bookmarkStart w:id="43" w:name="_Toc361132814"/>
      <w:bookmarkStart w:id="44" w:name="_Toc361132927"/>
      <w:bookmarkStart w:id="45" w:name="_Toc361133267"/>
      <w:bookmarkStart w:id="46" w:name="_Toc361133493"/>
      <w:bookmarkStart w:id="47" w:name="_Toc361133609"/>
      <w:bookmarkStart w:id="48" w:name="_Toc361133726"/>
      <w:bookmarkStart w:id="49" w:name="_Toc361133829"/>
      <w:bookmarkStart w:id="50" w:name="_Toc361133933"/>
      <w:bookmarkStart w:id="51" w:name="_Toc361134037"/>
      <w:bookmarkStart w:id="52" w:name="_Toc361134136"/>
      <w:bookmarkStart w:id="53" w:name="_Toc361137058"/>
      <w:bookmarkStart w:id="54" w:name="_Toc361137163"/>
      <w:bookmarkStart w:id="55" w:name="_Toc361144547"/>
      <w:bookmarkStart w:id="56" w:name="_Toc361144650"/>
      <w:bookmarkStart w:id="57" w:name="_Toc361154606"/>
      <w:bookmarkStart w:id="58" w:name="_Toc361154714"/>
      <w:bookmarkStart w:id="59" w:name="_Toc361160009"/>
      <w:bookmarkStart w:id="60" w:name="_Toc361160392"/>
      <w:bookmarkStart w:id="61" w:name="_Toc361216367"/>
      <w:bookmarkStart w:id="62" w:name="_Toc361216492"/>
      <w:bookmarkStart w:id="63" w:name="_Toc361227120"/>
      <w:bookmarkStart w:id="64" w:name="_Toc361227246"/>
      <w:bookmarkStart w:id="65" w:name="_Toc361310796"/>
      <w:bookmarkStart w:id="66" w:name="_Toc361315135"/>
      <w:bookmarkStart w:id="67" w:name="_Toc361386871"/>
      <w:bookmarkStart w:id="68" w:name="_Toc361387924"/>
      <w:bookmarkStart w:id="69" w:name="_Toc361388036"/>
      <w:bookmarkStart w:id="70" w:name="_Toc361409746"/>
      <w:bookmarkStart w:id="71" w:name="_Toc361414665"/>
      <w:bookmarkStart w:id="72" w:name="_Toc361415193"/>
      <w:bookmarkStart w:id="73" w:name="_Toc361415305"/>
      <w:bookmarkStart w:id="74" w:name="_Toc361415582"/>
      <w:bookmarkStart w:id="75" w:name="_Toc361415702"/>
      <w:bookmarkStart w:id="76" w:name="_Toc361675547"/>
      <w:bookmarkStart w:id="77" w:name="_Toc361898438"/>
      <w:bookmarkStart w:id="78" w:name="_Toc361926918"/>
      <w:bookmarkStart w:id="79" w:name="_Toc362625577"/>
      <w:bookmarkStart w:id="80" w:name="_Toc362625689"/>
      <w:bookmarkStart w:id="81" w:name="_Toc362959609"/>
      <w:bookmarkStart w:id="82" w:name="_Toc363668438"/>
      <w:bookmarkStart w:id="83" w:name="_Toc365016941"/>
      <w:bookmarkStart w:id="84" w:name="_Toc365281290"/>
      <w:bookmarkStart w:id="85" w:name="_Toc369873495"/>
      <w:bookmarkStart w:id="86" w:name="_Toc369875669"/>
      <w:bookmarkStart w:id="87" w:name="_Toc369876466"/>
      <w:bookmarkStart w:id="88" w:name="_Toc370808863"/>
      <w:bookmarkStart w:id="89" w:name="_Toc387834179"/>
      <w:bookmarkStart w:id="90" w:name="_Toc387995919"/>
      <w:bookmarkStart w:id="91" w:name="_Toc389835551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</w:p>
    <w:p w:rsidR="00EA5A5E" w:rsidRDefault="00217944" w:rsidP="00A80E88">
      <w:pPr>
        <w:pStyle w:val="Heading2"/>
        <w:ind w:left="578" w:hanging="578"/>
      </w:pPr>
      <w:bookmarkStart w:id="92" w:name="_Toc361171543"/>
      <w:bookmarkStart w:id="93" w:name="_Toc285180387"/>
      <w:bookmarkStart w:id="94" w:name="_Toc285188634"/>
      <w:bookmarkStart w:id="95" w:name="_Toc389835552"/>
      <w:r w:rsidRPr="00717A41">
        <w:t xml:space="preserve">Data </w:t>
      </w:r>
      <w:r w:rsidR="00EF4A3F">
        <w:t>flow with</w:t>
      </w:r>
      <w:r w:rsidRPr="00717A41">
        <w:t>in components</w:t>
      </w:r>
      <w:bookmarkEnd w:id="92"/>
      <w:bookmarkEnd w:id="95"/>
    </w:p>
    <w:p w:rsidR="00AB6310" w:rsidRDefault="00AB6310" w:rsidP="00F31FDE"/>
    <w:p w:rsidR="00AB6310" w:rsidRPr="00F31FDE" w:rsidRDefault="00AB6310" w:rsidP="00F31FDE">
      <w:r>
        <w:rPr>
          <w:noProof/>
          <w:lang w:val="en-IN" w:eastAsia="en-IN" w:bidi="ar-SA"/>
        </w:rPr>
        <w:lastRenderedPageBreak/>
        <w:drawing>
          <wp:inline distT="0" distB="0" distL="0" distR="0" wp14:anchorId="708C8289" wp14:editId="5978BF6C">
            <wp:extent cx="6915150" cy="5486400"/>
            <wp:effectExtent l="0" t="0" r="0" b="0"/>
            <wp:docPr id="6" name="Picture 6" descr="E:\NTEG\Git\ExpenseOnlineApp\Documents\dataFl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NTEG\Git\ExpenseOnlineApp\Documents\dataFlow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FDE" w:rsidRPr="00F31FDE" w:rsidRDefault="00F31FDE" w:rsidP="00F31FDE">
      <w:bookmarkStart w:id="96" w:name="_People_Quick_Search"/>
      <w:bookmarkStart w:id="97" w:name="_Data_flow_within"/>
      <w:bookmarkEnd w:id="93"/>
      <w:bookmarkEnd w:id="94"/>
      <w:bookmarkEnd w:id="96"/>
      <w:bookmarkEnd w:id="97"/>
    </w:p>
    <w:p w:rsidR="004D1523" w:rsidRPr="007002D6" w:rsidRDefault="004D1523" w:rsidP="00802D30">
      <w:pPr>
        <w:pStyle w:val="ListParagraph"/>
        <w:keepNext/>
        <w:keepLines/>
        <w:numPr>
          <w:ilvl w:val="0"/>
          <w:numId w:val="1"/>
        </w:numPr>
        <w:spacing w:before="200" w:after="0"/>
        <w:contextualSpacing w:val="0"/>
        <w:outlineLvl w:val="1"/>
        <w:rPr>
          <w:rFonts w:eastAsiaTheme="majorEastAsia" w:cstheme="majorBidi"/>
          <w:b/>
          <w:bCs/>
          <w:vanish/>
          <w:sz w:val="26"/>
          <w:szCs w:val="26"/>
        </w:rPr>
      </w:pPr>
      <w:bookmarkStart w:id="98" w:name="_Toc291509829"/>
      <w:bookmarkStart w:id="99" w:name="_Toc291510859"/>
      <w:bookmarkStart w:id="100" w:name="_Toc291602896"/>
      <w:bookmarkStart w:id="101" w:name="_Toc291603996"/>
      <w:bookmarkStart w:id="102" w:name="_Toc360718028"/>
      <w:bookmarkStart w:id="103" w:name="_Toc361081474"/>
      <w:bookmarkStart w:id="104" w:name="_Toc361129442"/>
      <w:bookmarkStart w:id="105" w:name="_Toc361130180"/>
      <w:bookmarkStart w:id="106" w:name="_Toc361131306"/>
      <w:bookmarkStart w:id="107" w:name="_Toc361131658"/>
      <w:bookmarkStart w:id="108" w:name="_Toc361131921"/>
      <w:bookmarkStart w:id="109" w:name="_Toc361132036"/>
      <w:bookmarkStart w:id="110" w:name="_Toc361132151"/>
      <w:bookmarkStart w:id="111" w:name="_Toc361132642"/>
      <w:bookmarkStart w:id="112" w:name="_Toc361132819"/>
      <w:bookmarkStart w:id="113" w:name="_Toc361132932"/>
      <w:bookmarkStart w:id="114" w:name="_Toc361133272"/>
      <w:bookmarkStart w:id="115" w:name="_Toc361133498"/>
      <w:bookmarkStart w:id="116" w:name="_Toc361133614"/>
      <w:bookmarkStart w:id="117" w:name="_Toc361133731"/>
      <w:bookmarkStart w:id="118" w:name="_Toc361133834"/>
      <w:bookmarkStart w:id="119" w:name="_Toc361133938"/>
      <w:bookmarkStart w:id="120" w:name="_Toc361134042"/>
      <w:bookmarkStart w:id="121" w:name="_Toc361134141"/>
      <w:bookmarkStart w:id="122" w:name="_Toc361137063"/>
      <w:bookmarkStart w:id="123" w:name="_Toc361137168"/>
      <w:bookmarkStart w:id="124" w:name="_Toc361144555"/>
      <w:bookmarkStart w:id="125" w:name="_Toc361144658"/>
      <w:bookmarkStart w:id="126" w:name="_Toc361154614"/>
      <w:bookmarkStart w:id="127" w:name="_Toc361154722"/>
      <w:bookmarkStart w:id="128" w:name="_Toc361160017"/>
      <w:bookmarkStart w:id="129" w:name="_Toc361160400"/>
      <w:bookmarkStart w:id="130" w:name="_Toc361216375"/>
      <w:bookmarkStart w:id="131" w:name="_Toc361216500"/>
      <w:bookmarkStart w:id="132" w:name="_Toc361227128"/>
      <w:bookmarkStart w:id="133" w:name="_Toc361227254"/>
      <w:bookmarkStart w:id="134" w:name="_Toc361310804"/>
      <w:bookmarkStart w:id="135" w:name="_Toc361315143"/>
      <w:bookmarkStart w:id="136" w:name="_Toc361386879"/>
      <w:bookmarkStart w:id="137" w:name="_Toc361387932"/>
      <w:bookmarkStart w:id="138" w:name="_Toc361388044"/>
      <w:bookmarkStart w:id="139" w:name="_Toc361409754"/>
      <w:bookmarkStart w:id="140" w:name="_Toc361414673"/>
      <w:bookmarkStart w:id="141" w:name="_Toc361415201"/>
      <w:bookmarkStart w:id="142" w:name="_Toc361415313"/>
      <w:bookmarkStart w:id="143" w:name="_Toc361415590"/>
      <w:bookmarkStart w:id="144" w:name="_Toc361415710"/>
      <w:bookmarkStart w:id="145" w:name="_Toc361675555"/>
      <w:bookmarkStart w:id="146" w:name="_Toc361898446"/>
      <w:bookmarkStart w:id="147" w:name="_Toc361926926"/>
      <w:bookmarkStart w:id="148" w:name="_Toc362625585"/>
      <w:bookmarkStart w:id="149" w:name="_Toc362625697"/>
      <w:bookmarkStart w:id="150" w:name="_Toc362959617"/>
      <w:bookmarkStart w:id="151" w:name="_Toc363668447"/>
      <w:bookmarkStart w:id="152" w:name="_Toc365016950"/>
      <w:bookmarkStart w:id="153" w:name="_Toc365281299"/>
      <w:bookmarkStart w:id="154" w:name="_Toc369873504"/>
      <w:bookmarkStart w:id="155" w:name="_Toc369875678"/>
      <w:bookmarkStart w:id="156" w:name="_Toc369876475"/>
      <w:bookmarkStart w:id="157" w:name="_Toc370808872"/>
      <w:bookmarkStart w:id="158" w:name="_Toc387834182"/>
      <w:bookmarkStart w:id="159" w:name="_Toc387995921"/>
      <w:bookmarkStart w:id="160" w:name="_Toc291095953"/>
      <w:bookmarkStart w:id="161" w:name="_Toc389835553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1"/>
    </w:p>
    <w:p w:rsidR="009C7F2E" w:rsidRPr="00663BC0" w:rsidRDefault="009C7F2E" w:rsidP="00663BC0">
      <w:pPr>
        <w:pStyle w:val="Heading1"/>
      </w:pPr>
      <w:bookmarkStart w:id="162" w:name="_Toc389835554"/>
      <w:bookmarkEnd w:id="160"/>
      <w:r w:rsidRPr="00663BC0">
        <w:t>Permission Management</w:t>
      </w:r>
      <w:bookmarkEnd w:id="162"/>
    </w:p>
    <w:p w:rsidR="00F0543A" w:rsidRPr="00F0543A" w:rsidRDefault="00F0543A" w:rsidP="004261A6">
      <w:pPr>
        <w:pStyle w:val="ListParagraph"/>
        <w:keepNext/>
        <w:keepLines/>
        <w:numPr>
          <w:ilvl w:val="0"/>
          <w:numId w:val="20"/>
        </w:numPr>
        <w:spacing w:before="200" w:after="0"/>
        <w:contextualSpacing w:val="0"/>
        <w:outlineLvl w:val="1"/>
        <w:rPr>
          <w:rFonts w:eastAsiaTheme="majorEastAsia" w:cstheme="majorBidi"/>
          <w:b/>
          <w:bCs/>
          <w:vanish/>
          <w:sz w:val="26"/>
          <w:szCs w:val="26"/>
        </w:rPr>
      </w:pPr>
      <w:bookmarkStart w:id="163" w:name="_Toc285640865"/>
      <w:bookmarkStart w:id="164" w:name="_Toc285641066"/>
      <w:bookmarkStart w:id="165" w:name="_Toc285641263"/>
      <w:bookmarkStart w:id="166" w:name="_Toc285641460"/>
      <w:bookmarkStart w:id="167" w:name="_Toc285641656"/>
      <w:bookmarkStart w:id="168" w:name="_Toc285641853"/>
      <w:bookmarkStart w:id="169" w:name="_Toc285642055"/>
      <w:bookmarkStart w:id="170" w:name="_Toc285642246"/>
      <w:bookmarkStart w:id="171" w:name="_Toc285642438"/>
      <w:bookmarkStart w:id="172" w:name="_Toc285643010"/>
      <w:bookmarkStart w:id="173" w:name="_Toc285643205"/>
      <w:bookmarkStart w:id="174" w:name="_Toc285644541"/>
      <w:bookmarkStart w:id="175" w:name="_Toc285645125"/>
      <w:bookmarkStart w:id="176" w:name="_Toc285645321"/>
      <w:bookmarkStart w:id="177" w:name="_Toc285645494"/>
      <w:bookmarkStart w:id="178" w:name="_Toc285645700"/>
      <w:bookmarkStart w:id="179" w:name="_Toc285645884"/>
      <w:bookmarkStart w:id="180" w:name="_Toc285646047"/>
      <w:bookmarkStart w:id="181" w:name="_Toc285646198"/>
      <w:bookmarkStart w:id="182" w:name="_Toc285646525"/>
      <w:bookmarkStart w:id="183" w:name="_Toc285646678"/>
      <w:bookmarkStart w:id="184" w:name="_Toc285646831"/>
      <w:bookmarkStart w:id="185" w:name="_Toc285646984"/>
      <w:bookmarkStart w:id="186" w:name="_Toc285647303"/>
      <w:bookmarkStart w:id="187" w:name="_Toc285647457"/>
      <w:bookmarkStart w:id="188" w:name="_Toc285648107"/>
      <w:bookmarkStart w:id="189" w:name="_Toc285648261"/>
      <w:bookmarkStart w:id="190" w:name="_Toc285648414"/>
      <w:bookmarkStart w:id="191" w:name="_Toc285648568"/>
      <w:bookmarkStart w:id="192" w:name="_Toc285648721"/>
      <w:bookmarkStart w:id="193" w:name="_Toc285648876"/>
      <w:bookmarkStart w:id="194" w:name="_Toc286071374"/>
      <w:bookmarkStart w:id="195" w:name="_Toc286143535"/>
      <w:bookmarkStart w:id="196" w:name="_Toc286150447"/>
      <w:bookmarkStart w:id="197" w:name="_Toc286154247"/>
      <w:bookmarkStart w:id="198" w:name="_Toc289076269"/>
      <w:bookmarkStart w:id="199" w:name="_Toc290989221"/>
      <w:bookmarkStart w:id="200" w:name="_Toc290990253"/>
      <w:bookmarkStart w:id="201" w:name="_Toc291095964"/>
      <w:bookmarkStart w:id="202" w:name="_Toc291509836"/>
      <w:bookmarkStart w:id="203" w:name="_Toc291510866"/>
      <w:bookmarkStart w:id="204" w:name="_Toc291602903"/>
      <w:bookmarkStart w:id="205" w:name="_Toc291604003"/>
      <w:bookmarkStart w:id="206" w:name="_Toc360718033"/>
      <w:bookmarkStart w:id="207" w:name="_Toc361081478"/>
      <w:bookmarkStart w:id="208" w:name="_Toc361129446"/>
      <w:bookmarkStart w:id="209" w:name="_Toc361130184"/>
      <w:bookmarkStart w:id="210" w:name="_Toc361131310"/>
      <w:bookmarkStart w:id="211" w:name="_Toc361131662"/>
      <w:bookmarkStart w:id="212" w:name="_Toc361131925"/>
      <w:bookmarkStart w:id="213" w:name="_Toc361132040"/>
      <w:bookmarkStart w:id="214" w:name="_Toc361132155"/>
      <w:bookmarkStart w:id="215" w:name="_Toc361132646"/>
      <w:bookmarkStart w:id="216" w:name="_Toc361132823"/>
      <w:bookmarkStart w:id="217" w:name="_Toc361132936"/>
      <w:bookmarkStart w:id="218" w:name="_Toc361133276"/>
      <w:bookmarkStart w:id="219" w:name="_Toc361133502"/>
      <w:bookmarkStart w:id="220" w:name="_Toc361133618"/>
      <w:bookmarkStart w:id="221" w:name="_Toc361133735"/>
      <w:bookmarkStart w:id="222" w:name="_Toc361133838"/>
      <w:bookmarkStart w:id="223" w:name="_Toc361133942"/>
      <w:bookmarkStart w:id="224" w:name="_Toc361134046"/>
      <w:bookmarkStart w:id="225" w:name="_Toc361134145"/>
      <w:bookmarkStart w:id="226" w:name="_Toc361137067"/>
      <w:bookmarkStart w:id="227" w:name="_Toc361137172"/>
      <w:bookmarkStart w:id="228" w:name="_Toc361144559"/>
      <w:bookmarkStart w:id="229" w:name="_Toc361144662"/>
      <w:bookmarkStart w:id="230" w:name="_Toc361154618"/>
      <w:bookmarkStart w:id="231" w:name="_Toc361154726"/>
      <w:bookmarkStart w:id="232" w:name="_Toc361160021"/>
      <w:bookmarkStart w:id="233" w:name="_Toc361160404"/>
      <w:bookmarkStart w:id="234" w:name="_Toc361216379"/>
      <w:bookmarkStart w:id="235" w:name="_Toc361216504"/>
      <w:bookmarkStart w:id="236" w:name="_Toc361227132"/>
      <w:bookmarkStart w:id="237" w:name="_Toc361227258"/>
      <w:bookmarkStart w:id="238" w:name="_Toc361310808"/>
      <w:bookmarkStart w:id="239" w:name="_Toc361315147"/>
      <w:bookmarkStart w:id="240" w:name="_Toc361386883"/>
      <w:bookmarkStart w:id="241" w:name="_Toc361387936"/>
      <w:bookmarkStart w:id="242" w:name="_Toc361388048"/>
      <w:bookmarkStart w:id="243" w:name="_Toc361409758"/>
      <w:bookmarkStart w:id="244" w:name="_Toc361414677"/>
      <w:bookmarkStart w:id="245" w:name="_Toc361415205"/>
      <w:bookmarkStart w:id="246" w:name="_Toc361415317"/>
      <w:bookmarkStart w:id="247" w:name="_Toc361415594"/>
      <w:bookmarkStart w:id="248" w:name="_Toc361415714"/>
      <w:bookmarkStart w:id="249" w:name="_Toc361675559"/>
      <w:bookmarkStart w:id="250" w:name="_Toc361898451"/>
      <w:bookmarkStart w:id="251" w:name="_Toc361926931"/>
      <w:bookmarkStart w:id="252" w:name="_Toc362625590"/>
      <w:bookmarkStart w:id="253" w:name="_Toc362625702"/>
      <w:bookmarkStart w:id="254" w:name="_Toc362959622"/>
      <w:bookmarkStart w:id="255" w:name="_Toc363668452"/>
      <w:bookmarkStart w:id="256" w:name="_Toc365016955"/>
      <w:bookmarkStart w:id="257" w:name="_Toc365281304"/>
      <w:bookmarkStart w:id="258" w:name="_Toc369873509"/>
      <w:bookmarkStart w:id="259" w:name="_Toc369875683"/>
      <w:bookmarkStart w:id="260" w:name="_Toc369876480"/>
      <w:bookmarkStart w:id="261" w:name="_Toc370808877"/>
      <w:bookmarkStart w:id="262" w:name="_Toc387834184"/>
      <w:bookmarkStart w:id="263" w:name="_Toc387995923"/>
      <w:bookmarkStart w:id="264" w:name="_Toc389835555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</w:p>
    <w:p w:rsidR="009C7F2E" w:rsidRDefault="00AB6310" w:rsidP="00E005B3">
      <w:r>
        <w:t xml:space="preserve">Vaibhav and Rakesh is working on this Activity. We need to identify Super Admin functionality to create and modify the rules. </w:t>
      </w:r>
    </w:p>
    <w:p w:rsidR="00B21369" w:rsidRDefault="003213C9" w:rsidP="00B21369">
      <w:pPr>
        <w:pStyle w:val="Heading1"/>
      </w:pPr>
      <w:bookmarkStart w:id="265" w:name="_Toc361171559"/>
      <w:bookmarkStart w:id="266" w:name="_Toc277001856"/>
      <w:bookmarkStart w:id="267" w:name="_Toc285643229"/>
      <w:bookmarkStart w:id="268" w:name="_Toc389835556"/>
      <w:bookmarkEnd w:id="23"/>
      <w:r>
        <w:t xml:space="preserve">App </w:t>
      </w:r>
      <w:r w:rsidR="00B21369">
        <w:t>P</w:t>
      </w:r>
      <w:r w:rsidR="00B21369" w:rsidRPr="00F716E3">
        <w:t>art/</w:t>
      </w:r>
      <w:r>
        <w:t>Client Web par</w:t>
      </w:r>
      <w:bookmarkEnd w:id="265"/>
      <w:r>
        <w:t>t</w:t>
      </w:r>
      <w:bookmarkEnd w:id="268"/>
    </w:p>
    <w:p w:rsidR="003213C9" w:rsidRDefault="00987DAB" w:rsidP="003213C9">
      <w:r>
        <w:t>We have one landing page for all</w:t>
      </w:r>
    </w:p>
    <w:p w:rsidR="00861D49" w:rsidRDefault="00B924DD" w:rsidP="00861D49">
      <w:pPr>
        <w:pStyle w:val="ListParagraph"/>
        <w:numPr>
          <w:ilvl w:val="0"/>
          <w:numId w:val="65"/>
        </w:numPr>
      </w:pPr>
      <w:r>
        <w:t>Landing page</w:t>
      </w:r>
    </w:p>
    <w:p w:rsidR="00987DAB" w:rsidRDefault="00987DAB" w:rsidP="00B924DD">
      <w:pPr>
        <w:pStyle w:val="ListParagraph"/>
        <w:numPr>
          <w:ilvl w:val="1"/>
          <w:numId w:val="65"/>
        </w:numPr>
      </w:pPr>
      <w:r>
        <w:t>Link to create new Expense</w:t>
      </w:r>
    </w:p>
    <w:p w:rsidR="00987DAB" w:rsidRDefault="00987DAB" w:rsidP="00987DAB">
      <w:pPr>
        <w:pStyle w:val="ListParagraph"/>
        <w:numPr>
          <w:ilvl w:val="2"/>
          <w:numId w:val="65"/>
        </w:numPr>
      </w:pPr>
      <w:r>
        <w:t>This link is available to all.</w:t>
      </w:r>
    </w:p>
    <w:p w:rsidR="00987DAB" w:rsidRDefault="00987DAB" w:rsidP="00987DAB">
      <w:pPr>
        <w:pStyle w:val="ListParagraph"/>
        <w:numPr>
          <w:ilvl w:val="2"/>
          <w:numId w:val="65"/>
        </w:numPr>
      </w:pPr>
      <w:r>
        <w:t>This link will redirect user into the add expense details page.</w:t>
      </w:r>
    </w:p>
    <w:p w:rsidR="00B924DD" w:rsidRDefault="00987DAB" w:rsidP="00B924DD">
      <w:pPr>
        <w:pStyle w:val="ListParagraph"/>
        <w:numPr>
          <w:ilvl w:val="1"/>
          <w:numId w:val="65"/>
        </w:numPr>
      </w:pPr>
      <w:r>
        <w:t>S</w:t>
      </w:r>
      <w:r w:rsidR="00B924DD">
        <w:t xml:space="preserve">how </w:t>
      </w:r>
      <w:r>
        <w:t>logged in</w:t>
      </w:r>
      <w:r w:rsidR="00B924DD">
        <w:t xml:space="preserve"> user</w:t>
      </w:r>
      <w:r>
        <w:t>s</w:t>
      </w:r>
      <w:r w:rsidR="00B924DD">
        <w:t xml:space="preserve"> </w:t>
      </w:r>
      <w:r>
        <w:t>Expenses Grouped by status (In Progress, Rejected, and Closed).</w:t>
      </w:r>
    </w:p>
    <w:p w:rsidR="00987DAB" w:rsidRDefault="00987DAB" w:rsidP="00987DAB">
      <w:pPr>
        <w:pStyle w:val="ListParagraph"/>
        <w:numPr>
          <w:ilvl w:val="2"/>
          <w:numId w:val="65"/>
        </w:numPr>
      </w:pPr>
      <w:r>
        <w:t>This Grid will show the Expense name along with Expense amount and time stamp.</w:t>
      </w:r>
    </w:p>
    <w:p w:rsidR="00987DAB" w:rsidRDefault="00987DAB" w:rsidP="00987DAB">
      <w:pPr>
        <w:pStyle w:val="ListParagraph"/>
        <w:numPr>
          <w:ilvl w:val="2"/>
          <w:numId w:val="65"/>
        </w:numPr>
      </w:pPr>
      <w:r>
        <w:t>User can select any record to view the complete details.</w:t>
      </w:r>
    </w:p>
    <w:p w:rsidR="00AC1E3D" w:rsidRDefault="00AC1E3D" w:rsidP="00AC1E3D">
      <w:pPr>
        <w:pStyle w:val="ListParagraph"/>
        <w:numPr>
          <w:ilvl w:val="1"/>
          <w:numId w:val="65"/>
        </w:numPr>
      </w:pPr>
      <w:r>
        <w:t>Show List of all Task assigned to me</w:t>
      </w:r>
    </w:p>
    <w:p w:rsidR="00B924DD" w:rsidRDefault="00B924DD" w:rsidP="00AC1E3D">
      <w:pPr>
        <w:pStyle w:val="ListParagraph"/>
        <w:ind w:left="2880"/>
      </w:pPr>
    </w:p>
    <w:p w:rsidR="00B924DD" w:rsidRPr="003213C9" w:rsidRDefault="00B924DD" w:rsidP="00AC1E3D"/>
    <w:p w:rsidR="00945529" w:rsidRDefault="00945529" w:rsidP="006F7051">
      <w:pPr>
        <w:pStyle w:val="Heading1"/>
      </w:pPr>
      <w:bookmarkStart w:id="269" w:name="_Database_Design"/>
      <w:bookmarkStart w:id="270" w:name="_Toc277001849"/>
      <w:bookmarkStart w:id="271" w:name="_Toc285643309"/>
      <w:bookmarkStart w:id="272" w:name="_Toc277001866"/>
      <w:bookmarkStart w:id="273" w:name="_Toc389835557"/>
      <w:bookmarkEnd w:id="266"/>
      <w:bookmarkEnd w:id="267"/>
      <w:bookmarkEnd w:id="269"/>
      <w:r>
        <w:t>Workflow</w:t>
      </w:r>
      <w:bookmarkEnd w:id="273"/>
    </w:p>
    <w:p w:rsidR="00193C79" w:rsidRDefault="00193C79" w:rsidP="00193C79">
      <w:r>
        <w:t>We are planning to use the Default SharePoint 2013 approv</w:t>
      </w:r>
      <w:r w:rsidR="001848B0">
        <w:t>al Workflow.</w:t>
      </w:r>
    </w:p>
    <w:p w:rsidR="001848B0" w:rsidRDefault="000826F3" w:rsidP="001848B0">
      <w:pPr>
        <w:pStyle w:val="ListParagraph"/>
        <w:numPr>
          <w:ilvl w:val="0"/>
          <w:numId w:val="64"/>
        </w:numPr>
      </w:pPr>
      <w:r>
        <w:t>We need to create List workflow for our project on the list “Expense”.</w:t>
      </w:r>
    </w:p>
    <w:p w:rsidR="000826F3" w:rsidRDefault="000826F3" w:rsidP="001848B0">
      <w:pPr>
        <w:pStyle w:val="ListParagraph"/>
        <w:numPr>
          <w:ilvl w:val="0"/>
          <w:numId w:val="64"/>
        </w:numPr>
      </w:pPr>
      <w:r>
        <w:t>We need to select new instance of a workflow History list as well as its own new task list to use.</w:t>
      </w:r>
    </w:p>
    <w:p w:rsidR="000826F3" w:rsidRDefault="00C20769" w:rsidP="001848B0">
      <w:pPr>
        <w:pStyle w:val="ListParagraph"/>
        <w:numPr>
          <w:ilvl w:val="0"/>
          <w:numId w:val="64"/>
        </w:numPr>
      </w:pPr>
      <w:r>
        <w:t>We need to select the workflow start automatically when an item is created.</w:t>
      </w:r>
    </w:p>
    <w:p w:rsidR="00C20769" w:rsidRDefault="00C20769" w:rsidP="001848B0">
      <w:pPr>
        <w:pStyle w:val="ListParagraph"/>
        <w:numPr>
          <w:ilvl w:val="0"/>
          <w:numId w:val="64"/>
        </w:numPr>
      </w:pPr>
      <w:r>
        <w:t>Now it’s time to design a few workflow activity items.</w:t>
      </w:r>
    </w:p>
    <w:p w:rsidR="00C20769" w:rsidRDefault="00C20769" w:rsidP="00C20769">
      <w:pPr>
        <w:pStyle w:val="ListParagraph"/>
        <w:numPr>
          <w:ilvl w:val="1"/>
          <w:numId w:val="64"/>
        </w:numPr>
      </w:pPr>
      <w:r>
        <w:t>We need to work start the instance of workflow on the new item created for expense list.</w:t>
      </w:r>
    </w:p>
    <w:p w:rsidR="00C20769" w:rsidRDefault="00C20769" w:rsidP="00C20769">
      <w:pPr>
        <w:pStyle w:val="ListParagraph"/>
        <w:numPr>
          <w:ilvl w:val="1"/>
          <w:numId w:val="64"/>
        </w:numPr>
      </w:pPr>
      <w:r>
        <w:t>Check the “</w:t>
      </w:r>
      <w:r>
        <w:rPr>
          <w:rFonts w:ascii="Calibri" w:eastAsia="Times New Roman" w:hAnsi="Calibri" w:cs="Times New Roman"/>
          <w:color w:val="000000"/>
          <w:lang w:val="en-IN" w:eastAsia="en-IN" w:bidi="ar-SA"/>
        </w:rPr>
        <w:t>Expense Type” from the item</w:t>
      </w:r>
      <w:r>
        <w:t xml:space="preserve"> and find out the Business rule mapping from the list “Business Rule mapping”.</w:t>
      </w:r>
    </w:p>
    <w:p w:rsidR="00C20769" w:rsidRDefault="00C20769" w:rsidP="00C20769">
      <w:pPr>
        <w:pStyle w:val="ListParagraph"/>
        <w:numPr>
          <w:ilvl w:val="1"/>
          <w:numId w:val="64"/>
        </w:numPr>
      </w:pPr>
      <w:r>
        <w:t>Create a sequence of approval required again the business rule defined again the Expense type.</w:t>
      </w:r>
    </w:p>
    <w:p w:rsidR="00C20769" w:rsidRDefault="00C20769" w:rsidP="00C20769">
      <w:pPr>
        <w:pStyle w:val="ListParagraph"/>
        <w:numPr>
          <w:ilvl w:val="1"/>
          <w:numId w:val="64"/>
        </w:numPr>
      </w:pPr>
      <w:r>
        <w:t>Create new task for all approves. (approver can be multiple so we need to check for at least one approval against each stage of workflow)</w:t>
      </w:r>
    </w:p>
    <w:p w:rsidR="00C20769" w:rsidRDefault="00C20769" w:rsidP="00C20769">
      <w:pPr>
        <w:pStyle w:val="ListParagraph"/>
        <w:numPr>
          <w:ilvl w:val="1"/>
          <w:numId w:val="64"/>
        </w:numPr>
      </w:pPr>
      <w:r>
        <w:lastRenderedPageBreak/>
        <w:t xml:space="preserve"> When all the stages get completed we need to approve the expense.</w:t>
      </w:r>
    </w:p>
    <w:p w:rsidR="00C20769" w:rsidRDefault="00C20769" w:rsidP="00C20769">
      <w:pPr>
        <w:pStyle w:val="ListParagraph"/>
        <w:numPr>
          <w:ilvl w:val="0"/>
          <w:numId w:val="64"/>
        </w:numPr>
      </w:pPr>
      <w:r>
        <w:t>Email notification: when the workflow get completed we need to notify the employee.</w:t>
      </w:r>
    </w:p>
    <w:p w:rsidR="0057523E" w:rsidRDefault="0057523E" w:rsidP="0057523E">
      <w:pPr>
        <w:pStyle w:val="ListParagraph"/>
      </w:pPr>
    </w:p>
    <w:p w:rsidR="0057523E" w:rsidRDefault="0057523E" w:rsidP="0057523E">
      <w:pPr>
        <w:pStyle w:val="ListParagraph"/>
      </w:pPr>
      <w:r>
        <w:rPr>
          <w:noProof/>
          <w:lang w:val="en-IN" w:eastAsia="en-IN" w:bidi="ar-SA"/>
        </w:rPr>
        <w:lastRenderedPageBreak/>
        <w:drawing>
          <wp:inline distT="0" distB="0" distL="0" distR="0" wp14:anchorId="0854839B" wp14:editId="2D497DF8">
            <wp:extent cx="6124575" cy="5686425"/>
            <wp:effectExtent l="0" t="0" r="9525" b="9525"/>
            <wp:docPr id="4" name="Picture 4" descr="E:\NTEG\WorkFl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NTEG\WorkFlow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568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769" w:rsidRPr="00193C79" w:rsidRDefault="00C20769" w:rsidP="00705CF7">
      <w:pPr>
        <w:pStyle w:val="ListParagraph"/>
      </w:pPr>
    </w:p>
    <w:p w:rsidR="006F7051" w:rsidRPr="0005398A" w:rsidRDefault="00E005B3" w:rsidP="006F7051">
      <w:pPr>
        <w:pStyle w:val="Heading1"/>
      </w:pPr>
      <w:bookmarkStart w:id="274" w:name="_Toc389835558"/>
      <w:r>
        <w:lastRenderedPageBreak/>
        <w:t>SharePoint List and Library</w:t>
      </w:r>
      <w:bookmarkEnd w:id="274"/>
    </w:p>
    <w:p w:rsidR="006F7051" w:rsidRDefault="006F7051" w:rsidP="006F7051">
      <w:r>
        <w:t xml:space="preserve">This section discusses </w:t>
      </w:r>
      <w:r w:rsidR="0047424B">
        <w:t>about the custom list information with their attributes.</w:t>
      </w:r>
      <w:r>
        <w:br w:type="page"/>
      </w:r>
    </w:p>
    <w:p w:rsidR="004D56B9" w:rsidRDefault="004D56B9" w:rsidP="004D56B9">
      <w:pPr>
        <w:pStyle w:val="Heading2"/>
        <w:ind w:left="578" w:hanging="578"/>
        <w:rPr>
          <w:rFonts w:eastAsiaTheme="minorHAnsi"/>
          <w:lang w:val="en-IN" w:bidi="ar-SA"/>
        </w:rPr>
      </w:pPr>
      <w:bookmarkStart w:id="275" w:name="_Table:_Brands"/>
      <w:bookmarkStart w:id="276" w:name="_Toc361171564"/>
      <w:bookmarkStart w:id="277" w:name="_Toc389835559"/>
      <w:bookmarkEnd w:id="275"/>
      <w:r>
        <w:rPr>
          <w:rFonts w:eastAsiaTheme="minorHAnsi"/>
          <w:lang w:val="en-IN" w:bidi="ar-SA"/>
        </w:rPr>
        <w:lastRenderedPageBreak/>
        <w:t>Custom List: Forms</w:t>
      </w:r>
      <w:bookmarkEnd w:id="277"/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367"/>
        <w:gridCol w:w="3066"/>
        <w:gridCol w:w="1157"/>
        <w:gridCol w:w="6676"/>
      </w:tblGrid>
      <w:tr w:rsidR="004D56B9" w:rsidTr="001848B0">
        <w:trPr>
          <w:trHeight w:val="271"/>
        </w:trPr>
        <w:tc>
          <w:tcPr>
            <w:tcW w:w="2367" w:type="dxa"/>
            <w:shd w:val="clear" w:color="auto" w:fill="D9D9D9" w:themeFill="background1" w:themeFillShade="D9"/>
          </w:tcPr>
          <w:p w:rsidR="004D56B9" w:rsidRPr="00945F1E" w:rsidRDefault="004D56B9" w:rsidP="001848B0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List Description</w:t>
            </w:r>
          </w:p>
        </w:tc>
        <w:tc>
          <w:tcPr>
            <w:tcW w:w="10899" w:type="dxa"/>
            <w:gridSpan w:val="3"/>
          </w:tcPr>
          <w:p w:rsidR="004D56B9" w:rsidRDefault="004D56B9" w:rsidP="004D56B9">
            <w:r>
              <w:t>This list store the information form configured by the admin.</w:t>
            </w:r>
          </w:p>
        </w:tc>
      </w:tr>
      <w:tr w:rsidR="004D56B9" w:rsidTr="001848B0">
        <w:tc>
          <w:tcPr>
            <w:tcW w:w="2367" w:type="dxa"/>
            <w:shd w:val="clear" w:color="auto" w:fill="D9D9D9" w:themeFill="background1" w:themeFillShade="D9"/>
          </w:tcPr>
          <w:p w:rsidR="004D56B9" w:rsidRPr="00C873C1" w:rsidRDefault="004D56B9" w:rsidP="001848B0">
            <w:pPr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3066" w:type="dxa"/>
            <w:shd w:val="clear" w:color="auto" w:fill="D9D9D9" w:themeFill="background1" w:themeFillShade="D9"/>
          </w:tcPr>
          <w:p w:rsidR="004D56B9" w:rsidRPr="00C873C1" w:rsidRDefault="004D56B9" w:rsidP="001848B0">
            <w:pPr>
              <w:rPr>
                <w:b/>
              </w:rPr>
            </w:pPr>
            <w:r>
              <w:rPr>
                <w:b/>
              </w:rPr>
              <w:t>Column</w:t>
            </w:r>
            <w:r w:rsidRPr="00C873C1">
              <w:rPr>
                <w:b/>
              </w:rPr>
              <w:t xml:space="preserve"> Type</w:t>
            </w:r>
          </w:p>
        </w:tc>
        <w:tc>
          <w:tcPr>
            <w:tcW w:w="1157" w:type="dxa"/>
            <w:shd w:val="clear" w:color="auto" w:fill="D9D9D9" w:themeFill="background1" w:themeFillShade="D9"/>
          </w:tcPr>
          <w:p w:rsidR="004D56B9" w:rsidRPr="00C873C1" w:rsidRDefault="004D56B9" w:rsidP="001848B0">
            <w:pPr>
              <w:rPr>
                <w:b/>
              </w:rPr>
            </w:pPr>
            <w:r>
              <w:rPr>
                <w:b/>
              </w:rPr>
              <w:t>Required</w:t>
            </w:r>
          </w:p>
        </w:tc>
        <w:tc>
          <w:tcPr>
            <w:tcW w:w="6676" w:type="dxa"/>
            <w:shd w:val="clear" w:color="auto" w:fill="D9D9D9" w:themeFill="background1" w:themeFillShade="D9"/>
          </w:tcPr>
          <w:p w:rsidR="004D56B9" w:rsidRPr="00C873C1" w:rsidRDefault="004D56B9" w:rsidP="001848B0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4D56B9" w:rsidRPr="00EC61AC" w:rsidTr="001848B0">
        <w:tc>
          <w:tcPr>
            <w:tcW w:w="2367" w:type="dxa"/>
            <w:noWrap/>
            <w:hideMark/>
          </w:tcPr>
          <w:p w:rsidR="004D56B9" w:rsidRPr="00EC61AC" w:rsidRDefault="004D56B9" w:rsidP="001848B0">
            <w:pP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  <w:t>Form Name</w:t>
            </w:r>
          </w:p>
        </w:tc>
        <w:tc>
          <w:tcPr>
            <w:tcW w:w="3066" w:type="dxa"/>
            <w:noWrap/>
            <w:hideMark/>
          </w:tcPr>
          <w:p w:rsidR="004D56B9" w:rsidRPr="00EC61AC" w:rsidRDefault="004D56B9" w:rsidP="001848B0">
            <w:pP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  <w:t>Single line of text</w:t>
            </w:r>
          </w:p>
        </w:tc>
        <w:tc>
          <w:tcPr>
            <w:tcW w:w="1157" w:type="dxa"/>
            <w:noWrap/>
            <w:hideMark/>
          </w:tcPr>
          <w:p w:rsidR="004D56B9" w:rsidRPr="00EC61AC" w:rsidRDefault="004D56B9" w:rsidP="001848B0">
            <w:pP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</w:pPr>
            <w:r w:rsidRPr="00EC61AC"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  <w:t>Yes</w:t>
            </w:r>
          </w:p>
        </w:tc>
        <w:tc>
          <w:tcPr>
            <w:tcW w:w="6676" w:type="dxa"/>
          </w:tcPr>
          <w:p w:rsidR="004D56B9" w:rsidRDefault="004D56B9" w:rsidP="001848B0">
            <w:r>
              <w:t>Default Title field</w:t>
            </w:r>
          </w:p>
        </w:tc>
      </w:tr>
      <w:tr w:rsidR="00AC5057" w:rsidRPr="00EC61AC" w:rsidTr="001848B0">
        <w:tc>
          <w:tcPr>
            <w:tcW w:w="2367" w:type="dxa"/>
            <w:noWrap/>
          </w:tcPr>
          <w:p w:rsidR="00AC5057" w:rsidRDefault="00AC5057" w:rsidP="001848B0">
            <w:pP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  <w:t>Form Description</w:t>
            </w:r>
          </w:p>
        </w:tc>
        <w:tc>
          <w:tcPr>
            <w:tcW w:w="3066" w:type="dxa"/>
            <w:noWrap/>
          </w:tcPr>
          <w:p w:rsidR="00AC5057" w:rsidRDefault="00AC5057" w:rsidP="001848B0">
            <w:pP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  <w:t>Multi line of text</w:t>
            </w:r>
          </w:p>
        </w:tc>
        <w:tc>
          <w:tcPr>
            <w:tcW w:w="1157" w:type="dxa"/>
            <w:noWrap/>
          </w:tcPr>
          <w:p w:rsidR="00AC5057" w:rsidRPr="00EC61AC" w:rsidRDefault="00AC5057" w:rsidP="001848B0">
            <w:pP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</w:pPr>
          </w:p>
        </w:tc>
        <w:tc>
          <w:tcPr>
            <w:tcW w:w="6676" w:type="dxa"/>
          </w:tcPr>
          <w:p w:rsidR="00AC5057" w:rsidRDefault="00AC5057" w:rsidP="001848B0"/>
        </w:tc>
      </w:tr>
      <w:tr w:rsidR="004D56B9" w:rsidRPr="00EC61AC" w:rsidTr="001848B0">
        <w:tc>
          <w:tcPr>
            <w:tcW w:w="2367" w:type="dxa"/>
            <w:noWrap/>
            <w:hideMark/>
          </w:tcPr>
          <w:p w:rsidR="004D56B9" w:rsidRPr="00EC61AC" w:rsidRDefault="004D56B9" w:rsidP="001848B0">
            <w:pP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  <w:t>Form Type</w:t>
            </w:r>
          </w:p>
        </w:tc>
        <w:tc>
          <w:tcPr>
            <w:tcW w:w="3066" w:type="dxa"/>
            <w:noWrap/>
            <w:hideMark/>
          </w:tcPr>
          <w:p w:rsidR="004D56B9" w:rsidRPr="00EC61AC" w:rsidRDefault="004D56B9" w:rsidP="001848B0">
            <w:pP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  <w:t>Choice</w:t>
            </w:r>
          </w:p>
        </w:tc>
        <w:tc>
          <w:tcPr>
            <w:tcW w:w="1157" w:type="dxa"/>
            <w:noWrap/>
            <w:hideMark/>
          </w:tcPr>
          <w:p w:rsidR="004D56B9" w:rsidRPr="00EC61AC" w:rsidRDefault="004D56B9" w:rsidP="001848B0">
            <w:pP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</w:pPr>
            <w:r w:rsidRPr="00EC61AC"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  <w:t>Yes</w:t>
            </w:r>
          </w:p>
        </w:tc>
        <w:tc>
          <w:tcPr>
            <w:tcW w:w="6676" w:type="dxa"/>
          </w:tcPr>
          <w:p w:rsidR="004D56B9" w:rsidRDefault="004D56B9" w:rsidP="001848B0">
            <w:r>
              <w:t>Values “Food”, “Travel”, “Device”, “Telephone”, “Team Party”…etc.</w:t>
            </w:r>
          </w:p>
        </w:tc>
      </w:tr>
      <w:tr w:rsidR="00A855E0" w:rsidRPr="00EC61AC" w:rsidTr="001848B0">
        <w:tc>
          <w:tcPr>
            <w:tcW w:w="2367" w:type="dxa"/>
            <w:noWrap/>
          </w:tcPr>
          <w:p w:rsidR="00A855E0" w:rsidRDefault="00A855E0" w:rsidP="001848B0">
            <w:pP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  <w:t>Business Rule</w:t>
            </w:r>
          </w:p>
        </w:tc>
        <w:tc>
          <w:tcPr>
            <w:tcW w:w="3066" w:type="dxa"/>
            <w:noWrap/>
          </w:tcPr>
          <w:p w:rsidR="00A855E0" w:rsidRDefault="00A855E0" w:rsidP="001848B0">
            <w:pP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  <w:t>Lookup</w:t>
            </w:r>
          </w:p>
        </w:tc>
        <w:tc>
          <w:tcPr>
            <w:tcW w:w="1157" w:type="dxa"/>
            <w:noWrap/>
          </w:tcPr>
          <w:p w:rsidR="00A855E0" w:rsidRDefault="00A855E0" w:rsidP="001848B0">
            <w:pP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  <w:t>Yes</w:t>
            </w:r>
          </w:p>
        </w:tc>
        <w:tc>
          <w:tcPr>
            <w:tcW w:w="6676" w:type="dxa"/>
          </w:tcPr>
          <w:p w:rsidR="00A855E0" w:rsidRDefault="00A855E0" w:rsidP="001848B0">
            <w:r>
              <w:t>Business Rule List</w:t>
            </w:r>
          </w:p>
        </w:tc>
      </w:tr>
    </w:tbl>
    <w:p w:rsidR="004D56B9" w:rsidRDefault="004D56B9" w:rsidP="004D56B9">
      <w:pPr>
        <w:pStyle w:val="Heading2"/>
        <w:ind w:left="578" w:hanging="578"/>
        <w:rPr>
          <w:rFonts w:eastAsiaTheme="minorHAnsi"/>
          <w:lang w:val="en-IN" w:bidi="ar-SA"/>
        </w:rPr>
      </w:pPr>
      <w:bookmarkStart w:id="278" w:name="_Toc389835560"/>
      <w:r>
        <w:rPr>
          <w:rFonts w:eastAsiaTheme="minorHAnsi"/>
          <w:lang w:val="en-IN" w:bidi="ar-SA"/>
        </w:rPr>
        <w:t>Custom List: Expens</w:t>
      </w:r>
      <w:r w:rsidR="00F92D50">
        <w:rPr>
          <w:rFonts w:eastAsiaTheme="minorHAnsi"/>
          <w:lang w:val="en-IN" w:bidi="ar-SA"/>
        </w:rPr>
        <w:t>e</w:t>
      </w:r>
      <w:bookmarkEnd w:id="278"/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367"/>
        <w:gridCol w:w="3066"/>
        <w:gridCol w:w="1157"/>
        <w:gridCol w:w="6676"/>
      </w:tblGrid>
      <w:tr w:rsidR="004D56B9" w:rsidTr="001848B0">
        <w:trPr>
          <w:trHeight w:val="271"/>
        </w:trPr>
        <w:tc>
          <w:tcPr>
            <w:tcW w:w="2367" w:type="dxa"/>
            <w:shd w:val="clear" w:color="auto" w:fill="D9D9D9" w:themeFill="background1" w:themeFillShade="D9"/>
          </w:tcPr>
          <w:p w:rsidR="004D56B9" w:rsidRPr="00945F1E" w:rsidRDefault="004D56B9" w:rsidP="001848B0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List Description</w:t>
            </w:r>
          </w:p>
        </w:tc>
        <w:tc>
          <w:tcPr>
            <w:tcW w:w="10899" w:type="dxa"/>
            <w:gridSpan w:val="3"/>
          </w:tcPr>
          <w:p w:rsidR="004D56B9" w:rsidRDefault="004D56B9" w:rsidP="004D56B9">
            <w:r>
              <w:t>This list store the information about the employees submitted the employee.</w:t>
            </w:r>
          </w:p>
        </w:tc>
      </w:tr>
      <w:tr w:rsidR="004D56B9" w:rsidTr="001848B0">
        <w:tc>
          <w:tcPr>
            <w:tcW w:w="2367" w:type="dxa"/>
            <w:shd w:val="clear" w:color="auto" w:fill="D9D9D9" w:themeFill="background1" w:themeFillShade="D9"/>
          </w:tcPr>
          <w:p w:rsidR="004D56B9" w:rsidRPr="00C873C1" w:rsidRDefault="004D56B9" w:rsidP="001848B0">
            <w:pPr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3066" w:type="dxa"/>
            <w:shd w:val="clear" w:color="auto" w:fill="D9D9D9" w:themeFill="background1" w:themeFillShade="D9"/>
          </w:tcPr>
          <w:p w:rsidR="004D56B9" w:rsidRPr="00C873C1" w:rsidRDefault="004D56B9" w:rsidP="001848B0">
            <w:pPr>
              <w:rPr>
                <w:b/>
              </w:rPr>
            </w:pPr>
            <w:r>
              <w:rPr>
                <w:b/>
              </w:rPr>
              <w:t>Column</w:t>
            </w:r>
            <w:r w:rsidRPr="00C873C1">
              <w:rPr>
                <w:b/>
              </w:rPr>
              <w:t xml:space="preserve"> Type</w:t>
            </w:r>
          </w:p>
        </w:tc>
        <w:tc>
          <w:tcPr>
            <w:tcW w:w="1157" w:type="dxa"/>
            <w:shd w:val="clear" w:color="auto" w:fill="D9D9D9" w:themeFill="background1" w:themeFillShade="D9"/>
          </w:tcPr>
          <w:p w:rsidR="004D56B9" w:rsidRPr="00C873C1" w:rsidRDefault="004D56B9" w:rsidP="001848B0">
            <w:pPr>
              <w:rPr>
                <w:b/>
              </w:rPr>
            </w:pPr>
            <w:r>
              <w:rPr>
                <w:b/>
              </w:rPr>
              <w:t>Required</w:t>
            </w:r>
          </w:p>
        </w:tc>
        <w:tc>
          <w:tcPr>
            <w:tcW w:w="6676" w:type="dxa"/>
            <w:shd w:val="clear" w:color="auto" w:fill="D9D9D9" w:themeFill="background1" w:themeFillShade="D9"/>
          </w:tcPr>
          <w:p w:rsidR="004D56B9" w:rsidRPr="00C873C1" w:rsidRDefault="004D56B9" w:rsidP="001848B0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4D56B9" w:rsidRPr="00EC61AC" w:rsidTr="001848B0">
        <w:tc>
          <w:tcPr>
            <w:tcW w:w="2367" w:type="dxa"/>
            <w:noWrap/>
            <w:hideMark/>
          </w:tcPr>
          <w:p w:rsidR="004D56B9" w:rsidRPr="00EC61AC" w:rsidRDefault="004D56B9" w:rsidP="001848B0">
            <w:pP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  <w:t>Employee Name</w:t>
            </w:r>
          </w:p>
        </w:tc>
        <w:tc>
          <w:tcPr>
            <w:tcW w:w="3066" w:type="dxa"/>
            <w:noWrap/>
            <w:hideMark/>
          </w:tcPr>
          <w:p w:rsidR="004D56B9" w:rsidRPr="00EC61AC" w:rsidRDefault="004D56B9" w:rsidP="001848B0">
            <w:pP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  <w:t>Single line of text</w:t>
            </w:r>
          </w:p>
        </w:tc>
        <w:tc>
          <w:tcPr>
            <w:tcW w:w="1157" w:type="dxa"/>
            <w:noWrap/>
            <w:hideMark/>
          </w:tcPr>
          <w:p w:rsidR="004D56B9" w:rsidRPr="00EC61AC" w:rsidRDefault="004D56B9" w:rsidP="001848B0">
            <w:pP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</w:pPr>
            <w:r w:rsidRPr="00EC61AC"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  <w:t>Yes</w:t>
            </w:r>
          </w:p>
        </w:tc>
        <w:tc>
          <w:tcPr>
            <w:tcW w:w="6676" w:type="dxa"/>
          </w:tcPr>
          <w:p w:rsidR="004D56B9" w:rsidRDefault="004D56B9" w:rsidP="001848B0">
            <w:r>
              <w:t>Default Title field</w:t>
            </w:r>
          </w:p>
        </w:tc>
      </w:tr>
      <w:tr w:rsidR="004D56B9" w:rsidRPr="00EC61AC" w:rsidTr="001848B0">
        <w:tc>
          <w:tcPr>
            <w:tcW w:w="2367" w:type="dxa"/>
            <w:noWrap/>
            <w:hideMark/>
          </w:tcPr>
          <w:p w:rsidR="004D56B9" w:rsidRPr="00EC61AC" w:rsidRDefault="004D56B9" w:rsidP="001848B0">
            <w:pP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  <w:t>Employee ID</w:t>
            </w:r>
          </w:p>
        </w:tc>
        <w:tc>
          <w:tcPr>
            <w:tcW w:w="3066" w:type="dxa"/>
            <w:noWrap/>
            <w:hideMark/>
          </w:tcPr>
          <w:p w:rsidR="004D56B9" w:rsidRPr="00EC61AC" w:rsidRDefault="004D56B9" w:rsidP="001848B0">
            <w:pP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  <w:t>Number</w:t>
            </w:r>
          </w:p>
        </w:tc>
        <w:tc>
          <w:tcPr>
            <w:tcW w:w="1157" w:type="dxa"/>
            <w:noWrap/>
            <w:hideMark/>
          </w:tcPr>
          <w:p w:rsidR="004D56B9" w:rsidRPr="00EC61AC" w:rsidRDefault="004D56B9" w:rsidP="001848B0">
            <w:pP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</w:pPr>
            <w:r w:rsidRPr="00EC61AC"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  <w:t>Yes</w:t>
            </w:r>
          </w:p>
        </w:tc>
        <w:tc>
          <w:tcPr>
            <w:tcW w:w="6676" w:type="dxa"/>
          </w:tcPr>
          <w:p w:rsidR="004D56B9" w:rsidRDefault="004D56B9" w:rsidP="001848B0"/>
        </w:tc>
      </w:tr>
      <w:tr w:rsidR="004D56B9" w:rsidRPr="00EC61AC" w:rsidTr="001848B0">
        <w:tc>
          <w:tcPr>
            <w:tcW w:w="2367" w:type="dxa"/>
            <w:noWrap/>
            <w:hideMark/>
          </w:tcPr>
          <w:p w:rsidR="004D56B9" w:rsidRPr="00EC61AC" w:rsidRDefault="004D56B9" w:rsidP="00F92D50">
            <w:pP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  <w:t xml:space="preserve">Employee </w:t>
            </w:r>
            <w:r w:rsidR="00F92D50"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  <w:t xml:space="preserve">login </w:t>
            </w:r>
            <w: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  <w:t>name</w:t>
            </w:r>
          </w:p>
        </w:tc>
        <w:tc>
          <w:tcPr>
            <w:tcW w:w="3066" w:type="dxa"/>
            <w:noWrap/>
            <w:hideMark/>
          </w:tcPr>
          <w:p w:rsidR="004D56B9" w:rsidRPr="00EC61AC" w:rsidRDefault="004D56B9" w:rsidP="001848B0">
            <w:pP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  <w:t>Single line of text</w:t>
            </w:r>
          </w:p>
        </w:tc>
        <w:tc>
          <w:tcPr>
            <w:tcW w:w="1157" w:type="dxa"/>
            <w:noWrap/>
            <w:hideMark/>
          </w:tcPr>
          <w:p w:rsidR="004D56B9" w:rsidRPr="00EC61AC" w:rsidRDefault="004D56B9" w:rsidP="001848B0">
            <w:pP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</w:pPr>
            <w:r w:rsidRPr="00EC61AC"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  <w:t>Yes</w:t>
            </w:r>
          </w:p>
        </w:tc>
        <w:tc>
          <w:tcPr>
            <w:tcW w:w="6676" w:type="dxa"/>
          </w:tcPr>
          <w:p w:rsidR="004D56B9" w:rsidRDefault="004D56B9" w:rsidP="001848B0"/>
        </w:tc>
      </w:tr>
      <w:tr w:rsidR="00F92D50" w:rsidRPr="00EC61AC" w:rsidTr="001848B0">
        <w:tc>
          <w:tcPr>
            <w:tcW w:w="2367" w:type="dxa"/>
            <w:noWrap/>
          </w:tcPr>
          <w:p w:rsidR="00F92D50" w:rsidRDefault="00F92D50" w:rsidP="00F92D50">
            <w:pP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  <w:t>Description</w:t>
            </w:r>
          </w:p>
        </w:tc>
        <w:tc>
          <w:tcPr>
            <w:tcW w:w="3066" w:type="dxa"/>
            <w:noWrap/>
          </w:tcPr>
          <w:p w:rsidR="00F92D50" w:rsidRDefault="00F92D50" w:rsidP="001848B0">
            <w:pP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  <w:t>Multi line of text</w:t>
            </w:r>
          </w:p>
        </w:tc>
        <w:tc>
          <w:tcPr>
            <w:tcW w:w="1157" w:type="dxa"/>
            <w:noWrap/>
          </w:tcPr>
          <w:p w:rsidR="00F92D50" w:rsidRPr="00EC61AC" w:rsidRDefault="00F92D50" w:rsidP="001848B0">
            <w:pP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  <w:t>No</w:t>
            </w:r>
          </w:p>
        </w:tc>
        <w:tc>
          <w:tcPr>
            <w:tcW w:w="6676" w:type="dxa"/>
          </w:tcPr>
          <w:p w:rsidR="00F92D50" w:rsidRDefault="00F92D50" w:rsidP="001848B0"/>
        </w:tc>
      </w:tr>
      <w:tr w:rsidR="004D56B9" w:rsidRPr="00EC61AC" w:rsidTr="001848B0">
        <w:tc>
          <w:tcPr>
            <w:tcW w:w="2367" w:type="dxa"/>
            <w:noWrap/>
            <w:hideMark/>
          </w:tcPr>
          <w:p w:rsidR="004D56B9" w:rsidRPr="00EC61AC" w:rsidRDefault="00F92D50" w:rsidP="001848B0">
            <w:pP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  <w:t>Total Expense</w:t>
            </w:r>
          </w:p>
        </w:tc>
        <w:tc>
          <w:tcPr>
            <w:tcW w:w="3066" w:type="dxa"/>
            <w:noWrap/>
            <w:hideMark/>
          </w:tcPr>
          <w:p w:rsidR="004D56B9" w:rsidRPr="00EC61AC" w:rsidRDefault="00F92D50" w:rsidP="001848B0">
            <w:pP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  <w:t>Number</w:t>
            </w:r>
          </w:p>
        </w:tc>
        <w:tc>
          <w:tcPr>
            <w:tcW w:w="1157" w:type="dxa"/>
            <w:noWrap/>
            <w:hideMark/>
          </w:tcPr>
          <w:p w:rsidR="004D56B9" w:rsidRPr="00EC61AC" w:rsidRDefault="004D56B9" w:rsidP="001848B0">
            <w:pP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</w:pPr>
            <w:r w:rsidRPr="00EC61AC"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  <w:t>Yes</w:t>
            </w:r>
          </w:p>
        </w:tc>
        <w:tc>
          <w:tcPr>
            <w:tcW w:w="6676" w:type="dxa"/>
          </w:tcPr>
          <w:p w:rsidR="004D56B9" w:rsidRDefault="004D56B9" w:rsidP="00A71B90"/>
        </w:tc>
      </w:tr>
      <w:tr w:rsidR="00F92D50" w:rsidRPr="00EC61AC" w:rsidTr="001848B0">
        <w:tc>
          <w:tcPr>
            <w:tcW w:w="2367" w:type="dxa"/>
            <w:noWrap/>
          </w:tcPr>
          <w:p w:rsidR="00F92D50" w:rsidRDefault="00F92D50" w:rsidP="00F92D50">
            <w:pP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  <w:t>Approved Amount</w:t>
            </w:r>
          </w:p>
        </w:tc>
        <w:tc>
          <w:tcPr>
            <w:tcW w:w="3066" w:type="dxa"/>
            <w:noWrap/>
          </w:tcPr>
          <w:p w:rsidR="00F92D50" w:rsidRDefault="00F92D50" w:rsidP="00F92D50">
            <w:pP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  <w:t>Number</w:t>
            </w:r>
          </w:p>
        </w:tc>
        <w:tc>
          <w:tcPr>
            <w:tcW w:w="1157" w:type="dxa"/>
            <w:noWrap/>
          </w:tcPr>
          <w:p w:rsidR="00F92D50" w:rsidRDefault="00F92D50" w:rsidP="00F92D50">
            <w:r w:rsidRPr="001D48EE"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  <w:t>No</w:t>
            </w:r>
          </w:p>
        </w:tc>
        <w:tc>
          <w:tcPr>
            <w:tcW w:w="6676" w:type="dxa"/>
          </w:tcPr>
          <w:p w:rsidR="00F92D50" w:rsidRDefault="00F92D50" w:rsidP="00F92D50"/>
        </w:tc>
      </w:tr>
      <w:tr w:rsidR="00AC5057" w:rsidRPr="00EC61AC" w:rsidTr="001848B0">
        <w:tc>
          <w:tcPr>
            <w:tcW w:w="2367" w:type="dxa"/>
            <w:noWrap/>
          </w:tcPr>
          <w:p w:rsidR="00AC5057" w:rsidRDefault="00AC5057" w:rsidP="00F92D50">
            <w:pP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  <w:t>Date</w:t>
            </w:r>
          </w:p>
        </w:tc>
        <w:tc>
          <w:tcPr>
            <w:tcW w:w="3066" w:type="dxa"/>
            <w:noWrap/>
          </w:tcPr>
          <w:p w:rsidR="00AC5057" w:rsidRDefault="00AC5057" w:rsidP="00F92D50">
            <w:pP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</w:pPr>
          </w:p>
        </w:tc>
        <w:tc>
          <w:tcPr>
            <w:tcW w:w="1157" w:type="dxa"/>
            <w:noWrap/>
          </w:tcPr>
          <w:p w:rsidR="00AC5057" w:rsidRPr="001D48EE" w:rsidRDefault="00AC5057" w:rsidP="00F92D50">
            <w:pP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</w:pPr>
          </w:p>
        </w:tc>
        <w:tc>
          <w:tcPr>
            <w:tcW w:w="6676" w:type="dxa"/>
          </w:tcPr>
          <w:p w:rsidR="00AC5057" w:rsidRDefault="00AC5057" w:rsidP="00F92D50"/>
        </w:tc>
      </w:tr>
      <w:tr w:rsidR="00F92D50" w:rsidRPr="00EC61AC" w:rsidTr="001848B0">
        <w:tc>
          <w:tcPr>
            <w:tcW w:w="2367" w:type="dxa"/>
            <w:noWrap/>
          </w:tcPr>
          <w:p w:rsidR="00F92D50" w:rsidRDefault="00F92D50" w:rsidP="00F92D50">
            <w:pP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  <w:t>Approved By</w:t>
            </w:r>
          </w:p>
        </w:tc>
        <w:tc>
          <w:tcPr>
            <w:tcW w:w="3066" w:type="dxa"/>
            <w:noWrap/>
          </w:tcPr>
          <w:p w:rsidR="00F92D50" w:rsidRDefault="00F92D50" w:rsidP="00F92D50">
            <w:pP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  <w:t>People</w:t>
            </w:r>
          </w:p>
        </w:tc>
        <w:tc>
          <w:tcPr>
            <w:tcW w:w="1157" w:type="dxa"/>
            <w:noWrap/>
          </w:tcPr>
          <w:p w:rsidR="00F92D50" w:rsidRDefault="00F92D50" w:rsidP="00F92D50">
            <w:r w:rsidRPr="001D48EE"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  <w:t>No</w:t>
            </w:r>
          </w:p>
        </w:tc>
        <w:tc>
          <w:tcPr>
            <w:tcW w:w="6676" w:type="dxa"/>
          </w:tcPr>
          <w:p w:rsidR="00F92D50" w:rsidRDefault="00F92D50" w:rsidP="00F92D50"/>
        </w:tc>
      </w:tr>
      <w:tr w:rsidR="00F92D50" w:rsidRPr="00EC61AC" w:rsidTr="001848B0">
        <w:tc>
          <w:tcPr>
            <w:tcW w:w="2367" w:type="dxa"/>
            <w:noWrap/>
          </w:tcPr>
          <w:p w:rsidR="00F92D50" w:rsidRDefault="00F92D50" w:rsidP="00F92D50">
            <w:pP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  <w:t>Expense Type</w:t>
            </w:r>
          </w:p>
        </w:tc>
        <w:tc>
          <w:tcPr>
            <w:tcW w:w="3066" w:type="dxa"/>
            <w:noWrap/>
          </w:tcPr>
          <w:p w:rsidR="00F92D50" w:rsidRDefault="00F92D50" w:rsidP="00F92D50">
            <w:pP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  <w:t>Lookup</w:t>
            </w:r>
          </w:p>
        </w:tc>
        <w:tc>
          <w:tcPr>
            <w:tcW w:w="1157" w:type="dxa"/>
            <w:noWrap/>
          </w:tcPr>
          <w:p w:rsidR="00F92D50" w:rsidRDefault="00F92D50" w:rsidP="00F92D50">
            <w:r w:rsidRPr="001D48EE"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  <w:t>No</w:t>
            </w:r>
          </w:p>
        </w:tc>
        <w:tc>
          <w:tcPr>
            <w:tcW w:w="6676" w:type="dxa"/>
          </w:tcPr>
          <w:p w:rsidR="00F92D50" w:rsidRDefault="00F92D50" w:rsidP="00F92D50">
            <w:r>
              <w:t>Refer to forms List</w:t>
            </w:r>
          </w:p>
        </w:tc>
      </w:tr>
      <w:tr w:rsidR="00F92D50" w:rsidRPr="00EC61AC" w:rsidTr="001848B0">
        <w:tc>
          <w:tcPr>
            <w:tcW w:w="2367" w:type="dxa"/>
            <w:noWrap/>
          </w:tcPr>
          <w:p w:rsidR="00F92D50" w:rsidRDefault="00F92D50" w:rsidP="001848B0">
            <w:pP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  <w:t>Is Active</w:t>
            </w:r>
          </w:p>
        </w:tc>
        <w:tc>
          <w:tcPr>
            <w:tcW w:w="3066" w:type="dxa"/>
            <w:noWrap/>
          </w:tcPr>
          <w:p w:rsidR="00F92D50" w:rsidRDefault="00F92D50" w:rsidP="001848B0">
            <w:pP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  <w:t>Boolean</w:t>
            </w:r>
          </w:p>
        </w:tc>
        <w:tc>
          <w:tcPr>
            <w:tcW w:w="1157" w:type="dxa"/>
            <w:noWrap/>
          </w:tcPr>
          <w:p w:rsidR="00F92D50" w:rsidRPr="00EC61AC" w:rsidRDefault="00F92D50" w:rsidP="001848B0">
            <w:pP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  <w:t>No</w:t>
            </w:r>
          </w:p>
        </w:tc>
        <w:tc>
          <w:tcPr>
            <w:tcW w:w="6676" w:type="dxa"/>
          </w:tcPr>
          <w:p w:rsidR="00F92D50" w:rsidRDefault="00F92D50" w:rsidP="00A71B90">
            <w:r>
              <w:t>Active/Inactive</w:t>
            </w:r>
          </w:p>
          <w:p w:rsidR="00F92D50" w:rsidRDefault="00F92D50" w:rsidP="00F92D50">
            <w:r>
              <w:t>Default Value: No</w:t>
            </w:r>
          </w:p>
        </w:tc>
      </w:tr>
      <w:tr w:rsidR="00F92D50" w:rsidRPr="00EC61AC" w:rsidTr="001848B0">
        <w:tc>
          <w:tcPr>
            <w:tcW w:w="2367" w:type="dxa"/>
            <w:noWrap/>
          </w:tcPr>
          <w:p w:rsidR="00F92D50" w:rsidRDefault="00F92D50" w:rsidP="001848B0">
            <w:pP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  <w:t>Approver Comments</w:t>
            </w:r>
          </w:p>
        </w:tc>
        <w:tc>
          <w:tcPr>
            <w:tcW w:w="3066" w:type="dxa"/>
            <w:noWrap/>
          </w:tcPr>
          <w:p w:rsidR="00F92D50" w:rsidRDefault="00F92D50" w:rsidP="001848B0">
            <w:pP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  <w:t>Multi line of text</w:t>
            </w:r>
          </w:p>
        </w:tc>
        <w:tc>
          <w:tcPr>
            <w:tcW w:w="1157" w:type="dxa"/>
            <w:noWrap/>
          </w:tcPr>
          <w:p w:rsidR="00F92D50" w:rsidRDefault="00F92D50" w:rsidP="001848B0">
            <w:pP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  <w:t>No</w:t>
            </w:r>
          </w:p>
        </w:tc>
        <w:tc>
          <w:tcPr>
            <w:tcW w:w="6676" w:type="dxa"/>
          </w:tcPr>
          <w:p w:rsidR="00F92D50" w:rsidRDefault="00F92D50" w:rsidP="00A71B90"/>
        </w:tc>
      </w:tr>
    </w:tbl>
    <w:p w:rsidR="006F7051" w:rsidRDefault="008F6094" w:rsidP="0047424B">
      <w:pPr>
        <w:pStyle w:val="Heading2"/>
        <w:ind w:left="578" w:hanging="578"/>
        <w:rPr>
          <w:rFonts w:eastAsiaTheme="minorHAnsi"/>
          <w:lang w:val="en-IN" w:bidi="ar-SA"/>
        </w:rPr>
      </w:pPr>
      <w:bookmarkStart w:id="279" w:name="_Toc389835561"/>
      <w:r>
        <w:rPr>
          <w:rFonts w:eastAsiaTheme="minorHAnsi"/>
          <w:lang w:val="en-IN" w:bidi="ar-SA"/>
        </w:rPr>
        <w:t>Custom List</w:t>
      </w:r>
      <w:r w:rsidR="00854371">
        <w:rPr>
          <w:rFonts w:eastAsiaTheme="minorHAnsi"/>
          <w:lang w:val="en-IN" w:bidi="ar-SA"/>
        </w:rPr>
        <w:t xml:space="preserve">: </w:t>
      </w:r>
      <w:bookmarkEnd w:id="276"/>
      <w:r w:rsidR="00F92D50">
        <w:rPr>
          <w:rFonts w:eastAsiaTheme="minorHAnsi"/>
          <w:lang w:val="en-IN" w:bidi="ar-SA"/>
        </w:rPr>
        <w:t>Expense Details</w:t>
      </w:r>
      <w:bookmarkEnd w:id="279"/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367"/>
        <w:gridCol w:w="3066"/>
        <w:gridCol w:w="1157"/>
        <w:gridCol w:w="6676"/>
      </w:tblGrid>
      <w:tr w:rsidR="006F7051" w:rsidTr="009E63B8">
        <w:trPr>
          <w:trHeight w:val="271"/>
        </w:trPr>
        <w:tc>
          <w:tcPr>
            <w:tcW w:w="2367" w:type="dxa"/>
            <w:shd w:val="clear" w:color="auto" w:fill="D9D9D9" w:themeFill="background1" w:themeFillShade="D9"/>
          </w:tcPr>
          <w:p w:rsidR="006F7051" w:rsidRPr="0076202F" w:rsidRDefault="006F7051" w:rsidP="009E63B8">
            <w:pPr>
              <w:rPr>
                <w:b/>
                <w:color w:val="FF0000"/>
              </w:rPr>
            </w:pPr>
            <w:r w:rsidRPr="00945F1E">
              <w:rPr>
                <w:b/>
                <w:color w:val="000000" w:themeColor="text1"/>
              </w:rPr>
              <w:t>Reference Details</w:t>
            </w:r>
          </w:p>
        </w:tc>
        <w:tc>
          <w:tcPr>
            <w:tcW w:w="10899" w:type="dxa"/>
            <w:gridSpan w:val="3"/>
          </w:tcPr>
          <w:p w:rsidR="006F7051" w:rsidRDefault="006F7051" w:rsidP="009E63B8"/>
        </w:tc>
      </w:tr>
      <w:tr w:rsidR="006F7051" w:rsidTr="009E63B8">
        <w:trPr>
          <w:trHeight w:val="271"/>
        </w:trPr>
        <w:tc>
          <w:tcPr>
            <w:tcW w:w="2367" w:type="dxa"/>
            <w:shd w:val="clear" w:color="auto" w:fill="D9D9D9" w:themeFill="background1" w:themeFillShade="D9"/>
          </w:tcPr>
          <w:p w:rsidR="006F7051" w:rsidRPr="00945F1E" w:rsidRDefault="00E6253E" w:rsidP="00E6253E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List </w:t>
            </w:r>
            <w:r w:rsidR="006F7051">
              <w:rPr>
                <w:b/>
                <w:color w:val="000000" w:themeColor="text1"/>
              </w:rPr>
              <w:t>Description</w:t>
            </w:r>
          </w:p>
        </w:tc>
        <w:tc>
          <w:tcPr>
            <w:tcW w:w="10899" w:type="dxa"/>
            <w:gridSpan w:val="3"/>
          </w:tcPr>
          <w:p w:rsidR="006F7051" w:rsidRDefault="00887786" w:rsidP="009E63B8">
            <w:r>
              <w:t>This list store the information about the employees who submit the expense form.</w:t>
            </w:r>
          </w:p>
        </w:tc>
      </w:tr>
      <w:tr w:rsidR="006F7051" w:rsidTr="009E63B8">
        <w:tc>
          <w:tcPr>
            <w:tcW w:w="2367" w:type="dxa"/>
            <w:shd w:val="clear" w:color="auto" w:fill="D9D9D9" w:themeFill="background1" w:themeFillShade="D9"/>
          </w:tcPr>
          <w:p w:rsidR="006F7051" w:rsidRPr="00C873C1" w:rsidRDefault="006F7051" w:rsidP="009E63B8">
            <w:pPr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3066" w:type="dxa"/>
            <w:shd w:val="clear" w:color="auto" w:fill="D9D9D9" w:themeFill="background1" w:themeFillShade="D9"/>
          </w:tcPr>
          <w:p w:rsidR="006F7051" w:rsidRPr="00C873C1" w:rsidRDefault="006F7051" w:rsidP="009E63B8">
            <w:pPr>
              <w:rPr>
                <w:b/>
              </w:rPr>
            </w:pPr>
            <w:r>
              <w:rPr>
                <w:b/>
              </w:rPr>
              <w:t>Column</w:t>
            </w:r>
            <w:r w:rsidRPr="00C873C1">
              <w:rPr>
                <w:b/>
              </w:rPr>
              <w:t xml:space="preserve"> Type</w:t>
            </w:r>
          </w:p>
        </w:tc>
        <w:tc>
          <w:tcPr>
            <w:tcW w:w="1157" w:type="dxa"/>
            <w:shd w:val="clear" w:color="auto" w:fill="D9D9D9" w:themeFill="background1" w:themeFillShade="D9"/>
          </w:tcPr>
          <w:p w:rsidR="006F7051" w:rsidRPr="00C873C1" w:rsidRDefault="006F7051" w:rsidP="009E63B8">
            <w:pPr>
              <w:rPr>
                <w:b/>
              </w:rPr>
            </w:pPr>
            <w:r>
              <w:rPr>
                <w:b/>
              </w:rPr>
              <w:t>Required</w:t>
            </w:r>
          </w:p>
        </w:tc>
        <w:tc>
          <w:tcPr>
            <w:tcW w:w="6676" w:type="dxa"/>
            <w:shd w:val="clear" w:color="auto" w:fill="D9D9D9" w:themeFill="background1" w:themeFillShade="D9"/>
          </w:tcPr>
          <w:p w:rsidR="006F7051" w:rsidRPr="00C873C1" w:rsidRDefault="006F7051" w:rsidP="009E63B8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6F7051" w:rsidRPr="00EC61AC" w:rsidTr="009E63B8">
        <w:tc>
          <w:tcPr>
            <w:tcW w:w="2367" w:type="dxa"/>
            <w:noWrap/>
            <w:hideMark/>
          </w:tcPr>
          <w:p w:rsidR="006F7051" w:rsidRPr="00EC61AC" w:rsidRDefault="00923ADC" w:rsidP="009E63B8">
            <w:pP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  <w:t>Title</w:t>
            </w:r>
          </w:p>
        </w:tc>
        <w:tc>
          <w:tcPr>
            <w:tcW w:w="3066" w:type="dxa"/>
            <w:noWrap/>
            <w:hideMark/>
          </w:tcPr>
          <w:p w:rsidR="006F7051" w:rsidRPr="00EC61AC" w:rsidRDefault="00E6253E" w:rsidP="009E63B8">
            <w:pP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  <w:t>Single line of text</w:t>
            </w:r>
          </w:p>
        </w:tc>
        <w:tc>
          <w:tcPr>
            <w:tcW w:w="1157" w:type="dxa"/>
            <w:noWrap/>
            <w:hideMark/>
          </w:tcPr>
          <w:p w:rsidR="006F7051" w:rsidRPr="00EC61AC" w:rsidRDefault="006F7051" w:rsidP="009E63B8">
            <w:pP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</w:pPr>
            <w:r w:rsidRPr="00EC61AC"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  <w:t>Yes</w:t>
            </w:r>
          </w:p>
        </w:tc>
        <w:tc>
          <w:tcPr>
            <w:tcW w:w="6676" w:type="dxa"/>
          </w:tcPr>
          <w:p w:rsidR="006F7051" w:rsidRDefault="00BD2A21" w:rsidP="009E63B8">
            <w:r>
              <w:t>Default Title field</w:t>
            </w:r>
          </w:p>
        </w:tc>
      </w:tr>
      <w:tr w:rsidR="006F7051" w:rsidRPr="00EC61AC" w:rsidTr="009E63B8">
        <w:tc>
          <w:tcPr>
            <w:tcW w:w="2367" w:type="dxa"/>
            <w:noWrap/>
            <w:hideMark/>
          </w:tcPr>
          <w:p w:rsidR="006F7051" w:rsidRPr="00EC61AC" w:rsidRDefault="00923ADC" w:rsidP="009E63B8">
            <w:pP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  <w:t>Description</w:t>
            </w:r>
          </w:p>
        </w:tc>
        <w:tc>
          <w:tcPr>
            <w:tcW w:w="3066" w:type="dxa"/>
            <w:noWrap/>
            <w:hideMark/>
          </w:tcPr>
          <w:p w:rsidR="006F7051" w:rsidRPr="00EC61AC" w:rsidRDefault="00923ADC" w:rsidP="00E6253E">
            <w:pP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  <w:t>Multi line of text</w:t>
            </w:r>
          </w:p>
        </w:tc>
        <w:tc>
          <w:tcPr>
            <w:tcW w:w="1157" w:type="dxa"/>
            <w:noWrap/>
            <w:hideMark/>
          </w:tcPr>
          <w:p w:rsidR="006F7051" w:rsidRPr="00EC61AC" w:rsidRDefault="006F7051" w:rsidP="009E63B8">
            <w:pP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</w:pPr>
            <w:r w:rsidRPr="00EC61AC"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  <w:t>Yes</w:t>
            </w:r>
          </w:p>
        </w:tc>
        <w:tc>
          <w:tcPr>
            <w:tcW w:w="6676" w:type="dxa"/>
          </w:tcPr>
          <w:p w:rsidR="006F7051" w:rsidRDefault="006F7051" w:rsidP="009E63B8"/>
        </w:tc>
      </w:tr>
      <w:tr w:rsidR="00AC5057" w:rsidRPr="00EC61AC" w:rsidTr="009E63B8">
        <w:tc>
          <w:tcPr>
            <w:tcW w:w="2367" w:type="dxa"/>
            <w:noWrap/>
          </w:tcPr>
          <w:p w:rsidR="00AC5057" w:rsidRDefault="00AC5057" w:rsidP="009E63B8">
            <w:pP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  <w:t>Date</w:t>
            </w:r>
          </w:p>
        </w:tc>
        <w:tc>
          <w:tcPr>
            <w:tcW w:w="3066" w:type="dxa"/>
            <w:noWrap/>
          </w:tcPr>
          <w:p w:rsidR="00AC5057" w:rsidRDefault="00AC5057" w:rsidP="00E6253E">
            <w:pP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</w:pPr>
          </w:p>
        </w:tc>
        <w:tc>
          <w:tcPr>
            <w:tcW w:w="1157" w:type="dxa"/>
            <w:noWrap/>
          </w:tcPr>
          <w:p w:rsidR="00AC5057" w:rsidRPr="00EC61AC" w:rsidRDefault="00AC5057" w:rsidP="009E63B8">
            <w:pP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</w:pPr>
          </w:p>
        </w:tc>
        <w:tc>
          <w:tcPr>
            <w:tcW w:w="6676" w:type="dxa"/>
          </w:tcPr>
          <w:p w:rsidR="00AC5057" w:rsidRDefault="00AC5057" w:rsidP="009E63B8"/>
        </w:tc>
      </w:tr>
      <w:tr w:rsidR="006F7051" w:rsidRPr="00EC61AC" w:rsidTr="009E63B8">
        <w:tc>
          <w:tcPr>
            <w:tcW w:w="2367" w:type="dxa"/>
            <w:noWrap/>
            <w:hideMark/>
          </w:tcPr>
          <w:p w:rsidR="006F7051" w:rsidRPr="00EC61AC" w:rsidRDefault="00923ADC" w:rsidP="009E63B8">
            <w:pP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  <w:t>Expense ID</w:t>
            </w:r>
          </w:p>
        </w:tc>
        <w:tc>
          <w:tcPr>
            <w:tcW w:w="3066" w:type="dxa"/>
            <w:noWrap/>
            <w:hideMark/>
          </w:tcPr>
          <w:p w:rsidR="006F7051" w:rsidRPr="00EC61AC" w:rsidRDefault="00923ADC" w:rsidP="009E63B8">
            <w:pP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  <w:t>Number</w:t>
            </w:r>
          </w:p>
        </w:tc>
        <w:tc>
          <w:tcPr>
            <w:tcW w:w="1157" w:type="dxa"/>
            <w:noWrap/>
            <w:hideMark/>
          </w:tcPr>
          <w:p w:rsidR="006F7051" w:rsidRPr="00EC61AC" w:rsidRDefault="006F7051" w:rsidP="009E63B8">
            <w:pP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</w:pPr>
            <w:r w:rsidRPr="00EC61AC"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  <w:t>Yes</w:t>
            </w:r>
          </w:p>
        </w:tc>
        <w:tc>
          <w:tcPr>
            <w:tcW w:w="6676" w:type="dxa"/>
          </w:tcPr>
          <w:p w:rsidR="006F7051" w:rsidRDefault="00923ADC" w:rsidP="009E63B8">
            <w:r>
              <w:t>Refer to Expense List ID</w:t>
            </w:r>
          </w:p>
        </w:tc>
      </w:tr>
      <w:tr w:rsidR="006F7051" w:rsidRPr="00EC61AC" w:rsidTr="009E63B8">
        <w:tc>
          <w:tcPr>
            <w:tcW w:w="2367" w:type="dxa"/>
            <w:noWrap/>
            <w:hideMark/>
          </w:tcPr>
          <w:p w:rsidR="006F7051" w:rsidRPr="00EC61AC" w:rsidRDefault="00923ADC" w:rsidP="009E63B8">
            <w:pP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  <w:t>Amount</w:t>
            </w:r>
          </w:p>
        </w:tc>
        <w:tc>
          <w:tcPr>
            <w:tcW w:w="3066" w:type="dxa"/>
            <w:noWrap/>
            <w:hideMark/>
          </w:tcPr>
          <w:p w:rsidR="006F7051" w:rsidRPr="00EC61AC" w:rsidRDefault="00923ADC" w:rsidP="009E63B8">
            <w:pP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  <w:t>Number</w:t>
            </w:r>
          </w:p>
        </w:tc>
        <w:tc>
          <w:tcPr>
            <w:tcW w:w="1157" w:type="dxa"/>
            <w:noWrap/>
            <w:hideMark/>
          </w:tcPr>
          <w:p w:rsidR="006F7051" w:rsidRPr="00EC61AC" w:rsidRDefault="006F7051" w:rsidP="009E63B8">
            <w:pP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</w:pPr>
            <w:r w:rsidRPr="00EC61AC"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  <w:t>Yes</w:t>
            </w:r>
          </w:p>
        </w:tc>
        <w:tc>
          <w:tcPr>
            <w:tcW w:w="6676" w:type="dxa"/>
          </w:tcPr>
          <w:p w:rsidR="006F7051" w:rsidRDefault="006F7051" w:rsidP="009E63B8"/>
        </w:tc>
      </w:tr>
      <w:tr w:rsidR="00923ADC" w:rsidRPr="00EC61AC" w:rsidTr="009E63B8">
        <w:tc>
          <w:tcPr>
            <w:tcW w:w="2367" w:type="dxa"/>
            <w:noWrap/>
          </w:tcPr>
          <w:p w:rsidR="00923ADC" w:rsidRDefault="00923ADC" w:rsidP="009E63B8">
            <w:pP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  <w:lastRenderedPageBreak/>
              <w:t>Client Name</w:t>
            </w:r>
          </w:p>
        </w:tc>
        <w:tc>
          <w:tcPr>
            <w:tcW w:w="3066" w:type="dxa"/>
            <w:noWrap/>
          </w:tcPr>
          <w:p w:rsidR="00923ADC" w:rsidRDefault="00923ADC" w:rsidP="009E63B8">
            <w:pP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  <w:t>Single line of text</w:t>
            </w:r>
          </w:p>
        </w:tc>
        <w:tc>
          <w:tcPr>
            <w:tcW w:w="1157" w:type="dxa"/>
            <w:noWrap/>
          </w:tcPr>
          <w:p w:rsidR="00923ADC" w:rsidRPr="00EC61AC" w:rsidRDefault="00923ADC" w:rsidP="009E63B8">
            <w:pP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</w:pPr>
          </w:p>
        </w:tc>
        <w:tc>
          <w:tcPr>
            <w:tcW w:w="6676" w:type="dxa"/>
          </w:tcPr>
          <w:p w:rsidR="00923ADC" w:rsidRDefault="00923ADC" w:rsidP="009E63B8"/>
        </w:tc>
      </w:tr>
    </w:tbl>
    <w:p w:rsidR="00887786" w:rsidRDefault="00923ADC" w:rsidP="00887786">
      <w:pPr>
        <w:pStyle w:val="Heading2"/>
        <w:ind w:left="578" w:hanging="578"/>
        <w:rPr>
          <w:rFonts w:eastAsiaTheme="minorHAnsi"/>
          <w:lang w:val="en-IN" w:bidi="ar-SA"/>
        </w:rPr>
      </w:pPr>
      <w:bookmarkStart w:id="280" w:name="_Table:_Countries"/>
      <w:bookmarkStart w:id="281" w:name="_Table:_Regions"/>
      <w:bookmarkStart w:id="282" w:name="_Toc389835562"/>
      <w:bookmarkEnd w:id="2"/>
      <w:bookmarkEnd w:id="24"/>
      <w:bookmarkEnd w:id="25"/>
      <w:bookmarkEnd w:id="26"/>
      <w:bookmarkEnd w:id="270"/>
      <w:bookmarkEnd w:id="271"/>
      <w:bookmarkEnd w:id="272"/>
      <w:bookmarkEnd w:id="280"/>
      <w:bookmarkEnd w:id="281"/>
      <w:r>
        <w:rPr>
          <w:rFonts w:eastAsiaTheme="minorHAnsi"/>
          <w:lang w:val="en-IN" w:bidi="ar-SA"/>
        </w:rPr>
        <w:t>Custom List: B</w:t>
      </w:r>
      <w:r w:rsidR="00887786">
        <w:rPr>
          <w:rFonts w:eastAsiaTheme="minorHAnsi"/>
          <w:lang w:val="en-IN" w:bidi="ar-SA"/>
        </w:rPr>
        <w:t>usiness Rules Type</w:t>
      </w:r>
      <w:bookmarkEnd w:id="282"/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367"/>
        <w:gridCol w:w="3066"/>
        <w:gridCol w:w="1157"/>
        <w:gridCol w:w="6676"/>
      </w:tblGrid>
      <w:tr w:rsidR="00887786" w:rsidTr="001848B0">
        <w:trPr>
          <w:trHeight w:val="271"/>
        </w:trPr>
        <w:tc>
          <w:tcPr>
            <w:tcW w:w="2367" w:type="dxa"/>
            <w:shd w:val="clear" w:color="auto" w:fill="D9D9D9" w:themeFill="background1" w:themeFillShade="D9"/>
          </w:tcPr>
          <w:p w:rsidR="00887786" w:rsidRPr="0076202F" w:rsidRDefault="00887786" w:rsidP="001848B0">
            <w:pPr>
              <w:rPr>
                <w:b/>
                <w:color w:val="FF0000"/>
              </w:rPr>
            </w:pPr>
            <w:r w:rsidRPr="00945F1E">
              <w:rPr>
                <w:b/>
                <w:color w:val="000000" w:themeColor="text1"/>
              </w:rPr>
              <w:t>Reference Details</w:t>
            </w:r>
          </w:p>
        </w:tc>
        <w:tc>
          <w:tcPr>
            <w:tcW w:w="10899" w:type="dxa"/>
            <w:gridSpan w:val="3"/>
          </w:tcPr>
          <w:p w:rsidR="00887786" w:rsidRDefault="00887786" w:rsidP="001848B0"/>
        </w:tc>
      </w:tr>
      <w:tr w:rsidR="00887786" w:rsidTr="001848B0">
        <w:trPr>
          <w:trHeight w:val="271"/>
        </w:trPr>
        <w:tc>
          <w:tcPr>
            <w:tcW w:w="2367" w:type="dxa"/>
            <w:shd w:val="clear" w:color="auto" w:fill="D9D9D9" w:themeFill="background1" w:themeFillShade="D9"/>
          </w:tcPr>
          <w:p w:rsidR="00887786" w:rsidRPr="00945F1E" w:rsidRDefault="00887786" w:rsidP="001848B0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List Description</w:t>
            </w:r>
          </w:p>
        </w:tc>
        <w:tc>
          <w:tcPr>
            <w:tcW w:w="10899" w:type="dxa"/>
            <w:gridSpan w:val="3"/>
          </w:tcPr>
          <w:p w:rsidR="00887786" w:rsidRDefault="00887786" w:rsidP="001848B0"/>
        </w:tc>
      </w:tr>
      <w:tr w:rsidR="00887786" w:rsidTr="001848B0">
        <w:tc>
          <w:tcPr>
            <w:tcW w:w="2367" w:type="dxa"/>
            <w:shd w:val="clear" w:color="auto" w:fill="D9D9D9" w:themeFill="background1" w:themeFillShade="D9"/>
          </w:tcPr>
          <w:p w:rsidR="00887786" w:rsidRPr="00C873C1" w:rsidRDefault="00887786" w:rsidP="001848B0">
            <w:pPr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3066" w:type="dxa"/>
            <w:shd w:val="clear" w:color="auto" w:fill="D9D9D9" w:themeFill="background1" w:themeFillShade="D9"/>
          </w:tcPr>
          <w:p w:rsidR="00887786" w:rsidRPr="00C873C1" w:rsidRDefault="00887786" w:rsidP="001848B0">
            <w:pPr>
              <w:rPr>
                <w:b/>
              </w:rPr>
            </w:pPr>
            <w:r>
              <w:rPr>
                <w:b/>
              </w:rPr>
              <w:t>Column</w:t>
            </w:r>
            <w:r w:rsidRPr="00C873C1">
              <w:rPr>
                <w:b/>
              </w:rPr>
              <w:t xml:space="preserve"> Type</w:t>
            </w:r>
          </w:p>
        </w:tc>
        <w:tc>
          <w:tcPr>
            <w:tcW w:w="1157" w:type="dxa"/>
            <w:shd w:val="clear" w:color="auto" w:fill="D9D9D9" w:themeFill="background1" w:themeFillShade="D9"/>
          </w:tcPr>
          <w:p w:rsidR="00887786" w:rsidRPr="00C873C1" w:rsidRDefault="00887786" w:rsidP="001848B0">
            <w:pPr>
              <w:rPr>
                <w:b/>
              </w:rPr>
            </w:pPr>
            <w:r>
              <w:rPr>
                <w:b/>
              </w:rPr>
              <w:t>Required</w:t>
            </w:r>
          </w:p>
        </w:tc>
        <w:tc>
          <w:tcPr>
            <w:tcW w:w="6676" w:type="dxa"/>
            <w:shd w:val="clear" w:color="auto" w:fill="D9D9D9" w:themeFill="background1" w:themeFillShade="D9"/>
          </w:tcPr>
          <w:p w:rsidR="00887786" w:rsidRPr="00C873C1" w:rsidRDefault="00887786" w:rsidP="001848B0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887786" w:rsidRPr="00EC61AC" w:rsidTr="001848B0">
        <w:tc>
          <w:tcPr>
            <w:tcW w:w="2367" w:type="dxa"/>
            <w:noWrap/>
            <w:hideMark/>
          </w:tcPr>
          <w:p w:rsidR="00887786" w:rsidRPr="00EC61AC" w:rsidRDefault="00887786" w:rsidP="001848B0">
            <w:pP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  <w:t>Rule Name</w:t>
            </w:r>
          </w:p>
        </w:tc>
        <w:tc>
          <w:tcPr>
            <w:tcW w:w="3066" w:type="dxa"/>
            <w:noWrap/>
            <w:hideMark/>
          </w:tcPr>
          <w:p w:rsidR="00887786" w:rsidRPr="00EC61AC" w:rsidRDefault="00887786" w:rsidP="001848B0">
            <w:pP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  <w:t>Single line of text</w:t>
            </w:r>
          </w:p>
        </w:tc>
        <w:tc>
          <w:tcPr>
            <w:tcW w:w="1157" w:type="dxa"/>
            <w:noWrap/>
            <w:hideMark/>
          </w:tcPr>
          <w:p w:rsidR="00887786" w:rsidRPr="00EC61AC" w:rsidRDefault="00887786" w:rsidP="001848B0">
            <w:pP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</w:pPr>
            <w:r w:rsidRPr="00EC61AC"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  <w:t>Yes</w:t>
            </w:r>
          </w:p>
        </w:tc>
        <w:tc>
          <w:tcPr>
            <w:tcW w:w="6676" w:type="dxa"/>
          </w:tcPr>
          <w:p w:rsidR="00887786" w:rsidRDefault="00887786" w:rsidP="001848B0">
            <w:r>
              <w:t>Default Title field</w:t>
            </w:r>
          </w:p>
        </w:tc>
      </w:tr>
      <w:tr w:rsidR="00887786" w:rsidRPr="00EC61AC" w:rsidTr="001848B0">
        <w:tc>
          <w:tcPr>
            <w:tcW w:w="2367" w:type="dxa"/>
            <w:noWrap/>
            <w:hideMark/>
          </w:tcPr>
          <w:p w:rsidR="00887786" w:rsidRPr="00EC61AC" w:rsidRDefault="00887786" w:rsidP="001848B0">
            <w:pP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  <w:t>Number of stages</w:t>
            </w:r>
          </w:p>
        </w:tc>
        <w:tc>
          <w:tcPr>
            <w:tcW w:w="3066" w:type="dxa"/>
            <w:noWrap/>
            <w:hideMark/>
          </w:tcPr>
          <w:p w:rsidR="00887786" w:rsidRPr="00EC61AC" w:rsidRDefault="00887786" w:rsidP="001848B0">
            <w:pP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  <w:t>Number</w:t>
            </w:r>
          </w:p>
        </w:tc>
        <w:tc>
          <w:tcPr>
            <w:tcW w:w="1157" w:type="dxa"/>
            <w:noWrap/>
            <w:hideMark/>
          </w:tcPr>
          <w:p w:rsidR="00887786" w:rsidRPr="00EC61AC" w:rsidRDefault="00887786" w:rsidP="001848B0">
            <w:pP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</w:pPr>
            <w:r w:rsidRPr="00EC61AC"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  <w:t>Yes</w:t>
            </w:r>
          </w:p>
        </w:tc>
        <w:tc>
          <w:tcPr>
            <w:tcW w:w="6676" w:type="dxa"/>
          </w:tcPr>
          <w:p w:rsidR="00887786" w:rsidRDefault="00887786" w:rsidP="001848B0"/>
        </w:tc>
      </w:tr>
    </w:tbl>
    <w:p w:rsidR="00887786" w:rsidRDefault="00887786" w:rsidP="00887786">
      <w:pPr>
        <w:pStyle w:val="Heading2"/>
        <w:ind w:left="578" w:hanging="578"/>
        <w:rPr>
          <w:rFonts w:eastAsiaTheme="minorHAnsi"/>
          <w:lang w:val="en-IN" w:bidi="ar-SA"/>
        </w:rPr>
      </w:pPr>
      <w:bookmarkStart w:id="283" w:name="_Toc389835563"/>
      <w:r>
        <w:rPr>
          <w:rFonts w:eastAsiaTheme="minorHAnsi"/>
          <w:lang w:val="en-IN" w:bidi="ar-SA"/>
        </w:rPr>
        <w:t>Custom List: Business Rules Mapping</w:t>
      </w:r>
      <w:bookmarkEnd w:id="283"/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367"/>
        <w:gridCol w:w="3066"/>
        <w:gridCol w:w="1157"/>
        <w:gridCol w:w="6676"/>
      </w:tblGrid>
      <w:tr w:rsidR="00887786" w:rsidTr="001848B0">
        <w:trPr>
          <w:trHeight w:val="271"/>
        </w:trPr>
        <w:tc>
          <w:tcPr>
            <w:tcW w:w="2367" w:type="dxa"/>
            <w:shd w:val="clear" w:color="auto" w:fill="D9D9D9" w:themeFill="background1" w:themeFillShade="D9"/>
          </w:tcPr>
          <w:p w:rsidR="00887786" w:rsidRPr="0076202F" w:rsidRDefault="00887786" w:rsidP="001848B0">
            <w:pPr>
              <w:rPr>
                <w:b/>
                <w:color w:val="FF0000"/>
              </w:rPr>
            </w:pPr>
            <w:r w:rsidRPr="00945F1E">
              <w:rPr>
                <w:b/>
                <w:color w:val="000000" w:themeColor="text1"/>
              </w:rPr>
              <w:t>Reference Details</w:t>
            </w:r>
          </w:p>
        </w:tc>
        <w:tc>
          <w:tcPr>
            <w:tcW w:w="10899" w:type="dxa"/>
            <w:gridSpan w:val="3"/>
          </w:tcPr>
          <w:p w:rsidR="00887786" w:rsidRDefault="00887786" w:rsidP="001848B0"/>
        </w:tc>
      </w:tr>
      <w:tr w:rsidR="00887786" w:rsidTr="001848B0">
        <w:trPr>
          <w:trHeight w:val="271"/>
        </w:trPr>
        <w:tc>
          <w:tcPr>
            <w:tcW w:w="2367" w:type="dxa"/>
            <w:shd w:val="clear" w:color="auto" w:fill="D9D9D9" w:themeFill="background1" w:themeFillShade="D9"/>
          </w:tcPr>
          <w:p w:rsidR="00887786" w:rsidRPr="00945F1E" w:rsidRDefault="00887786" w:rsidP="001848B0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List Description</w:t>
            </w:r>
          </w:p>
        </w:tc>
        <w:tc>
          <w:tcPr>
            <w:tcW w:w="10899" w:type="dxa"/>
            <w:gridSpan w:val="3"/>
          </w:tcPr>
          <w:p w:rsidR="00887786" w:rsidRDefault="00887786" w:rsidP="001848B0"/>
        </w:tc>
      </w:tr>
      <w:tr w:rsidR="00887786" w:rsidTr="001848B0">
        <w:tc>
          <w:tcPr>
            <w:tcW w:w="2367" w:type="dxa"/>
            <w:shd w:val="clear" w:color="auto" w:fill="D9D9D9" w:themeFill="background1" w:themeFillShade="D9"/>
          </w:tcPr>
          <w:p w:rsidR="00887786" w:rsidRPr="00C873C1" w:rsidRDefault="00887786" w:rsidP="001848B0">
            <w:pPr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3066" w:type="dxa"/>
            <w:shd w:val="clear" w:color="auto" w:fill="D9D9D9" w:themeFill="background1" w:themeFillShade="D9"/>
          </w:tcPr>
          <w:p w:rsidR="00887786" w:rsidRPr="00C873C1" w:rsidRDefault="00887786" w:rsidP="001848B0">
            <w:pPr>
              <w:rPr>
                <w:b/>
              </w:rPr>
            </w:pPr>
            <w:r>
              <w:rPr>
                <w:b/>
              </w:rPr>
              <w:t>Column</w:t>
            </w:r>
            <w:r w:rsidRPr="00C873C1">
              <w:rPr>
                <w:b/>
              </w:rPr>
              <w:t xml:space="preserve"> Type</w:t>
            </w:r>
          </w:p>
        </w:tc>
        <w:tc>
          <w:tcPr>
            <w:tcW w:w="1157" w:type="dxa"/>
            <w:shd w:val="clear" w:color="auto" w:fill="D9D9D9" w:themeFill="background1" w:themeFillShade="D9"/>
          </w:tcPr>
          <w:p w:rsidR="00887786" w:rsidRPr="00C873C1" w:rsidRDefault="00887786" w:rsidP="001848B0">
            <w:pPr>
              <w:rPr>
                <w:b/>
              </w:rPr>
            </w:pPr>
            <w:r>
              <w:rPr>
                <w:b/>
              </w:rPr>
              <w:t>Required</w:t>
            </w:r>
          </w:p>
        </w:tc>
        <w:tc>
          <w:tcPr>
            <w:tcW w:w="6676" w:type="dxa"/>
            <w:shd w:val="clear" w:color="auto" w:fill="D9D9D9" w:themeFill="background1" w:themeFillShade="D9"/>
          </w:tcPr>
          <w:p w:rsidR="00887786" w:rsidRPr="00C873C1" w:rsidRDefault="00887786" w:rsidP="001848B0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AF60C4" w:rsidRPr="00EC61AC" w:rsidTr="001848B0">
        <w:tc>
          <w:tcPr>
            <w:tcW w:w="2367" w:type="dxa"/>
            <w:noWrap/>
            <w:hideMark/>
          </w:tcPr>
          <w:p w:rsidR="00AF60C4" w:rsidRPr="00EC61AC" w:rsidRDefault="00AF60C4" w:rsidP="00AF60C4">
            <w:pP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  <w:t>Stage Name</w:t>
            </w:r>
          </w:p>
        </w:tc>
        <w:tc>
          <w:tcPr>
            <w:tcW w:w="3066" w:type="dxa"/>
            <w:noWrap/>
            <w:hideMark/>
          </w:tcPr>
          <w:p w:rsidR="00AF60C4" w:rsidRPr="00EC61AC" w:rsidRDefault="00AF60C4" w:rsidP="00AF60C4">
            <w:pP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  <w:t>Single line of text</w:t>
            </w:r>
          </w:p>
        </w:tc>
        <w:tc>
          <w:tcPr>
            <w:tcW w:w="1157" w:type="dxa"/>
            <w:noWrap/>
            <w:hideMark/>
          </w:tcPr>
          <w:p w:rsidR="00AF60C4" w:rsidRPr="00EC61AC" w:rsidRDefault="00AF60C4" w:rsidP="00AF60C4">
            <w:pP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</w:pPr>
            <w:r w:rsidRPr="00EC61AC"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  <w:t>Yes</w:t>
            </w:r>
          </w:p>
        </w:tc>
        <w:tc>
          <w:tcPr>
            <w:tcW w:w="6676" w:type="dxa"/>
          </w:tcPr>
          <w:p w:rsidR="00AF60C4" w:rsidRDefault="00AF60C4" w:rsidP="00AF60C4">
            <w:r>
              <w:t>Default Title field</w:t>
            </w:r>
          </w:p>
        </w:tc>
      </w:tr>
      <w:tr w:rsidR="00887786" w:rsidRPr="00EC61AC" w:rsidTr="001848B0">
        <w:tc>
          <w:tcPr>
            <w:tcW w:w="2367" w:type="dxa"/>
            <w:noWrap/>
            <w:hideMark/>
          </w:tcPr>
          <w:p w:rsidR="00887786" w:rsidRPr="00EC61AC" w:rsidRDefault="00AF60C4" w:rsidP="001848B0">
            <w:pP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  <w:t>Stage Description</w:t>
            </w:r>
          </w:p>
        </w:tc>
        <w:tc>
          <w:tcPr>
            <w:tcW w:w="3066" w:type="dxa"/>
            <w:noWrap/>
            <w:hideMark/>
          </w:tcPr>
          <w:p w:rsidR="00887786" w:rsidRPr="00EC61AC" w:rsidRDefault="00AF60C4" w:rsidP="00AF60C4">
            <w:pP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  <w:t xml:space="preserve">Multi </w:t>
            </w:r>
            <w:r w:rsidR="0070135A"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  <w:t>line of text</w:t>
            </w:r>
          </w:p>
        </w:tc>
        <w:tc>
          <w:tcPr>
            <w:tcW w:w="1157" w:type="dxa"/>
            <w:noWrap/>
            <w:hideMark/>
          </w:tcPr>
          <w:p w:rsidR="00887786" w:rsidRPr="00EC61AC" w:rsidRDefault="00AF60C4" w:rsidP="001848B0">
            <w:pP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  <w:t>No</w:t>
            </w:r>
          </w:p>
        </w:tc>
        <w:tc>
          <w:tcPr>
            <w:tcW w:w="6676" w:type="dxa"/>
          </w:tcPr>
          <w:p w:rsidR="00887786" w:rsidRDefault="00887786" w:rsidP="001848B0"/>
        </w:tc>
      </w:tr>
      <w:tr w:rsidR="00887786" w:rsidRPr="00EC61AC" w:rsidTr="001848B0">
        <w:tc>
          <w:tcPr>
            <w:tcW w:w="2367" w:type="dxa"/>
            <w:noWrap/>
            <w:hideMark/>
          </w:tcPr>
          <w:p w:rsidR="00887786" w:rsidRPr="00EC61AC" w:rsidRDefault="0070135A" w:rsidP="007C1933">
            <w:pP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  <w:t>Rule ID</w:t>
            </w:r>
          </w:p>
        </w:tc>
        <w:tc>
          <w:tcPr>
            <w:tcW w:w="3066" w:type="dxa"/>
            <w:noWrap/>
            <w:hideMark/>
          </w:tcPr>
          <w:p w:rsidR="00887786" w:rsidRPr="00EC61AC" w:rsidRDefault="0070135A" w:rsidP="001848B0">
            <w:pP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  <w:t>Number</w:t>
            </w:r>
          </w:p>
        </w:tc>
        <w:tc>
          <w:tcPr>
            <w:tcW w:w="1157" w:type="dxa"/>
            <w:noWrap/>
            <w:hideMark/>
          </w:tcPr>
          <w:p w:rsidR="00887786" w:rsidRPr="00EC61AC" w:rsidRDefault="00887786" w:rsidP="001848B0">
            <w:pP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</w:pPr>
            <w:r w:rsidRPr="00EC61AC"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  <w:t>Yes</w:t>
            </w:r>
          </w:p>
        </w:tc>
        <w:tc>
          <w:tcPr>
            <w:tcW w:w="6676" w:type="dxa"/>
          </w:tcPr>
          <w:p w:rsidR="00887786" w:rsidRDefault="007C1933" w:rsidP="001848B0">
            <w:r>
              <w:t>ID column of Business Rule Type</w:t>
            </w:r>
          </w:p>
        </w:tc>
      </w:tr>
      <w:tr w:rsidR="00AF60C4" w:rsidRPr="00EC61AC" w:rsidTr="001848B0">
        <w:tc>
          <w:tcPr>
            <w:tcW w:w="2367" w:type="dxa"/>
            <w:noWrap/>
            <w:hideMark/>
          </w:tcPr>
          <w:p w:rsidR="00AF60C4" w:rsidRDefault="00AF60C4" w:rsidP="00AF60C4">
            <w:pP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  <w:t>Approver Name</w:t>
            </w:r>
          </w:p>
        </w:tc>
        <w:tc>
          <w:tcPr>
            <w:tcW w:w="3066" w:type="dxa"/>
            <w:noWrap/>
            <w:hideMark/>
          </w:tcPr>
          <w:p w:rsidR="00AF60C4" w:rsidRDefault="00AF60C4" w:rsidP="00AF60C4">
            <w:pP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  <w:t>People</w:t>
            </w:r>
            <w:r w:rsidR="00AC5057"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  <w:t xml:space="preserve"> or Group</w:t>
            </w:r>
          </w:p>
        </w:tc>
        <w:tc>
          <w:tcPr>
            <w:tcW w:w="1157" w:type="dxa"/>
            <w:noWrap/>
            <w:hideMark/>
          </w:tcPr>
          <w:p w:rsidR="00AF60C4" w:rsidRPr="00EC61AC" w:rsidRDefault="00AF60C4" w:rsidP="00AF60C4">
            <w:pP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</w:pPr>
            <w:r w:rsidRPr="00EC61AC"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  <w:t>Yes</w:t>
            </w:r>
          </w:p>
        </w:tc>
        <w:tc>
          <w:tcPr>
            <w:tcW w:w="6676" w:type="dxa"/>
          </w:tcPr>
          <w:p w:rsidR="00AF60C4" w:rsidRDefault="00AF60C4" w:rsidP="00AF60C4"/>
        </w:tc>
      </w:tr>
      <w:tr w:rsidR="007C1933" w:rsidRPr="00EC61AC" w:rsidTr="001848B0">
        <w:tc>
          <w:tcPr>
            <w:tcW w:w="2367" w:type="dxa"/>
            <w:noWrap/>
          </w:tcPr>
          <w:p w:rsidR="007C1933" w:rsidRDefault="007C1933" w:rsidP="001848B0">
            <w:pP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</w:pPr>
          </w:p>
        </w:tc>
        <w:tc>
          <w:tcPr>
            <w:tcW w:w="3066" w:type="dxa"/>
            <w:noWrap/>
          </w:tcPr>
          <w:p w:rsidR="007C1933" w:rsidRDefault="007C1933" w:rsidP="001848B0">
            <w:pP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</w:pPr>
          </w:p>
        </w:tc>
        <w:tc>
          <w:tcPr>
            <w:tcW w:w="1157" w:type="dxa"/>
            <w:noWrap/>
          </w:tcPr>
          <w:p w:rsidR="007C1933" w:rsidRPr="00EC61AC" w:rsidRDefault="007C1933" w:rsidP="001848B0">
            <w:pP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</w:pPr>
          </w:p>
        </w:tc>
        <w:tc>
          <w:tcPr>
            <w:tcW w:w="6676" w:type="dxa"/>
          </w:tcPr>
          <w:p w:rsidR="007C1933" w:rsidRDefault="007C1933" w:rsidP="001848B0"/>
        </w:tc>
      </w:tr>
    </w:tbl>
    <w:p w:rsidR="0056576B" w:rsidRPr="0056576B" w:rsidRDefault="0056576B" w:rsidP="0056576B">
      <w:pPr>
        <w:pStyle w:val="Heading1"/>
        <w:ind w:left="431" w:hanging="431"/>
      </w:pPr>
      <w:bookmarkStart w:id="284" w:name="_Toc389835564"/>
      <w:r>
        <w:t>Deployment</w:t>
      </w:r>
      <w:bookmarkEnd w:id="284"/>
      <w:r>
        <w:t xml:space="preserve"> </w:t>
      </w:r>
    </w:p>
    <w:sectPr w:rsidR="0056576B" w:rsidRPr="0056576B" w:rsidSect="00CC0A13">
      <w:pgSz w:w="15840" w:h="12240" w:orient="landscape"/>
      <w:pgMar w:top="1350" w:right="135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771C" w:rsidRDefault="00F7771C" w:rsidP="007423D8">
      <w:pPr>
        <w:spacing w:after="0" w:line="240" w:lineRule="auto"/>
      </w:pPr>
      <w:r>
        <w:separator/>
      </w:r>
    </w:p>
  </w:endnote>
  <w:endnote w:type="continuationSeparator" w:id="0">
    <w:p w:rsidR="00F7771C" w:rsidRDefault="00F7771C" w:rsidP="007423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771C" w:rsidRDefault="00F7771C" w:rsidP="007423D8">
      <w:pPr>
        <w:spacing w:after="0" w:line="240" w:lineRule="auto"/>
      </w:pPr>
      <w:r>
        <w:separator/>
      </w:r>
    </w:p>
  </w:footnote>
  <w:footnote w:type="continuationSeparator" w:id="0">
    <w:p w:rsidR="00F7771C" w:rsidRDefault="00F7771C" w:rsidP="007423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62654"/>
    <w:multiLevelType w:val="multilevel"/>
    <w:tmpl w:val="550AD6D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6592A77"/>
    <w:multiLevelType w:val="hybridMultilevel"/>
    <w:tmpl w:val="68AAA618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9CA4737"/>
    <w:multiLevelType w:val="hybridMultilevel"/>
    <w:tmpl w:val="74E03D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2D7EED"/>
    <w:multiLevelType w:val="hybridMultilevel"/>
    <w:tmpl w:val="C7CA0ACC"/>
    <w:lvl w:ilvl="0" w:tplc="6F742ADA">
      <w:start w:val="1"/>
      <w:numFmt w:val="decimal"/>
      <w:lvlText w:val="%1."/>
      <w:lvlJc w:val="left"/>
      <w:pPr>
        <w:ind w:left="936" w:hanging="360"/>
      </w:pPr>
      <w:rPr>
        <w:rFonts w:asciiTheme="majorHAnsi" w:eastAsiaTheme="minorEastAsia" w:hAnsiTheme="majorHAnsi" w:cstheme="minorBidi"/>
      </w:rPr>
    </w:lvl>
    <w:lvl w:ilvl="1" w:tplc="04090019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4">
    <w:nsid w:val="0BFD13F6"/>
    <w:multiLevelType w:val="hybridMultilevel"/>
    <w:tmpl w:val="EB84EF7A"/>
    <w:lvl w:ilvl="0" w:tplc="034CF13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1E2027"/>
    <w:multiLevelType w:val="multilevel"/>
    <w:tmpl w:val="1B0021E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/>
        <w:color w:val="000000" w:themeColor="text1"/>
      </w:rPr>
    </w:lvl>
    <w:lvl w:ilvl="2">
      <w:start w:val="1"/>
      <w:numFmt w:val="decimal"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121E38C3"/>
    <w:multiLevelType w:val="hybridMultilevel"/>
    <w:tmpl w:val="AB102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776C32"/>
    <w:multiLevelType w:val="hybridMultilevel"/>
    <w:tmpl w:val="55D087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F301D5"/>
    <w:multiLevelType w:val="hybridMultilevel"/>
    <w:tmpl w:val="893E6F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8723BB"/>
    <w:multiLevelType w:val="hybridMultilevel"/>
    <w:tmpl w:val="66E01E8E"/>
    <w:lvl w:ilvl="0" w:tplc="A7BED686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/>
        <w:color w:val="auto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593686F"/>
    <w:multiLevelType w:val="hybridMultilevel"/>
    <w:tmpl w:val="11C03C46"/>
    <w:lvl w:ilvl="0" w:tplc="88DCE06A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5C84848"/>
    <w:multiLevelType w:val="hybridMultilevel"/>
    <w:tmpl w:val="6D9208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83A1301"/>
    <w:multiLevelType w:val="hybridMultilevel"/>
    <w:tmpl w:val="5A087B2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8900957"/>
    <w:multiLevelType w:val="hybridMultilevel"/>
    <w:tmpl w:val="F04AF0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AB72684"/>
    <w:multiLevelType w:val="hybridMultilevel"/>
    <w:tmpl w:val="4252C99E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58233E7"/>
    <w:multiLevelType w:val="hybridMultilevel"/>
    <w:tmpl w:val="F8602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043038"/>
    <w:multiLevelType w:val="hybridMultilevel"/>
    <w:tmpl w:val="41A83E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62E6D60"/>
    <w:multiLevelType w:val="hybridMultilevel"/>
    <w:tmpl w:val="A2FAF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62F0C74"/>
    <w:multiLevelType w:val="multilevel"/>
    <w:tmpl w:val="D834F6A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>
    <w:nsid w:val="272C7D7E"/>
    <w:multiLevelType w:val="hybridMultilevel"/>
    <w:tmpl w:val="F0A0CF52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0">
    <w:nsid w:val="276C07D7"/>
    <w:multiLevelType w:val="hybridMultilevel"/>
    <w:tmpl w:val="A802F5B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8FC01ED"/>
    <w:multiLevelType w:val="hybridMultilevel"/>
    <w:tmpl w:val="18106D9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2C100F5C"/>
    <w:multiLevelType w:val="hybridMultilevel"/>
    <w:tmpl w:val="CBD09D5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E3437A9"/>
    <w:multiLevelType w:val="hybridMultilevel"/>
    <w:tmpl w:val="0F5489A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E936D31"/>
    <w:multiLevelType w:val="hybridMultilevel"/>
    <w:tmpl w:val="9138998A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324422E2"/>
    <w:multiLevelType w:val="hybridMultilevel"/>
    <w:tmpl w:val="E09C7A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359F4DE9"/>
    <w:multiLevelType w:val="hybridMultilevel"/>
    <w:tmpl w:val="5D92FF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5CA45ED"/>
    <w:multiLevelType w:val="hybridMultilevel"/>
    <w:tmpl w:val="90CE93C4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7E63C2A"/>
    <w:multiLevelType w:val="hybridMultilevel"/>
    <w:tmpl w:val="C840E724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9">
    <w:nsid w:val="3B88010B"/>
    <w:multiLevelType w:val="hybridMultilevel"/>
    <w:tmpl w:val="7E5637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C170215"/>
    <w:multiLevelType w:val="multilevel"/>
    <w:tmpl w:val="F52AF5D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1">
    <w:nsid w:val="3D657B3D"/>
    <w:multiLevelType w:val="hybridMultilevel"/>
    <w:tmpl w:val="E28478CC"/>
    <w:lvl w:ilvl="0" w:tplc="A6FA52E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15A6D72"/>
    <w:multiLevelType w:val="hybridMultilevel"/>
    <w:tmpl w:val="F2449F24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>
    <w:nsid w:val="41B158FB"/>
    <w:multiLevelType w:val="hybridMultilevel"/>
    <w:tmpl w:val="A802F5B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56E4BC7"/>
    <w:multiLevelType w:val="hybridMultilevel"/>
    <w:tmpl w:val="C74C50F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460856C8"/>
    <w:multiLevelType w:val="hybridMultilevel"/>
    <w:tmpl w:val="1BF608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4B966F8A"/>
    <w:multiLevelType w:val="hybridMultilevel"/>
    <w:tmpl w:val="7C4CFDDE"/>
    <w:lvl w:ilvl="0" w:tplc="D59AFFB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4C0D4A70"/>
    <w:multiLevelType w:val="hybridMultilevel"/>
    <w:tmpl w:val="9FFC07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D061C08"/>
    <w:multiLevelType w:val="hybridMultilevel"/>
    <w:tmpl w:val="04FA26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F75134C"/>
    <w:multiLevelType w:val="hybridMultilevel"/>
    <w:tmpl w:val="1918E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0BA2B90"/>
    <w:multiLevelType w:val="hybridMultilevel"/>
    <w:tmpl w:val="C7BAC6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2386DED"/>
    <w:multiLevelType w:val="hybridMultilevel"/>
    <w:tmpl w:val="C1A8C520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2">
    <w:nsid w:val="52500488"/>
    <w:multiLevelType w:val="hybridMultilevel"/>
    <w:tmpl w:val="2506A7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>
    <w:nsid w:val="53924CD6"/>
    <w:multiLevelType w:val="multilevel"/>
    <w:tmpl w:val="C51C5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55642A31"/>
    <w:multiLevelType w:val="hybridMultilevel"/>
    <w:tmpl w:val="B3A07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559C17BB"/>
    <w:multiLevelType w:val="hybridMultilevel"/>
    <w:tmpl w:val="20F23B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5D486082"/>
    <w:multiLevelType w:val="hybridMultilevel"/>
    <w:tmpl w:val="A07C43BC"/>
    <w:lvl w:ilvl="0" w:tplc="10DAC16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13A3988"/>
    <w:multiLevelType w:val="hybridMultilevel"/>
    <w:tmpl w:val="1FE0279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8">
    <w:nsid w:val="62BA39F8"/>
    <w:multiLevelType w:val="hybridMultilevel"/>
    <w:tmpl w:val="1D885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6744159"/>
    <w:multiLevelType w:val="hybridMultilevel"/>
    <w:tmpl w:val="703E6C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>
    <w:nsid w:val="66B57D5C"/>
    <w:multiLevelType w:val="hybridMultilevel"/>
    <w:tmpl w:val="1680A3AE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>
    <w:nsid w:val="6A7E366D"/>
    <w:multiLevelType w:val="hybridMultilevel"/>
    <w:tmpl w:val="CA406DF6"/>
    <w:lvl w:ilvl="0" w:tplc="F5963546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6AD36BF4"/>
    <w:multiLevelType w:val="hybridMultilevel"/>
    <w:tmpl w:val="78F25EA2"/>
    <w:lvl w:ilvl="0" w:tplc="467C7FCE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53">
    <w:nsid w:val="6AD96700"/>
    <w:multiLevelType w:val="hybridMultilevel"/>
    <w:tmpl w:val="7D3034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72586556"/>
    <w:multiLevelType w:val="hybridMultilevel"/>
    <w:tmpl w:val="A802F5B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72C66672"/>
    <w:multiLevelType w:val="hybridMultilevel"/>
    <w:tmpl w:val="8542D5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75355699"/>
    <w:multiLevelType w:val="hybridMultilevel"/>
    <w:tmpl w:val="0A50E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769219C8"/>
    <w:multiLevelType w:val="hybridMultilevel"/>
    <w:tmpl w:val="5D1EB880"/>
    <w:lvl w:ilvl="0" w:tplc="AEA21FDE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EastAsia" w:hAnsiTheme="majorHAnsi" w:cstheme="minorBidi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773A46E1"/>
    <w:multiLevelType w:val="hybridMultilevel"/>
    <w:tmpl w:val="C12AEA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7A902A64"/>
    <w:multiLevelType w:val="hybridMultilevel"/>
    <w:tmpl w:val="04FA26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7ABC47E0"/>
    <w:multiLevelType w:val="hybridMultilevel"/>
    <w:tmpl w:val="1D885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7B263276"/>
    <w:multiLevelType w:val="hybridMultilevel"/>
    <w:tmpl w:val="386AB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7B497FFB"/>
    <w:multiLevelType w:val="hybridMultilevel"/>
    <w:tmpl w:val="11C03C46"/>
    <w:lvl w:ilvl="0" w:tplc="88DCE06A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9"/>
  </w:num>
  <w:num w:numId="3">
    <w:abstractNumId w:val="18"/>
  </w:num>
  <w:num w:numId="4">
    <w:abstractNumId w:val="46"/>
  </w:num>
  <w:num w:numId="5">
    <w:abstractNumId w:val="33"/>
  </w:num>
  <w:num w:numId="6">
    <w:abstractNumId w:val="51"/>
  </w:num>
  <w:num w:numId="7">
    <w:abstractNumId w:val="31"/>
  </w:num>
  <w:num w:numId="8">
    <w:abstractNumId w:val="20"/>
  </w:num>
  <w:num w:numId="9">
    <w:abstractNumId w:val="54"/>
  </w:num>
  <w:num w:numId="10">
    <w:abstractNumId w:val="27"/>
  </w:num>
  <w:num w:numId="11">
    <w:abstractNumId w:val="49"/>
  </w:num>
  <w:num w:numId="12">
    <w:abstractNumId w:val="56"/>
  </w:num>
  <w:num w:numId="13">
    <w:abstractNumId w:val="17"/>
  </w:num>
  <w:num w:numId="14">
    <w:abstractNumId w:val="61"/>
  </w:num>
  <w:num w:numId="15">
    <w:abstractNumId w:val="39"/>
  </w:num>
  <w:num w:numId="16">
    <w:abstractNumId w:val="42"/>
  </w:num>
  <w:num w:numId="17">
    <w:abstractNumId w:val="25"/>
  </w:num>
  <w:num w:numId="18">
    <w:abstractNumId w:val="11"/>
  </w:num>
  <w:num w:numId="19">
    <w:abstractNumId w:val="44"/>
  </w:num>
  <w:num w:numId="20">
    <w:abstractNumId w:val="0"/>
  </w:num>
  <w:num w:numId="21">
    <w:abstractNumId w:val="30"/>
  </w:num>
  <w:num w:numId="22">
    <w:abstractNumId w:val="26"/>
  </w:num>
  <w:num w:numId="23">
    <w:abstractNumId w:val="45"/>
  </w:num>
  <w:num w:numId="24">
    <w:abstractNumId w:val="47"/>
  </w:num>
  <w:num w:numId="25">
    <w:abstractNumId w:val="16"/>
  </w:num>
  <w:num w:numId="26">
    <w:abstractNumId w:val="28"/>
  </w:num>
  <w:num w:numId="27">
    <w:abstractNumId w:val="41"/>
  </w:num>
  <w:num w:numId="28">
    <w:abstractNumId w:val="2"/>
  </w:num>
  <w:num w:numId="29">
    <w:abstractNumId w:val="58"/>
  </w:num>
  <w:num w:numId="30">
    <w:abstractNumId w:val="53"/>
  </w:num>
  <w:num w:numId="31">
    <w:abstractNumId w:val="35"/>
  </w:num>
  <w:num w:numId="32">
    <w:abstractNumId w:val="29"/>
  </w:num>
  <w:num w:numId="33">
    <w:abstractNumId w:val="23"/>
  </w:num>
  <w:num w:numId="34">
    <w:abstractNumId w:val="22"/>
  </w:num>
  <w:num w:numId="35">
    <w:abstractNumId w:val="6"/>
  </w:num>
  <w:num w:numId="36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3"/>
  </w:num>
  <w:num w:numId="38">
    <w:abstractNumId w:val="55"/>
  </w:num>
  <w:num w:numId="39">
    <w:abstractNumId w:val="43"/>
  </w:num>
  <w:num w:numId="40">
    <w:abstractNumId w:val="37"/>
  </w:num>
  <w:num w:numId="41">
    <w:abstractNumId w:val="38"/>
  </w:num>
  <w:num w:numId="42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62"/>
  </w:num>
  <w:num w:numId="45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60"/>
  </w:num>
  <w:num w:numId="47">
    <w:abstractNumId w:val="24"/>
  </w:num>
  <w:num w:numId="48">
    <w:abstractNumId w:val="14"/>
  </w:num>
  <w:num w:numId="49">
    <w:abstractNumId w:val="3"/>
  </w:num>
  <w:num w:numId="50">
    <w:abstractNumId w:val="4"/>
  </w:num>
  <w:num w:numId="51">
    <w:abstractNumId w:val="12"/>
  </w:num>
  <w:num w:numId="52">
    <w:abstractNumId w:val="15"/>
  </w:num>
  <w:num w:numId="53">
    <w:abstractNumId w:val="32"/>
  </w:num>
  <w:num w:numId="54">
    <w:abstractNumId w:val="1"/>
  </w:num>
  <w:num w:numId="55">
    <w:abstractNumId w:val="21"/>
  </w:num>
  <w:num w:numId="56">
    <w:abstractNumId w:val="36"/>
  </w:num>
  <w:num w:numId="57">
    <w:abstractNumId w:val="34"/>
  </w:num>
  <w:num w:numId="58">
    <w:abstractNumId w:val="59"/>
  </w:num>
  <w:num w:numId="59">
    <w:abstractNumId w:val="8"/>
  </w:num>
  <w:num w:numId="60">
    <w:abstractNumId w:val="50"/>
  </w:num>
  <w:num w:numId="61">
    <w:abstractNumId w:val="9"/>
  </w:num>
  <w:num w:numId="62">
    <w:abstractNumId w:val="30"/>
  </w:num>
  <w:num w:numId="63">
    <w:abstractNumId w:val="30"/>
  </w:num>
  <w:num w:numId="64">
    <w:abstractNumId w:val="40"/>
  </w:num>
  <w:num w:numId="65">
    <w:abstractNumId w:val="7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isplayBackgroundShape/>
  <w:attachedTemplate r:id="rId1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8FF"/>
    <w:rsid w:val="00000F3D"/>
    <w:rsid w:val="00001ECD"/>
    <w:rsid w:val="00002952"/>
    <w:rsid w:val="00002F4B"/>
    <w:rsid w:val="00003AF2"/>
    <w:rsid w:val="00003B00"/>
    <w:rsid w:val="00003CDC"/>
    <w:rsid w:val="000042C9"/>
    <w:rsid w:val="00004FFC"/>
    <w:rsid w:val="0000500D"/>
    <w:rsid w:val="00006511"/>
    <w:rsid w:val="00006B40"/>
    <w:rsid w:val="00006BD3"/>
    <w:rsid w:val="000100D3"/>
    <w:rsid w:val="000105C4"/>
    <w:rsid w:val="00010714"/>
    <w:rsid w:val="00010915"/>
    <w:rsid w:val="00010BE6"/>
    <w:rsid w:val="00010D2A"/>
    <w:rsid w:val="000110B8"/>
    <w:rsid w:val="000114BD"/>
    <w:rsid w:val="00012533"/>
    <w:rsid w:val="000125A5"/>
    <w:rsid w:val="000129BB"/>
    <w:rsid w:val="00012AD4"/>
    <w:rsid w:val="00012DB7"/>
    <w:rsid w:val="00013123"/>
    <w:rsid w:val="00013684"/>
    <w:rsid w:val="000136CA"/>
    <w:rsid w:val="00013A82"/>
    <w:rsid w:val="00013A8F"/>
    <w:rsid w:val="00014319"/>
    <w:rsid w:val="000144CF"/>
    <w:rsid w:val="0001620F"/>
    <w:rsid w:val="00016C2E"/>
    <w:rsid w:val="0001740D"/>
    <w:rsid w:val="00020408"/>
    <w:rsid w:val="0002050A"/>
    <w:rsid w:val="00020683"/>
    <w:rsid w:val="00020B63"/>
    <w:rsid w:val="000210B2"/>
    <w:rsid w:val="00021324"/>
    <w:rsid w:val="00021470"/>
    <w:rsid w:val="000214C4"/>
    <w:rsid w:val="00021673"/>
    <w:rsid w:val="00021713"/>
    <w:rsid w:val="000219AF"/>
    <w:rsid w:val="00021AB5"/>
    <w:rsid w:val="00021ADA"/>
    <w:rsid w:val="00021B84"/>
    <w:rsid w:val="00021C80"/>
    <w:rsid w:val="000225A6"/>
    <w:rsid w:val="0002275F"/>
    <w:rsid w:val="00022A65"/>
    <w:rsid w:val="00022D9D"/>
    <w:rsid w:val="0002309F"/>
    <w:rsid w:val="000241B9"/>
    <w:rsid w:val="00024D8A"/>
    <w:rsid w:val="000251B5"/>
    <w:rsid w:val="00025CC6"/>
    <w:rsid w:val="00026555"/>
    <w:rsid w:val="00026767"/>
    <w:rsid w:val="0002697E"/>
    <w:rsid w:val="0002701C"/>
    <w:rsid w:val="000276A1"/>
    <w:rsid w:val="00027912"/>
    <w:rsid w:val="000304BB"/>
    <w:rsid w:val="00031D83"/>
    <w:rsid w:val="00033B2B"/>
    <w:rsid w:val="00034785"/>
    <w:rsid w:val="0003504E"/>
    <w:rsid w:val="00035D5C"/>
    <w:rsid w:val="00036021"/>
    <w:rsid w:val="00037720"/>
    <w:rsid w:val="00040472"/>
    <w:rsid w:val="00040674"/>
    <w:rsid w:val="000409E6"/>
    <w:rsid w:val="00040DD2"/>
    <w:rsid w:val="0004110E"/>
    <w:rsid w:val="000412E9"/>
    <w:rsid w:val="0004136C"/>
    <w:rsid w:val="00041472"/>
    <w:rsid w:val="000415C5"/>
    <w:rsid w:val="0004165D"/>
    <w:rsid w:val="00041CA5"/>
    <w:rsid w:val="000420E9"/>
    <w:rsid w:val="00042289"/>
    <w:rsid w:val="00042BE5"/>
    <w:rsid w:val="00042D1C"/>
    <w:rsid w:val="000430A3"/>
    <w:rsid w:val="0004335E"/>
    <w:rsid w:val="00044389"/>
    <w:rsid w:val="00044D0C"/>
    <w:rsid w:val="00044E55"/>
    <w:rsid w:val="00044E68"/>
    <w:rsid w:val="00044F25"/>
    <w:rsid w:val="000450FD"/>
    <w:rsid w:val="0004560C"/>
    <w:rsid w:val="00045764"/>
    <w:rsid w:val="00045897"/>
    <w:rsid w:val="00045AB1"/>
    <w:rsid w:val="00045F59"/>
    <w:rsid w:val="00046128"/>
    <w:rsid w:val="00046A7B"/>
    <w:rsid w:val="00047145"/>
    <w:rsid w:val="00047776"/>
    <w:rsid w:val="00047AE2"/>
    <w:rsid w:val="00050158"/>
    <w:rsid w:val="0005022B"/>
    <w:rsid w:val="000504E8"/>
    <w:rsid w:val="0005050E"/>
    <w:rsid w:val="00050BE3"/>
    <w:rsid w:val="00050EF5"/>
    <w:rsid w:val="00051E21"/>
    <w:rsid w:val="0005277F"/>
    <w:rsid w:val="000528C2"/>
    <w:rsid w:val="000529CB"/>
    <w:rsid w:val="00052A46"/>
    <w:rsid w:val="00052A53"/>
    <w:rsid w:val="00052B1A"/>
    <w:rsid w:val="00052BDE"/>
    <w:rsid w:val="0005398A"/>
    <w:rsid w:val="00053C3B"/>
    <w:rsid w:val="0005544F"/>
    <w:rsid w:val="000557EE"/>
    <w:rsid w:val="00055DD3"/>
    <w:rsid w:val="00055FC8"/>
    <w:rsid w:val="000564A7"/>
    <w:rsid w:val="00056972"/>
    <w:rsid w:val="000569FB"/>
    <w:rsid w:val="00056F9C"/>
    <w:rsid w:val="000574F0"/>
    <w:rsid w:val="00057C46"/>
    <w:rsid w:val="00057DF7"/>
    <w:rsid w:val="00057E6E"/>
    <w:rsid w:val="000605EE"/>
    <w:rsid w:val="000606C0"/>
    <w:rsid w:val="000606F3"/>
    <w:rsid w:val="000612F9"/>
    <w:rsid w:val="00061B12"/>
    <w:rsid w:val="00061C55"/>
    <w:rsid w:val="00062306"/>
    <w:rsid w:val="000632E2"/>
    <w:rsid w:val="000635FB"/>
    <w:rsid w:val="00063992"/>
    <w:rsid w:val="00063E41"/>
    <w:rsid w:val="00065CB2"/>
    <w:rsid w:val="0006641B"/>
    <w:rsid w:val="000668F5"/>
    <w:rsid w:val="00066A30"/>
    <w:rsid w:val="00066DD5"/>
    <w:rsid w:val="00067CE2"/>
    <w:rsid w:val="00070119"/>
    <w:rsid w:val="00070B80"/>
    <w:rsid w:val="0007159B"/>
    <w:rsid w:val="000717F9"/>
    <w:rsid w:val="00071BEF"/>
    <w:rsid w:val="00071CD3"/>
    <w:rsid w:val="00071E5B"/>
    <w:rsid w:val="0007290E"/>
    <w:rsid w:val="00072956"/>
    <w:rsid w:val="00072CD9"/>
    <w:rsid w:val="00073B12"/>
    <w:rsid w:val="00073C9E"/>
    <w:rsid w:val="00073D63"/>
    <w:rsid w:val="00074A3E"/>
    <w:rsid w:val="00075113"/>
    <w:rsid w:val="00075577"/>
    <w:rsid w:val="00075A05"/>
    <w:rsid w:val="00075A99"/>
    <w:rsid w:val="00076428"/>
    <w:rsid w:val="00077313"/>
    <w:rsid w:val="0007736E"/>
    <w:rsid w:val="00077654"/>
    <w:rsid w:val="000779DA"/>
    <w:rsid w:val="00077E40"/>
    <w:rsid w:val="00080C34"/>
    <w:rsid w:val="00080F03"/>
    <w:rsid w:val="0008115D"/>
    <w:rsid w:val="00081833"/>
    <w:rsid w:val="00081CEF"/>
    <w:rsid w:val="000824BE"/>
    <w:rsid w:val="000826F3"/>
    <w:rsid w:val="000832F6"/>
    <w:rsid w:val="000837B9"/>
    <w:rsid w:val="00083C58"/>
    <w:rsid w:val="00084091"/>
    <w:rsid w:val="00084110"/>
    <w:rsid w:val="00084397"/>
    <w:rsid w:val="000845A6"/>
    <w:rsid w:val="000852D1"/>
    <w:rsid w:val="00085F23"/>
    <w:rsid w:val="00085FC3"/>
    <w:rsid w:val="00086874"/>
    <w:rsid w:val="00086879"/>
    <w:rsid w:val="00086A38"/>
    <w:rsid w:val="00086A5E"/>
    <w:rsid w:val="00086EEE"/>
    <w:rsid w:val="000871CE"/>
    <w:rsid w:val="00087D6B"/>
    <w:rsid w:val="000906BA"/>
    <w:rsid w:val="000908C6"/>
    <w:rsid w:val="00090B5E"/>
    <w:rsid w:val="00091100"/>
    <w:rsid w:val="0009116C"/>
    <w:rsid w:val="0009167D"/>
    <w:rsid w:val="00092C46"/>
    <w:rsid w:val="00092E59"/>
    <w:rsid w:val="0009357D"/>
    <w:rsid w:val="000935EC"/>
    <w:rsid w:val="00093D8C"/>
    <w:rsid w:val="00093D9F"/>
    <w:rsid w:val="00093F54"/>
    <w:rsid w:val="000944F2"/>
    <w:rsid w:val="000946E2"/>
    <w:rsid w:val="000950C7"/>
    <w:rsid w:val="00095311"/>
    <w:rsid w:val="000956EA"/>
    <w:rsid w:val="00095FBA"/>
    <w:rsid w:val="00096062"/>
    <w:rsid w:val="000968C5"/>
    <w:rsid w:val="00096DDC"/>
    <w:rsid w:val="000974C3"/>
    <w:rsid w:val="00097B2A"/>
    <w:rsid w:val="00097C23"/>
    <w:rsid w:val="00097D7C"/>
    <w:rsid w:val="000A04C4"/>
    <w:rsid w:val="000A0594"/>
    <w:rsid w:val="000A06EF"/>
    <w:rsid w:val="000A078C"/>
    <w:rsid w:val="000A0C05"/>
    <w:rsid w:val="000A1813"/>
    <w:rsid w:val="000A1969"/>
    <w:rsid w:val="000A249A"/>
    <w:rsid w:val="000A2531"/>
    <w:rsid w:val="000A2BDF"/>
    <w:rsid w:val="000A4311"/>
    <w:rsid w:val="000A5043"/>
    <w:rsid w:val="000A5822"/>
    <w:rsid w:val="000A59F7"/>
    <w:rsid w:val="000A5A56"/>
    <w:rsid w:val="000A6853"/>
    <w:rsid w:val="000A693E"/>
    <w:rsid w:val="000A69B6"/>
    <w:rsid w:val="000A797C"/>
    <w:rsid w:val="000A79CB"/>
    <w:rsid w:val="000A7F37"/>
    <w:rsid w:val="000B00B1"/>
    <w:rsid w:val="000B00EB"/>
    <w:rsid w:val="000B075B"/>
    <w:rsid w:val="000B0DC0"/>
    <w:rsid w:val="000B2BF5"/>
    <w:rsid w:val="000B3318"/>
    <w:rsid w:val="000B37EB"/>
    <w:rsid w:val="000B4840"/>
    <w:rsid w:val="000B61BF"/>
    <w:rsid w:val="000B66D0"/>
    <w:rsid w:val="000B67BD"/>
    <w:rsid w:val="000B6ACF"/>
    <w:rsid w:val="000B763A"/>
    <w:rsid w:val="000B77D0"/>
    <w:rsid w:val="000B7A91"/>
    <w:rsid w:val="000B7D39"/>
    <w:rsid w:val="000B7D7A"/>
    <w:rsid w:val="000C061A"/>
    <w:rsid w:val="000C139D"/>
    <w:rsid w:val="000C1A46"/>
    <w:rsid w:val="000C1B1B"/>
    <w:rsid w:val="000C1E69"/>
    <w:rsid w:val="000C262D"/>
    <w:rsid w:val="000C303D"/>
    <w:rsid w:val="000C3399"/>
    <w:rsid w:val="000C35CD"/>
    <w:rsid w:val="000C3E9B"/>
    <w:rsid w:val="000C48F4"/>
    <w:rsid w:val="000C526D"/>
    <w:rsid w:val="000C52C5"/>
    <w:rsid w:val="000C552F"/>
    <w:rsid w:val="000C592B"/>
    <w:rsid w:val="000C5DBE"/>
    <w:rsid w:val="000C5ED5"/>
    <w:rsid w:val="000C647A"/>
    <w:rsid w:val="000C6A92"/>
    <w:rsid w:val="000C72AE"/>
    <w:rsid w:val="000C73A4"/>
    <w:rsid w:val="000D16D8"/>
    <w:rsid w:val="000D213F"/>
    <w:rsid w:val="000D2A90"/>
    <w:rsid w:val="000D38FE"/>
    <w:rsid w:val="000D47E0"/>
    <w:rsid w:val="000D4B36"/>
    <w:rsid w:val="000D5027"/>
    <w:rsid w:val="000D5440"/>
    <w:rsid w:val="000D6839"/>
    <w:rsid w:val="000D6EEF"/>
    <w:rsid w:val="000E029A"/>
    <w:rsid w:val="000E073D"/>
    <w:rsid w:val="000E162D"/>
    <w:rsid w:val="000E1FD7"/>
    <w:rsid w:val="000E2364"/>
    <w:rsid w:val="000E269D"/>
    <w:rsid w:val="000E27F4"/>
    <w:rsid w:val="000E2D9B"/>
    <w:rsid w:val="000E32D5"/>
    <w:rsid w:val="000E37E8"/>
    <w:rsid w:val="000E39B0"/>
    <w:rsid w:val="000E462D"/>
    <w:rsid w:val="000E5456"/>
    <w:rsid w:val="000E557D"/>
    <w:rsid w:val="000E55B0"/>
    <w:rsid w:val="000E747E"/>
    <w:rsid w:val="000F0168"/>
    <w:rsid w:val="000F086A"/>
    <w:rsid w:val="000F0BE2"/>
    <w:rsid w:val="000F0C86"/>
    <w:rsid w:val="000F18F3"/>
    <w:rsid w:val="000F1C2F"/>
    <w:rsid w:val="000F1E61"/>
    <w:rsid w:val="000F25E3"/>
    <w:rsid w:val="000F297F"/>
    <w:rsid w:val="000F3041"/>
    <w:rsid w:val="000F32B7"/>
    <w:rsid w:val="000F3797"/>
    <w:rsid w:val="000F461E"/>
    <w:rsid w:val="000F48D2"/>
    <w:rsid w:val="000F54A1"/>
    <w:rsid w:val="000F56CD"/>
    <w:rsid w:val="000F5B63"/>
    <w:rsid w:val="000F5EAE"/>
    <w:rsid w:val="000F5FCB"/>
    <w:rsid w:val="000F6005"/>
    <w:rsid w:val="000F673F"/>
    <w:rsid w:val="000F6CDA"/>
    <w:rsid w:val="000F6F3E"/>
    <w:rsid w:val="000F7986"/>
    <w:rsid w:val="000F7A8D"/>
    <w:rsid w:val="001001B8"/>
    <w:rsid w:val="00100695"/>
    <w:rsid w:val="0010099A"/>
    <w:rsid w:val="00100A82"/>
    <w:rsid w:val="00100F89"/>
    <w:rsid w:val="0010143B"/>
    <w:rsid w:val="00101B9D"/>
    <w:rsid w:val="00101EB2"/>
    <w:rsid w:val="0010224A"/>
    <w:rsid w:val="001036DF"/>
    <w:rsid w:val="001038FF"/>
    <w:rsid w:val="00103FCB"/>
    <w:rsid w:val="001041F2"/>
    <w:rsid w:val="001042DD"/>
    <w:rsid w:val="001043F6"/>
    <w:rsid w:val="00105262"/>
    <w:rsid w:val="0010582E"/>
    <w:rsid w:val="00105966"/>
    <w:rsid w:val="00105B77"/>
    <w:rsid w:val="00105CFF"/>
    <w:rsid w:val="00105EE2"/>
    <w:rsid w:val="00105FB1"/>
    <w:rsid w:val="001067FE"/>
    <w:rsid w:val="00106D9C"/>
    <w:rsid w:val="0010731B"/>
    <w:rsid w:val="00110D22"/>
    <w:rsid w:val="00111012"/>
    <w:rsid w:val="0011105E"/>
    <w:rsid w:val="001115C7"/>
    <w:rsid w:val="00111992"/>
    <w:rsid w:val="00111D41"/>
    <w:rsid w:val="00111D82"/>
    <w:rsid w:val="001123A0"/>
    <w:rsid w:val="001124F0"/>
    <w:rsid w:val="0011275C"/>
    <w:rsid w:val="00112834"/>
    <w:rsid w:val="00112EAF"/>
    <w:rsid w:val="001130F8"/>
    <w:rsid w:val="001138F9"/>
    <w:rsid w:val="00113D31"/>
    <w:rsid w:val="00115537"/>
    <w:rsid w:val="001162FE"/>
    <w:rsid w:val="0011654D"/>
    <w:rsid w:val="00116B6B"/>
    <w:rsid w:val="00116D3D"/>
    <w:rsid w:val="0011736E"/>
    <w:rsid w:val="00117B4A"/>
    <w:rsid w:val="00117C70"/>
    <w:rsid w:val="00117FE9"/>
    <w:rsid w:val="00120D4B"/>
    <w:rsid w:val="001218B0"/>
    <w:rsid w:val="00121B09"/>
    <w:rsid w:val="00121C62"/>
    <w:rsid w:val="00122662"/>
    <w:rsid w:val="00123058"/>
    <w:rsid w:val="00123C8D"/>
    <w:rsid w:val="00123E4C"/>
    <w:rsid w:val="001246A4"/>
    <w:rsid w:val="00125192"/>
    <w:rsid w:val="0012524B"/>
    <w:rsid w:val="001259D5"/>
    <w:rsid w:val="00125DAB"/>
    <w:rsid w:val="00126176"/>
    <w:rsid w:val="00126F52"/>
    <w:rsid w:val="001276A3"/>
    <w:rsid w:val="001278FD"/>
    <w:rsid w:val="00130484"/>
    <w:rsid w:val="00130485"/>
    <w:rsid w:val="00130748"/>
    <w:rsid w:val="00130F60"/>
    <w:rsid w:val="001320EA"/>
    <w:rsid w:val="00132B15"/>
    <w:rsid w:val="00132BD2"/>
    <w:rsid w:val="00132F42"/>
    <w:rsid w:val="00132FFB"/>
    <w:rsid w:val="00133736"/>
    <w:rsid w:val="00133DA4"/>
    <w:rsid w:val="00134A35"/>
    <w:rsid w:val="00134D36"/>
    <w:rsid w:val="00135AE8"/>
    <w:rsid w:val="00135DF6"/>
    <w:rsid w:val="00136902"/>
    <w:rsid w:val="00136CCD"/>
    <w:rsid w:val="001375B8"/>
    <w:rsid w:val="00137CF4"/>
    <w:rsid w:val="00141877"/>
    <w:rsid w:val="00141BBA"/>
    <w:rsid w:val="00142810"/>
    <w:rsid w:val="00142DEC"/>
    <w:rsid w:val="00142EB1"/>
    <w:rsid w:val="00143A6A"/>
    <w:rsid w:val="001442EF"/>
    <w:rsid w:val="00144B38"/>
    <w:rsid w:val="00144DCA"/>
    <w:rsid w:val="00145F72"/>
    <w:rsid w:val="0014696A"/>
    <w:rsid w:val="0014744A"/>
    <w:rsid w:val="0014794A"/>
    <w:rsid w:val="00147B84"/>
    <w:rsid w:val="00147CE0"/>
    <w:rsid w:val="00147E30"/>
    <w:rsid w:val="00147FE6"/>
    <w:rsid w:val="0015072B"/>
    <w:rsid w:val="00150AB6"/>
    <w:rsid w:val="00150CF2"/>
    <w:rsid w:val="001510B8"/>
    <w:rsid w:val="00152129"/>
    <w:rsid w:val="001522E0"/>
    <w:rsid w:val="001534F8"/>
    <w:rsid w:val="00153C24"/>
    <w:rsid w:val="00153EC0"/>
    <w:rsid w:val="001540C3"/>
    <w:rsid w:val="001542F6"/>
    <w:rsid w:val="00154626"/>
    <w:rsid w:val="0015473D"/>
    <w:rsid w:val="00155268"/>
    <w:rsid w:val="001557C6"/>
    <w:rsid w:val="00155AD9"/>
    <w:rsid w:val="00155D23"/>
    <w:rsid w:val="00156826"/>
    <w:rsid w:val="001568FE"/>
    <w:rsid w:val="00157EA6"/>
    <w:rsid w:val="00161C25"/>
    <w:rsid w:val="00162A98"/>
    <w:rsid w:val="00162FC7"/>
    <w:rsid w:val="00163884"/>
    <w:rsid w:val="001639B2"/>
    <w:rsid w:val="00163BB3"/>
    <w:rsid w:val="00163DEA"/>
    <w:rsid w:val="00164C01"/>
    <w:rsid w:val="001655E5"/>
    <w:rsid w:val="00165A62"/>
    <w:rsid w:val="00165ACD"/>
    <w:rsid w:val="00166283"/>
    <w:rsid w:val="001663FA"/>
    <w:rsid w:val="0016718A"/>
    <w:rsid w:val="001672D6"/>
    <w:rsid w:val="00167CD8"/>
    <w:rsid w:val="00167DC2"/>
    <w:rsid w:val="00170AA0"/>
    <w:rsid w:val="00171B23"/>
    <w:rsid w:val="00171D66"/>
    <w:rsid w:val="00171D8F"/>
    <w:rsid w:val="0017203C"/>
    <w:rsid w:val="00172172"/>
    <w:rsid w:val="00172701"/>
    <w:rsid w:val="00172C21"/>
    <w:rsid w:val="00172E9F"/>
    <w:rsid w:val="0017338C"/>
    <w:rsid w:val="0017419B"/>
    <w:rsid w:val="00174C2B"/>
    <w:rsid w:val="00174DF7"/>
    <w:rsid w:val="001756D5"/>
    <w:rsid w:val="00175B4C"/>
    <w:rsid w:val="00177428"/>
    <w:rsid w:val="0018100F"/>
    <w:rsid w:val="0018162B"/>
    <w:rsid w:val="001816C6"/>
    <w:rsid w:val="00181E7D"/>
    <w:rsid w:val="00182144"/>
    <w:rsid w:val="00182412"/>
    <w:rsid w:val="0018256C"/>
    <w:rsid w:val="001829C2"/>
    <w:rsid w:val="00182FE9"/>
    <w:rsid w:val="0018327E"/>
    <w:rsid w:val="001833B7"/>
    <w:rsid w:val="001833CE"/>
    <w:rsid w:val="00183FA2"/>
    <w:rsid w:val="001848B0"/>
    <w:rsid w:val="001848DB"/>
    <w:rsid w:val="00184C01"/>
    <w:rsid w:val="00184DD5"/>
    <w:rsid w:val="001852ED"/>
    <w:rsid w:val="0018551F"/>
    <w:rsid w:val="0018619C"/>
    <w:rsid w:val="0018642C"/>
    <w:rsid w:val="0018647F"/>
    <w:rsid w:val="00186971"/>
    <w:rsid w:val="001870A5"/>
    <w:rsid w:val="0018724D"/>
    <w:rsid w:val="00187636"/>
    <w:rsid w:val="001879AF"/>
    <w:rsid w:val="00187A2F"/>
    <w:rsid w:val="00187D09"/>
    <w:rsid w:val="00190076"/>
    <w:rsid w:val="00190E4E"/>
    <w:rsid w:val="001911D1"/>
    <w:rsid w:val="00191263"/>
    <w:rsid w:val="00192DD8"/>
    <w:rsid w:val="00193C79"/>
    <w:rsid w:val="00195038"/>
    <w:rsid w:val="00195287"/>
    <w:rsid w:val="001955B9"/>
    <w:rsid w:val="001956B1"/>
    <w:rsid w:val="0019616D"/>
    <w:rsid w:val="00196A31"/>
    <w:rsid w:val="00197261"/>
    <w:rsid w:val="0019777E"/>
    <w:rsid w:val="001A040F"/>
    <w:rsid w:val="001A04B1"/>
    <w:rsid w:val="001A07D9"/>
    <w:rsid w:val="001A1A4C"/>
    <w:rsid w:val="001A1A80"/>
    <w:rsid w:val="001A1D6D"/>
    <w:rsid w:val="001A259B"/>
    <w:rsid w:val="001A25A2"/>
    <w:rsid w:val="001A27D3"/>
    <w:rsid w:val="001A2A36"/>
    <w:rsid w:val="001A2A64"/>
    <w:rsid w:val="001A310B"/>
    <w:rsid w:val="001A316C"/>
    <w:rsid w:val="001A32DB"/>
    <w:rsid w:val="001A339A"/>
    <w:rsid w:val="001A3516"/>
    <w:rsid w:val="001A35CB"/>
    <w:rsid w:val="001A3800"/>
    <w:rsid w:val="001A46D3"/>
    <w:rsid w:val="001A46E3"/>
    <w:rsid w:val="001A4D4A"/>
    <w:rsid w:val="001A4DDE"/>
    <w:rsid w:val="001A53B1"/>
    <w:rsid w:val="001A5758"/>
    <w:rsid w:val="001A5FD2"/>
    <w:rsid w:val="001A6396"/>
    <w:rsid w:val="001A6492"/>
    <w:rsid w:val="001A6A27"/>
    <w:rsid w:val="001B069A"/>
    <w:rsid w:val="001B08AE"/>
    <w:rsid w:val="001B08F0"/>
    <w:rsid w:val="001B0926"/>
    <w:rsid w:val="001B0F2B"/>
    <w:rsid w:val="001B1360"/>
    <w:rsid w:val="001B1767"/>
    <w:rsid w:val="001B21E9"/>
    <w:rsid w:val="001B2577"/>
    <w:rsid w:val="001B2AFA"/>
    <w:rsid w:val="001B2B36"/>
    <w:rsid w:val="001B30D5"/>
    <w:rsid w:val="001B3388"/>
    <w:rsid w:val="001B3A93"/>
    <w:rsid w:val="001B3AA3"/>
    <w:rsid w:val="001B4B31"/>
    <w:rsid w:val="001B4EA2"/>
    <w:rsid w:val="001B57CC"/>
    <w:rsid w:val="001B6443"/>
    <w:rsid w:val="001B775F"/>
    <w:rsid w:val="001C0474"/>
    <w:rsid w:val="001C07CC"/>
    <w:rsid w:val="001C12BF"/>
    <w:rsid w:val="001C150E"/>
    <w:rsid w:val="001C2438"/>
    <w:rsid w:val="001C2B8C"/>
    <w:rsid w:val="001C3088"/>
    <w:rsid w:val="001C3661"/>
    <w:rsid w:val="001C3773"/>
    <w:rsid w:val="001C3AA5"/>
    <w:rsid w:val="001C4519"/>
    <w:rsid w:val="001C49CA"/>
    <w:rsid w:val="001C4C11"/>
    <w:rsid w:val="001C52CE"/>
    <w:rsid w:val="001C5836"/>
    <w:rsid w:val="001D00EF"/>
    <w:rsid w:val="001D0316"/>
    <w:rsid w:val="001D0419"/>
    <w:rsid w:val="001D06DF"/>
    <w:rsid w:val="001D11D7"/>
    <w:rsid w:val="001D3068"/>
    <w:rsid w:val="001D32D8"/>
    <w:rsid w:val="001D3B96"/>
    <w:rsid w:val="001D56EB"/>
    <w:rsid w:val="001D5B62"/>
    <w:rsid w:val="001D604A"/>
    <w:rsid w:val="001D68CB"/>
    <w:rsid w:val="001D6E0A"/>
    <w:rsid w:val="001D7066"/>
    <w:rsid w:val="001D72BA"/>
    <w:rsid w:val="001D7601"/>
    <w:rsid w:val="001D7A20"/>
    <w:rsid w:val="001E02C8"/>
    <w:rsid w:val="001E1750"/>
    <w:rsid w:val="001E1E92"/>
    <w:rsid w:val="001E20B6"/>
    <w:rsid w:val="001E2DCF"/>
    <w:rsid w:val="001E3237"/>
    <w:rsid w:val="001E343E"/>
    <w:rsid w:val="001E354A"/>
    <w:rsid w:val="001E3702"/>
    <w:rsid w:val="001E3EA0"/>
    <w:rsid w:val="001E4549"/>
    <w:rsid w:val="001E4A22"/>
    <w:rsid w:val="001E4B35"/>
    <w:rsid w:val="001E5616"/>
    <w:rsid w:val="001E5D79"/>
    <w:rsid w:val="001F024E"/>
    <w:rsid w:val="001F0A01"/>
    <w:rsid w:val="001F0D67"/>
    <w:rsid w:val="001F0D6B"/>
    <w:rsid w:val="001F0D79"/>
    <w:rsid w:val="001F1973"/>
    <w:rsid w:val="001F1AC7"/>
    <w:rsid w:val="001F1B30"/>
    <w:rsid w:val="001F1B9C"/>
    <w:rsid w:val="001F2B23"/>
    <w:rsid w:val="001F2E03"/>
    <w:rsid w:val="001F313B"/>
    <w:rsid w:val="001F40CF"/>
    <w:rsid w:val="001F4446"/>
    <w:rsid w:val="001F5365"/>
    <w:rsid w:val="001F5487"/>
    <w:rsid w:val="001F5A6F"/>
    <w:rsid w:val="001F633D"/>
    <w:rsid w:val="001F65CE"/>
    <w:rsid w:val="001F7B40"/>
    <w:rsid w:val="0020013F"/>
    <w:rsid w:val="002003FC"/>
    <w:rsid w:val="00201606"/>
    <w:rsid w:val="00201E81"/>
    <w:rsid w:val="002020F5"/>
    <w:rsid w:val="002021A0"/>
    <w:rsid w:val="00202648"/>
    <w:rsid w:val="00202AEC"/>
    <w:rsid w:val="00202BD7"/>
    <w:rsid w:val="00203140"/>
    <w:rsid w:val="002036A1"/>
    <w:rsid w:val="002047FA"/>
    <w:rsid w:val="00204B06"/>
    <w:rsid w:val="00205557"/>
    <w:rsid w:val="002056F9"/>
    <w:rsid w:val="00205E5F"/>
    <w:rsid w:val="002060D0"/>
    <w:rsid w:val="00206C6B"/>
    <w:rsid w:val="00207054"/>
    <w:rsid w:val="00207ACE"/>
    <w:rsid w:val="00207C1E"/>
    <w:rsid w:val="002102DF"/>
    <w:rsid w:val="002103E5"/>
    <w:rsid w:val="002122E4"/>
    <w:rsid w:val="00212368"/>
    <w:rsid w:val="00212CDB"/>
    <w:rsid w:val="00212D52"/>
    <w:rsid w:val="00213E7F"/>
    <w:rsid w:val="00213EE2"/>
    <w:rsid w:val="00214650"/>
    <w:rsid w:val="0021520B"/>
    <w:rsid w:val="002159BF"/>
    <w:rsid w:val="002162A4"/>
    <w:rsid w:val="00216951"/>
    <w:rsid w:val="00216ACF"/>
    <w:rsid w:val="00217944"/>
    <w:rsid w:val="00217AB2"/>
    <w:rsid w:val="00217B78"/>
    <w:rsid w:val="00221C54"/>
    <w:rsid w:val="00222A0F"/>
    <w:rsid w:val="00223C50"/>
    <w:rsid w:val="0022438C"/>
    <w:rsid w:val="00224752"/>
    <w:rsid w:val="00224B03"/>
    <w:rsid w:val="002255D0"/>
    <w:rsid w:val="002258BF"/>
    <w:rsid w:val="00226262"/>
    <w:rsid w:val="00227619"/>
    <w:rsid w:val="00227A0C"/>
    <w:rsid w:val="002302E7"/>
    <w:rsid w:val="0023069A"/>
    <w:rsid w:val="00230DE3"/>
    <w:rsid w:val="0023104E"/>
    <w:rsid w:val="00231197"/>
    <w:rsid w:val="00231CD6"/>
    <w:rsid w:val="002323D1"/>
    <w:rsid w:val="00232532"/>
    <w:rsid w:val="002332F8"/>
    <w:rsid w:val="00233AE4"/>
    <w:rsid w:val="00233C5C"/>
    <w:rsid w:val="002340C0"/>
    <w:rsid w:val="002341F8"/>
    <w:rsid w:val="0023447E"/>
    <w:rsid w:val="00234B9F"/>
    <w:rsid w:val="00234DE9"/>
    <w:rsid w:val="00235198"/>
    <w:rsid w:val="00235BDB"/>
    <w:rsid w:val="0023707C"/>
    <w:rsid w:val="0023758A"/>
    <w:rsid w:val="002379E8"/>
    <w:rsid w:val="002405F2"/>
    <w:rsid w:val="00240C79"/>
    <w:rsid w:val="002417E5"/>
    <w:rsid w:val="0024198C"/>
    <w:rsid w:val="00241FF6"/>
    <w:rsid w:val="00242561"/>
    <w:rsid w:val="0024295F"/>
    <w:rsid w:val="00242AD7"/>
    <w:rsid w:val="00242AFA"/>
    <w:rsid w:val="00242D2E"/>
    <w:rsid w:val="00242E0B"/>
    <w:rsid w:val="00243236"/>
    <w:rsid w:val="002433A5"/>
    <w:rsid w:val="00243A39"/>
    <w:rsid w:val="00243A84"/>
    <w:rsid w:val="0024508F"/>
    <w:rsid w:val="00245491"/>
    <w:rsid w:val="00245D8C"/>
    <w:rsid w:val="00246221"/>
    <w:rsid w:val="002466D6"/>
    <w:rsid w:val="002468E6"/>
    <w:rsid w:val="00246F47"/>
    <w:rsid w:val="002477A6"/>
    <w:rsid w:val="00250876"/>
    <w:rsid w:val="00250A93"/>
    <w:rsid w:val="00250BAE"/>
    <w:rsid w:val="00251258"/>
    <w:rsid w:val="00251CC6"/>
    <w:rsid w:val="002520D2"/>
    <w:rsid w:val="002524F9"/>
    <w:rsid w:val="00252B30"/>
    <w:rsid w:val="0025347A"/>
    <w:rsid w:val="00253E0C"/>
    <w:rsid w:val="00254628"/>
    <w:rsid w:val="00254FC0"/>
    <w:rsid w:val="00255323"/>
    <w:rsid w:val="00257A6A"/>
    <w:rsid w:val="00257C8F"/>
    <w:rsid w:val="00257E84"/>
    <w:rsid w:val="002602B0"/>
    <w:rsid w:val="00260786"/>
    <w:rsid w:val="002610F0"/>
    <w:rsid w:val="002627AF"/>
    <w:rsid w:val="00262DB7"/>
    <w:rsid w:val="00262E56"/>
    <w:rsid w:val="0026321B"/>
    <w:rsid w:val="00263253"/>
    <w:rsid w:val="00263D17"/>
    <w:rsid w:val="0026457B"/>
    <w:rsid w:val="00264AEA"/>
    <w:rsid w:val="00264B74"/>
    <w:rsid w:val="00264D3E"/>
    <w:rsid w:val="00265743"/>
    <w:rsid w:val="002657C1"/>
    <w:rsid w:val="002657D7"/>
    <w:rsid w:val="00265865"/>
    <w:rsid w:val="002663BD"/>
    <w:rsid w:val="00266AC4"/>
    <w:rsid w:val="00267F6E"/>
    <w:rsid w:val="00270015"/>
    <w:rsid w:val="0027092D"/>
    <w:rsid w:val="00270A14"/>
    <w:rsid w:val="00270C63"/>
    <w:rsid w:val="00271691"/>
    <w:rsid w:val="002723B7"/>
    <w:rsid w:val="00272832"/>
    <w:rsid w:val="00272DF4"/>
    <w:rsid w:val="002733FC"/>
    <w:rsid w:val="00273BBA"/>
    <w:rsid w:val="00273C13"/>
    <w:rsid w:val="00273D8D"/>
    <w:rsid w:val="00274080"/>
    <w:rsid w:val="002749CD"/>
    <w:rsid w:val="00274D06"/>
    <w:rsid w:val="0027514E"/>
    <w:rsid w:val="0027599B"/>
    <w:rsid w:val="00275AF0"/>
    <w:rsid w:val="00275FA4"/>
    <w:rsid w:val="00276386"/>
    <w:rsid w:val="00280C2C"/>
    <w:rsid w:val="00281257"/>
    <w:rsid w:val="002822C5"/>
    <w:rsid w:val="00282850"/>
    <w:rsid w:val="00282A2E"/>
    <w:rsid w:val="002838BF"/>
    <w:rsid w:val="0028401F"/>
    <w:rsid w:val="00284332"/>
    <w:rsid w:val="00284622"/>
    <w:rsid w:val="00284EF7"/>
    <w:rsid w:val="002855C4"/>
    <w:rsid w:val="002855E3"/>
    <w:rsid w:val="0028600D"/>
    <w:rsid w:val="0028638E"/>
    <w:rsid w:val="002863E0"/>
    <w:rsid w:val="00286A41"/>
    <w:rsid w:val="0028707C"/>
    <w:rsid w:val="002872B6"/>
    <w:rsid w:val="0029100C"/>
    <w:rsid w:val="0029288B"/>
    <w:rsid w:val="0029292D"/>
    <w:rsid w:val="002934C0"/>
    <w:rsid w:val="00293526"/>
    <w:rsid w:val="00293594"/>
    <w:rsid w:val="00294054"/>
    <w:rsid w:val="00294099"/>
    <w:rsid w:val="0029457A"/>
    <w:rsid w:val="00295634"/>
    <w:rsid w:val="00295661"/>
    <w:rsid w:val="00295C98"/>
    <w:rsid w:val="00295F08"/>
    <w:rsid w:val="0029692D"/>
    <w:rsid w:val="00296976"/>
    <w:rsid w:val="00296BB7"/>
    <w:rsid w:val="00296EA4"/>
    <w:rsid w:val="002970E8"/>
    <w:rsid w:val="0029731B"/>
    <w:rsid w:val="002976F0"/>
    <w:rsid w:val="002A0EB7"/>
    <w:rsid w:val="002A130A"/>
    <w:rsid w:val="002A1580"/>
    <w:rsid w:val="002A1C0C"/>
    <w:rsid w:val="002A207B"/>
    <w:rsid w:val="002A26F3"/>
    <w:rsid w:val="002A2848"/>
    <w:rsid w:val="002A28E4"/>
    <w:rsid w:val="002A383A"/>
    <w:rsid w:val="002A3E78"/>
    <w:rsid w:val="002A43ED"/>
    <w:rsid w:val="002A4A7A"/>
    <w:rsid w:val="002A5BB2"/>
    <w:rsid w:val="002A5C11"/>
    <w:rsid w:val="002A5DF0"/>
    <w:rsid w:val="002A6967"/>
    <w:rsid w:val="002A6FA4"/>
    <w:rsid w:val="002A7618"/>
    <w:rsid w:val="002A765A"/>
    <w:rsid w:val="002A7FE0"/>
    <w:rsid w:val="002B0D2D"/>
    <w:rsid w:val="002B0FA3"/>
    <w:rsid w:val="002B1049"/>
    <w:rsid w:val="002B3EAC"/>
    <w:rsid w:val="002B403E"/>
    <w:rsid w:val="002B469C"/>
    <w:rsid w:val="002B4D31"/>
    <w:rsid w:val="002B57DD"/>
    <w:rsid w:val="002B5816"/>
    <w:rsid w:val="002B5887"/>
    <w:rsid w:val="002B58B8"/>
    <w:rsid w:val="002B5D35"/>
    <w:rsid w:val="002B5D95"/>
    <w:rsid w:val="002B5DD0"/>
    <w:rsid w:val="002B5ECE"/>
    <w:rsid w:val="002B6165"/>
    <w:rsid w:val="002B6AF4"/>
    <w:rsid w:val="002B7C65"/>
    <w:rsid w:val="002C09CB"/>
    <w:rsid w:val="002C09E7"/>
    <w:rsid w:val="002C0EC0"/>
    <w:rsid w:val="002C24E6"/>
    <w:rsid w:val="002C2BD7"/>
    <w:rsid w:val="002C2C3A"/>
    <w:rsid w:val="002C3111"/>
    <w:rsid w:val="002C3B0C"/>
    <w:rsid w:val="002C3B52"/>
    <w:rsid w:val="002C3C98"/>
    <w:rsid w:val="002C563B"/>
    <w:rsid w:val="002C6111"/>
    <w:rsid w:val="002C6458"/>
    <w:rsid w:val="002C74C4"/>
    <w:rsid w:val="002D0B60"/>
    <w:rsid w:val="002D11D0"/>
    <w:rsid w:val="002D16FE"/>
    <w:rsid w:val="002D193E"/>
    <w:rsid w:val="002D1997"/>
    <w:rsid w:val="002D2A8E"/>
    <w:rsid w:val="002D37FA"/>
    <w:rsid w:val="002D45DF"/>
    <w:rsid w:val="002D5848"/>
    <w:rsid w:val="002D5A95"/>
    <w:rsid w:val="002D5D30"/>
    <w:rsid w:val="002D6E89"/>
    <w:rsid w:val="002E0089"/>
    <w:rsid w:val="002E0B13"/>
    <w:rsid w:val="002E0B4D"/>
    <w:rsid w:val="002E1CEB"/>
    <w:rsid w:val="002E2221"/>
    <w:rsid w:val="002E2CF8"/>
    <w:rsid w:val="002E31CE"/>
    <w:rsid w:val="002E33A0"/>
    <w:rsid w:val="002E38C0"/>
    <w:rsid w:val="002E3D0B"/>
    <w:rsid w:val="002E4AAF"/>
    <w:rsid w:val="002E4B16"/>
    <w:rsid w:val="002E5BE0"/>
    <w:rsid w:val="002E623E"/>
    <w:rsid w:val="002E6585"/>
    <w:rsid w:val="002E6F65"/>
    <w:rsid w:val="002E7D63"/>
    <w:rsid w:val="002E7D6C"/>
    <w:rsid w:val="002F01D2"/>
    <w:rsid w:val="002F040C"/>
    <w:rsid w:val="002F0695"/>
    <w:rsid w:val="002F098D"/>
    <w:rsid w:val="002F1075"/>
    <w:rsid w:val="002F1235"/>
    <w:rsid w:val="002F1306"/>
    <w:rsid w:val="002F2F19"/>
    <w:rsid w:val="002F3788"/>
    <w:rsid w:val="002F3E31"/>
    <w:rsid w:val="002F4104"/>
    <w:rsid w:val="002F4E65"/>
    <w:rsid w:val="002F4FF2"/>
    <w:rsid w:val="002F5197"/>
    <w:rsid w:val="002F5435"/>
    <w:rsid w:val="002F5CC8"/>
    <w:rsid w:val="002F5DC9"/>
    <w:rsid w:val="002F5FD1"/>
    <w:rsid w:val="002F6589"/>
    <w:rsid w:val="002F685A"/>
    <w:rsid w:val="002F6D32"/>
    <w:rsid w:val="002F7195"/>
    <w:rsid w:val="002F7C65"/>
    <w:rsid w:val="002F7DA1"/>
    <w:rsid w:val="0030013D"/>
    <w:rsid w:val="00300388"/>
    <w:rsid w:val="00300834"/>
    <w:rsid w:val="003009C9"/>
    <w:rsid w:val="00301164"/>
    <w:rsid w:val="00301F93"/>
    <w:rsid w:val="003021BF"/>
    <w:rsid w:val="003021E0"/>
    <w:rsid w:val="003021F6"/>
    <w:rsid w:val="003035F1"/>
    <w:rsid w:val="00303789"/>
    <w:rsid w:val="00305330"/>
    <w:rsid w:val="003055B8"/>
    <w:rsid w:val="00305EBA"/>
    <w:rsid w:val="003060E9"/>
    <w:rsid w:val="003069EC"/>
    <w:rsid w:val="00307881"/>
    <w:rsid w:val="00307D76"/>
    <w:rsid w:val="00310117"/>
    <w:rsid w:val="003101BB"/>
    <w:rsid w:val="00310755"/>
    <w:rsid w:val="00310A50"/>
    <w:rsid w:val="00310C42"/>
    <w:rsid w:val="00310CEC"/>
    <w:rsid w:val="003119CC"/>
    <w:rsid w:val="00311BCD"/>
    <w:rsid w:val="00311CFE"/>
    <w:rsid w:val="003136E0"/>
    <w:rsid w:val="00313B74"/>
    <w:rsid w:val="0031427E"/>
    <w:rsid w:val="00314A9F"/>
    <w:rsid w:val="0031582D"/>
    <w:rsid w:val="00315CF6"/>
    <w:rsid w:val="00315DA2"/>
    <w:rsid w:val="00316A56"/>
    <w:rsid w:val="00317234"/>
    <w:rsid w:val="003175AE"/>
    <w:rsid w:val="00320551"/>
    <w:rsid w:val="00320690"/>
    <w:rsid w:val="003213C9"/>
    <w:rsid w:val="00322253"/>
    <w:rsid w:val="003226F0"/>
    <w:rsid w:val="00323373"/>
    <w:rsid w:val="003236DF"/>
    <w:rsid w:val="003237A5"/>
    <w:rsid w:val="00323AD3"/>
    <w:rsid w:val="00323F1F"/>
    <w:rsid w:val="00323F29"/>
    <w:rsid w:val="00324F26"/>
    <w:rsid w:val="00325121"/>
    <w:rsid w:val="00325EF8"/>
    <w:rsid w:val="003263F3"/>
    <w:rsid w:val="0032667D"/>
    <w:rsid w:val="00326F4E"/>
    <w:rsid w:val="00327006"/>
    <w:rsid w:val="00327E88"/>
    <w:rsid w:val="003302B0"/>
    <w:rsid w:val="00330838"/>
    <w:rsid w:val="00330EC5"/>
    <w:rsid w:val="00331321"/>
    <w:rsid w:val="003321CE"/>
    <w:rsid w:val="003322AD"/>
    <w:rsid w:val="00332EF4"/>
    <w:rsid w:val="00332F8C"/>
    <w:rsid w:val="00333129"/>
    <w:rsid w:val="003331B7"/>
    <w:rsid w:val="003341A5"/>
    <w:rsid w:val="003341BD"/>
    <w:rsid w:val="00334699"/>
    <w:rsid w:val="0033474B"/>
    <w:rsid w:val="0033494A"/>
    <w:rsid w:val="00334A0C"/>
    <w:rsid w:val="003350D0"/>
    <w:rsid w:val="00335564"/>
    <w:rsid w:val="00335B2D"/>
    <w:rsid w:val="00335E9F"/>
    <w:rsid w:val="00335F54"/>
    <w:rsid w:val="00335FE9"/>
    <w:rsid w:val="00336D62"/>
    <w:rsid w:val="00337A9A"/>
    <w:rsid w:val="003409DD"/>
    <w:rsid w:val="00341164"/>
    <w:rsid w:val="003416A9"/>
    <w:rsid w:val="00341C62"/>
    <w:rsid w:val="00341EE6"/>
    <w:rsid w:val="00342C5B"/>
    <w:rsid w:val="003431D4"/>
    <w:rsid w:val="003434B1"/>
    <w:rsid w:val="0034543E"/>
    <w:rsid w:val="00345809"/>
    <w:rsid w:val="00345DC3"/>
    <w:rsid w:val="00346BC6"/>
    <w:rsid w:val="00346CC0"/>
    <w:rsid w:val="00346EC7"/>
    <w:rsid w:val="0034719C"/>
    <w:rsid w:val="003472A0"/>
    <w:rsid w:val="00347597"/>
    <w:rsid w:val="00347AE3"/>
    <w:rsid w:val="00347EE8"/>
    <w:rsid w:val="00347FCC"/>
    <w:rsid w:val="00350B2D"/>
    <w:rsid w:val="003526AE"/>
    <w:rsid w:val="00353432"/>
    <w:rsid w:val="0035385A"/>
    <w:rsid w:val="00353CB4"/>
    <w:rsid w:val="00353DBD"/>
    <w:rsid w:val="003540A6"/>
    <w:rsid w:val="00354990"/>
    <w:rsid w:val="00354CDB"/>
    <w:rsid w:val="003551C4"/>
    <w:rsid w:val="00355435"/>
    <w:rsid w:val="00355B78"/>
    <w:rsid w:val="00355F0C"/>
    <w:rsid w:val="003567E1"/>
    <w:rsid w:val="00356888"/>
    <w:rsid w:val="00356952"/>
    <w:rsid w:val="00356F27"/>
    <w:rsid w:val="00356F60"/>
    <w:rsid w:val="003577A3"/>
    <w:rsid w:val="0035796B"/>
    <w:rsid w:val="00357B19"/>
    <w:rsid w:val="003606E2"/>
    <w:rsid w:val="00360870"/>
    <w:rsid w:val="00360885"/>
    <w:rsid w:val="00360AC3"/>
    <w:rsid w:val="00360C37"/>
    <w:rsid w:val="0036278F"/>
    <w:rsid w:val="00362801"/>
    <w:rsid w:val="00362849"/>
    <w:rsid w:val="00363A93"/>
    <w:rsid w:val="00363DBF"/>
    <w:rsid w:val="00363E51"/>
    <w:rsid w:val="0036400B"/>
    <w:rsid w:val="003655F8"/>
    <w:rsid w:val="00366A96"/>
    <w:rsid w:val="00366C84"/>
    <w:rsid w:val="00366E25"/>
    <w:rsid w:val="00366F88"/>
    <w:rsid w:val="003673BD"/>
    <w:rsid w:val="00367E84"/>
    <w:rsid w:val="003705EF"/>
    <w:rsid w:val="00370822"/>
    <w:rsid w:val="003708BE"/>
    <w:rsid w:val="0037236D"/>
    <w:rsid w:val="003727C5"/>
    <w:rsid w:val="00373996"/>
    <w:rsid w:val="00373C7D"/>
    <w:rsid w:val="00374117"/>
    <w:rsid w:val="003744A8"/>
    <w:rsid w:val="003749F4"/>
    <w:rsid w:val="00374A18"/>
    <w:rsid w:val="0037556B"/>
    <w:rsid w:val="00376718"/>
    <w:rsid w:val="00376C88"/>
    <w:rsid w:val="003779A8"/>
    <w:rsid w:val="00377E52"/>
    <w:rsid w:val="00380443"/>
    <w:rsid w:val="00380B12"/>
    <w:rsid w:val="00380B2F"/>
    <w:rsid w:val="00380F8D"/>
    <w:rsid w:val="00381627"/>
    <w:rsid w:val="003821AC"/>
    <w:rsid w:val="00382587"/>
    <w:rsid w:val="00384462"/>
    <w:rsid w:val="003844EA"/>
    <w:rsid w:val="00384EA8"/>
    <w:rsid w:val="00385459"/>
    <w:rsid w:val="00385564"/>
    <w:rsid w:val="00385DCF"/>
    <w:rsid w:val="0038700A"/>
    <w:rsid w:val="00387F62"/>
    <w:rsid w:val="00390183"/>
    <w:rsid w:val="0039032C"/>
    <w:rsid w:val="003903E0"/>
    <w:rsid w:val="003909CF"/>
    <w:rsid w:val="00390AA8"/>
    <w:rsid w:val="0039196A"/>
    <w:rsid w:val="00391A98"/>
    <w:rsid w:val="00391F2F"/>
    <w:rsid w:val="003922FD"/>
    <w:rsid w:val="0039250B"/>
    <w:rsid w:val="00392862"/>
    <w:rsid w:val="00393587"/>
    <w:rsid w:val="003941D4"/>
    <w:rsid w:val="003942EA"/>
    <w:rsid w:val="00394D3E"/>
    <w:rsid w:val="00395A5F"/>
    <w:rsid w:val="0039606F"/>
    <w:rsid w:val="003960E4"/>
    <w:rsid w:val="00396376"/>
    <w:rsid w:val="0039700D"/>
    <w:rsid w:val="003A09A6"/>
    <w:rsid w:val="003A116D"/>
    <w:rsid w:val="003A11C0"/>
    <w:rsid w:val="003A1245"/>
    <w:rsid w:val="003A12CD"/>
    <w:rsid w:val="003A1BC2"/>
    <w:rsid w:val="003A1EB0"/>
    <w:rsid w:val="003A2652"/>
    <w:rsid w:val="003A2676"/>
    <w:rsid w:val="003A29CA"/>
    <w:rsid w:val="003A3221"/>
    <w:rsid w:val="003A3326"/>
    <w:rsid w:val="003A3395"/>
    <w:rsid w:val="003A34BE"/>
    <w:rsid w:val="003A3740"/>
    <w:rsid w:val="003A3EAE"/>
    <w:rsid w:val="003A403E"/>
    <w:rsid w:val="003A48BE"/>
    <w:rsid w:val="003A48DD"/>
    <w:rsid w:val="003A4B5F"/>
    <w:rsid w:val="003A4EAF"/>
    <w:rsid w:val="003A4F79"/>
    <w:rsid w:val="003A53DA"/>
    <w:rsid w:val="003A5770"/>
    <w:rsid w:val="003A5B49"/>
    <w:rsid w:val="003A5DDD"/>
    <w:rsid w:val="003A6832"/>
    <w:rsid w:val="003A6B74"/>
    <w:rsid w:val="003A7475"/>
    <w:rsid w:val="003A77CF"/>
    <w:rsid w:val="003A7EB7"/>
    <w:rsid w:val="003A7FD4"/>
    <w:rsid w:val="003B05BF"/>
    <w:rsid w:val="003B0AAC"/>
    <w:rsid w:val="003B17C1"/>
    <w:rsid w:val="003B1E84"/>
    <w:rsid w:val="003B204C"/>
    <w:rsid w:val="003B3E90"/>
    <w:rsid w:val="003B444A"/>
    <w:rsid w:val="003B445C"/>
    <w:rsid w:val="003B46F0"/>
    <w:rsid w:val="003B4DF1"/>
    <w:rsid w:val="003B525B"/>
    <w:rsid w:val="003B68C8"/>
    <w:rsid w:val="003B6B10"/>
    <w:rsid w:val="003B6C2B"/>
    <w:rsid w:val="003B7482"/>
    <w:rsid w:val="003B779A"/>
    <w:rsid w:val="003B7BCF"/>
    <w:rsid w:val="003C00DA"/>
    <w:rsid w:val="003C00DD"/>
    <w:rsid w:val="003C15A4"/>
    <w:rsid w:val="003C2B8E"/>
    <w:rsid w:val="003C2F0E"/>
    <w:rsid w:val="003C2F68"/>
    <w:rsid w:val="003C306C"/>
    <w:rsid w:val="003C32C4"/>
    <w:rsid w:val="003C382C"/>
    <w:rsid w:val="003C3980"/>
    <w:rsid w:val="003C39D7"/>
    <w:rsid w:val="003C3A11"/>
    <w:rsid w:val="003C4202"/>
    <w:rsid w:val="003C6211"/>
    <w:rsid w:val="003C67F0"/>
    <w:rsid w:val="003C6931"/>
    <w:rsid w:val="003C6F4F"/>
    <w:rsid w:val="003C777E"/>
    <w:rsid w:val="003C7A44"/>
    <w:rsid w:val="003C7B18"/>
    <w:rsid w:val="003C7BAB"/>
    <w:rsid w:val="003C7C06"/>
    <w:rsid w:val="003C7D47"/>
    <w:rsid w:val="003D01DE"/>
    <w:rsid w:val="003D0265"/>
    <w:rsid w:val="003D039F"/>
    <w:rsid w:val="003D056D"/>
    <w:rsid w:val="003D0803"/>
    <w:rsid w:val="003D0936"/>
    <w:rsid w:val="003D121A"/>
    <w:rsid w:val="003D254B"/>
    <w:rsid w:val="003D4B31"/>
    <w:rsid w:val="003D59B7"/>
    <w:rsid w:val="003D7D64"/>
    <w:rsid w:val="003E0F51"/>
    <w:rsid w:val="003E112A"/>
    <w:rsid w:val="003E1785"/>
    <w:rsid w:val="003E18C5"/>
    <w:rsid w:val="003E1E68"/>
    <w:rsid w:val="003E2900"/>
    <w:rsid w:val="003E2B9A"/>
    <w:rsid w:val="003E2E6B"/>
    <w:rsid w:val="003E30E5"/>
    <w:rsid w:val="003E334D"/>
    <w:rsid w:val="003E3441"/>
    <w:rsid w:val="003E45A1"/>
    <w:rsid w:val="003E4D3E"/>
    <w:rsid w:val="003E4F46"/>
    <w:rsid w:val="003E52F7"/>
    <w:rsid w:val="003E54E0"/>
    <w:rsid w:val="003E5EDF"/>
    <w:rsid w:val="003E69F2"/>
    <w:rsid w:val="003E6D33"/>
    <w:rsid w:val="003E73B8"/>
    <w:rsid w:val="003F03AA"/>
    <w:rsid w:val="003F05C6"/>
    <w:rsid w:val="003F0B67"/>
    <w:rsid w:val="003F0E0D"/>
    <w:rsid w:val="003F1417"/>
    <w:rsid w:val="003F14F4"/>
    <w:rsid w:val="003F23B2"/>
    <w:rsid w:val="003F27E2"/>
    <w:rsid w:val="003F2A05"/>
    <w:rsid w:val="003F31C3"/>
    <w:rsid w:val="003F34C7"/>
    <w:rsid w:val="003F3601"/>
    <w:rsid w:val="003F3F52"/>
    <w:rsid w:val="003F4094"/>
    <w:rsid w:val="003F4652"/>
    <w:rsid w:val="003F478F"/>
    <w:rsid w:val="003F4A38"/>
    <w:rsid w:val="003F4D98"/>
    <w:rsid w:val="003F5820"/>
    <w:rsid w:val="003F606A"/>
    <w:rsid w:val="003F6EF2"/>
    <w:rsid w:val="003F6FD7"/>
    <w:rsid w:val="003F74A1"/>
    <w:rsid w:val="003F7545"/>
    <w:rsid w:val="004005CE"/>
    <w:rsid w:val="00400810"/>
    <w:rsid w:val="00400AE3"/>
    <w:rsid w:val="004012AE"/>
    <w:rsid w:val="0040134E"/>
    <w:rsid w:val="00401EC2"/>
    <w:rsid w:val="00402032"/>
    <w:rsid w:val="0040241D"/>
    <w:rsid w:val="0040294B"/>
    <w:rsid w:val="0040322D"/>
    <w:rsid w:val="004034E2"/>
    <w:rsid w:val="00403AE5"/>
    <w:rsid w:val="00403D35"/>
    <w:rsid w:val="004048C5"/>
    <w:rsid w:val="00404C11"/>
    <w:rsid w:val="0040503F"/>
    <w:rsid w:val="0040550E"/>
    <w:rsid w:val="004056AA"/>
    <w:rsid w:val="00405963"/>
    <w:rsid w:val="00405965"/>
    <w:rsid w:val="00405C39"/>
    <w:rsid w:val="00405C87"/>
    <w:rsid w:val="0040649D"/>
    <w:rsid w:val="00406709"/>
    <w:rsid w:val="00406AC5"/>
    <w:rsid w:val="00406C78"/>
    <w:rsid w:val="0040720C"/>
    <w:rsid w:val="004079F8"/>
    <w:rsid w:val="00407B23"/>
    <w:rsid w:val="00410347"/>
    <w:rsid w:val="004103EB"/>
    <w:rsid w:val="004104D4"/>
    <w:rsid w:val="00410C6F"/>
    <w:rsid w:val="00410E53"/>
    <w:rsid w:val="00411A26"/>
    <w:rsid w:val="0041238A"/>
    <w:rsid w:val="00412B49"/>
    <w:rsid w:val="00412FA3"/>
    <w:rsid w:val="00414A00"/>
    <w:rsid w:val="00414A19"/>
    <w:rsid w:val="00414CCF"/>
    <w:rsid w:val="00414FD4"/>
    <w:rsid w:val="00415E86"/>
    <w:rsid w:val="004160C3"/>
    <w:rsid w:val="00416521"/>
    <w:rsid w:val="00417AC4"/>
    <w:rsid w:val="00417E0E"/>
    <w:rsid w:val="00417ED0"/>
    <w:rsid w:val="00417FDE"/>
    <w:rsid w:val="00420918"/>
    <w:rsid w:val="004212D3"/>
    <w:rsid w:val="0042244C"/>
    <w:rsid w:val="004227D2"/>
    <w:rsid w:val="0042359C"/>
    <w:rsid w:val="00423A53"/>
    <w:rsid w:val="004244AA"/>
    <w:rsid w:val="00425086"/>
    <w:rsid w:val="0042567D"/>
    <w:rsid w:val="00425A95"/>
    <w:rsid w:val="00425C9D"/>
    <w:rsid w:val="00425D58"/>
    <w:rsid w:val="004261A6"/>
    <w:rsid w:val="004267B5"/>
    <w:rsid w:val="00426E14"/>
    <w:rsid w:val="00426F51"/>
    <w:rsid w:val="00427216"/>
    <w:rsid w:val="004303DC"/>
    <w:rsid w:val="00430698"/>
    <w:rsid w:val="00430906"/>
    <w:rsid w:val="00430D61"/>
    <w:rsid w:val="00431905"/>
    <w:rsid w:val="00431B59"/>
    <w:rsid w:val="00431C3F"/>
    <w:rsid w:val="00431DB3"/>
    <w:rsid w:val="00431EA3"/>
    <w:rsid w:val="00432FD1"/>
    <w:rsid w:val="00433233"/>
    <w:rsid w:val="004334C8"/>
    <w:rsid w:val="00433E0F"/>
    <w:rsid w:val="004342B9"/>
    <w:rsid w:val="00434A70"/>
    <w:rsid w:val="00434E97"/>
    <w:rsid w:val="00435423"/>
    <w:rsid w:val="00435C61"/>
    <w:rsid w:val="00435D22"/>
    <w:rsid w:val="00435F5B"/>
    <w:rsid w:val="004364B3"/>
    <w:rsid w:val="004366EE"/>
    <w:rsid w:val="00437B39"/>
    <w:rsid w:val="00437B77"/>
    <w:rsid w:val="00440634"/>
    <w:rsid w:val="00440D66"/>
    <w:rsid w:val="00442808"/>
    <w:rsid w:val="00443805"/>
    <w:rsid w:val="00443BC5"/>
    <w:rsid w:val="00443BD0"/>
    <w:rsid w:val="00443E43"/>
    <w:rsid w:val="00444119"/>
    <w:rsid w:val="00444C61"/>
    <w:rsid w:val="00444D6A"/>
    <w:rsid w:val="004459BB"/>
    <w:rsid w:val="00446A32"/>
    <w:rsid w:val="00451059"/>
    <w:rsid w:val="00451357"/>
    <w:rsid w:val="004517F7"/>
    <w:rsid w:val="00451A68"/>
    <w:rsid w:val="00451B02"/>
    <w:rsid w:val="004522B0"/>
    <w:rsid w:val="004523B5"/>
    <w:rsid w:val="0045274E"/>
    <w:rsid w:val="004527B6"/>
    <w:rsid w:val="00453321"/>
    <w:rsid w:val="00454359"/>
    <w:rsid w:val="004557C3"/>
    <w:rsid w:val="00455D6C"/>
    <w:rsid w:val="00455EB2"/>
    <w:rsid w:val="00455FE3"/>
    <w:rsid w:val="004561F0"/>
    <w:rsid w:val="00456276"/>
    <w:rsid w:val="00456CDE"/>
    <w:rsid w:val="00456E62"/>
    <w:rsid w:val="00457641"/>
    <w:rsid w:val="004579A5"/>
    <w:rsid w:val="00457CFD"/>
    <w:rsid w:val="00457F31"/>
    <w:rsid w:val="00460314"/>
    <w:rsid w:val="00460C2C"/>
    <w:rsid w:val="00460CA5"/>
    <w:rsid w:val="00461545"/>
    <w:rsid w:val="00462233"/>
    <w:rsid w:val="00462457"/>
    <w:rsid w:val="00462CF4"/>
    <w:rsid w:val="00462F24"/>
    <w:rsid w:val="00463BA8"/>
    <w:rsid w:val="00463E09"/>
    <w:rsid w:val="00463FFC"/>
    <w:rsid w:val="0046443E"/>
    <w:rsid w:val="004647BE"/>
    <w:rsid w:val="0046529E"/>
    <w:rsid w:val="004656D0"/>
    <w:rsid w:val="00465884"/>
    <w:rsid w:val="00465D8D"/>
    <w:rsid w:val="0046627B"/>
    <w:rsid w:val="00466503"/>
    <w:rsid w:val="004667E0"/>
    <w:rsid w:val="004669E1"/>
    <w:rsid w:val="00466AF0"/>
    <w:rsid w:val="00467352"/>
    <w:rsid w:val="004707F3"/>
    <w:rsid w:val="00470E11"/>
    <w:rsid w:val="00470E73"/>
    <w:rsid w:val="00471288"/>
    <w:rsid w:val="004716F9"/>
    <w:rsid w:val="00471767"/>
    <w:rsid w:val="00471C21"/>
    <w:rsid w:val="00472794"/>
    <w:rsid w:val="004738F7"/>
    <w:rsid w:val="0047424B"/>
    <w:rsid w:val="0047482A"/>
    <w:rsid w:val="00475A87"/>
    <w:rsid w:val="00475B2A"/>
    <w:rsid w:val="00475E36"/>
    <w:rsid w:val="004763AE"/>
    <w:rsid w:val="004767B0"/>
    <w:rsid w:val="004774A3"/>
    <w:rsid w:val="00477703"/>
    <w:rsid w:val="00477FE7"/>
    <w:rsid w:val="004800EE"/>
    <w:rsid w:val="004804CA"/>
    <w:rsid w:val="004807C3"/>
    <w:rsid w:val="00480933"/>
    <w:rsid w:val="0048116B"/>
    <w:rsid w:val="00481843"/>
    <w:rsid w:val="00481B45"/>
    <w:rsid w:val="00481F9E"/>
    <w:rsid w:val="00482A3B"/>
    <w:rsid w:val="0048303C"/>
    <w:rsid w:val="00483B38"/>
    <w:rsid w:val="00483CEA"/>
    <w:rsid w:val="0048413D"/>
    <w:rsid w:val="00484770"/>
    <w:rsid w:val="004851A4"/>
    <w:rsid w:val="004852EA"/>
    <w:rsid w:val="004858DC"/>
    <w:rsid w:val="00486061"/>
    <w:rsid w:val="0048639D"/>
    <w:rsid w:val="00486AE9"/>
    <w:rsid w:val="00486CFE"/>
    <w:rsid w:val="00490D51"/>
    <w:rsid w:val="00492E3E"/>
    <w:rsid w:val="004956FD"/>
    <w:rsid w:val="00495832"/>
    <w:rsid w:val="00495B6C"/>
    <w:rsid w:val="00495B71"/>
    <w:rsid w:val="00496A5A"/>
    <w:rsid w:val="004972F6"/>
    <w:rsid w:val="00497905"/>
    <w:rsid w:val="00497E79"/>
    <w:rsid w:val="00497F09"/>
    <w:rsid w:val="004A0139"/>
    <w:rsid w:val="004A0786"/>
    <w:rsid w:val="004A0A8E"/>
    <w:rsid w:val="004A1891"/>
    <w:rsid w:val="004A2613"/>
    <w:rsid w:val="004A329E"/>
    <w:rsid w:val="004A36BD"/>
    <w:rsid w:val="004A370D"/>
    <w:rsid w:val="004A3B3A"/>
    <w:rsid w:val="004A402B"/>
    <w:rsid w:val="004A4047"/>
    <w:rsid w:val="004A4AB1"/>
    <w:rsid w:val="004A5353"/>
    <w:rsid w:val="004A5993"/>
    <w:rsid w:val="004A5BCF"/>
    <w:rsid w:val="004A665B"/>
    <w:rsid w:val="004A6792"/>
    <w:rsid w:val="004A7183"/>
    <w:rsid w:val="004B03E3"/>
    <w:rsid w:val="004B0827"/>
    <w:rsid w:val="004B0C29"/>
    <w:rsid w:val="004B15C5"/>
    <w:rsid w:val="004B16F2"/>
    <w:rsid w:val="004B175F"/>
    <w:rsid w:val="004B49EA"/>
    <w:rsid w:val="004B5A8A"/>
    <w:rsid w:val="004B5AFB"/>
    <w:rsid w:val="004B6E01"/>
    <w:rsid w:val="004B75AA"/>
    <w:rsid w:val="004B78E6"/>
    <w:rsid w:val="004B7DD5"/>
    <w:rsid w:val="004B7E1A"/>
    <w:rsid w:val="004C02AA"/>
    <w:rsid w:val="004C041E"/>
    <w:rsid w:val="004C0B8B"/>
    <w:rsid w:val="004C1296"/>
    <w:rsid w:val="004C1594"/>
    <w:rsid w:val="004C1753"/>
    <w:rsid w:val="004C23DF"/>
    <w:rsid w:val="004C2E53"/>
    <w:rsid w:val="004C2F29"/>
    <w:rsid w:val="004C3098"/>
    <w:rsid w:val="004C36B0"/>
    <w:rsid w:val="004C3D42"/>
    <w:rsid w:val="004C43F3"/>
    <w:rsid w:val="004C4DEC"/>
    <w:rsid w:val="004C5361"/>
    <w:rsid w:val="004C5545"/>
    <w:rsid w:val="004C579B"/>
    <w:rsid w:val="004C664B"/>
    <w:rsid w:val="004C6A2A"/>
    <w:rsid w:val="004C75ED"/>
    <w:rsid w:val="004C79B7"/>
    <w:rsid w:val="004D0FD2"/>
    <w:rsid w:val="004D10C0"/>
    <w:rsid w:val="004D1137"/>
    <w:rsid w:val="004D1523"/>
    <w:rsid w:val="004D16D3"/>
    <w:rsid w:val="004D35A0"/>
    <w:rsid w:val="004D4521"/>
    <w:rsid w:val="004D4705"/>
    <w:rsid w:val="004D495A"/>
    <w:rsid w:val="004D56B9"/>
    <w:rsid w:val="004D6356"/>
    <w:rsid w:val="004D6F4A"/>
    <w:rsid w:val="004D6F96"/>
    <w:rsid w:val="004D7712"/>
    <w:rsid w:val="004D7835"/>
    <w:rsid w:val="004D7E30"/>
    <w:rsid w:val="004E015C"/>
    <w:rsid w:val="004E13A4"/>
    <w:rsid w:val="004E1734"/>
    <w:rsid w:val="004E1802"/>
    <w:rsid w:val="004E2ACD"/>
    <w:rsid w:val="004E2BE6"/>
    <w:rsid w:val="004E3D18"/>
    <w:rsid w:val="004E4013"/>
    <w:rsid w:val="004E42B4"/>
    <w:rsid w:val="004E45CB"/>
    <w:rsid w:val="004E4F43"/>
    <w:rsid w:val="004E6381"/>
    <w:rsid w:val="004E6567"/>
    <w:rsid w:val="004E6E48"/>
    <w:rsid w:val="004E7EFF"/>
    <w:rsid w:val="004E7F37"/>
    <w:rsid w:val="004F042F"/>
    <w:rsid w:val="004F0B47"/>
    <w:rsid w:val="004F142D"/>
    <w:rsid w:val="004F17BC"/>
    <w:rsid w:val="004F1DC1"/>
    <w:rsid w:val="004F1FDC"/>
    <w:rsid w:val="004F2B71"/>
    <w:rsid w:val="004F4C7C"/>
    <w:rsid w:val="004F4EB5"/>
    <w:rsid w:val="004F5566"/>
    <w:rsid w:val="004F611A"/>
    <w:rsid w:val="004F6278"/>
    <w:rsid w:val="004F6FA6"/>
    <w:rsid w:val="00500523"/>
    <w:rsid w:val="0050071A"/>
    <w:rsid w:val="00503433"/>
    <w:rsid w:val="00503C4D"/>
    <w:rsid w:val="00504363"/>
    <w:rsid w:val="005046CA"/>
    <w:rsid w:val="00504775"/>
    <w:rsid w:val="005047DF"/>
    <w:rsid w:val="00504BAE"/>
    <w:rsid w:val="005052AB"/>
    <w:rsid w:val="00505F39"/>
    <w:rsid w:val="0050642B"/>
    <w:rsid w:val="005064A2"/>
    <w:rsid w:val="00506881"/>
    <w:rsid w:val="0050723E"/>
    <w:rsid w:val="00507525"/>
    <w:rsid w:val="00507AB3"/>
    <w:rsid w:val="0051001B"/>
    <w:rsid w:val="00510AF8"/>
    <w:rsid w:val="00510D59"/>
    <w:rsid w:val="00511E8F"/>
    <w:rsid w:val="00512493"/>
    <w:rsid w:val="00513030"/>
    <w:rsid w:val="00513DBC"/>
    <w:rsid w:val="005141DE"/>
    <w:rsid w:val="00514DC2"/>
    <w:rsid w:val="00514EE2"/>
    <w:rsid w:val="00514FD4"/>
    <w:rsid w:val="005153FB"/>
    <w:rsid w:val="0051670F"/>
    <w:rsid w:val="0051690A"/>
    <w:rsid w:val="00517595"/>
    <w:rsid w:val="0051766D"/>
    <w:rsid w:val="00517750"/>
    <w:rsid w:val="005178DB"/>
    <w:rsid w:val="00517B12"/>
    <w:rsid w:val="00517C33"/>
    <w:rsid w:val="00520941"/>
    <w:rsid w:val="0052095C"/>
    <w:rsid w:val="00520D36"/>
    <w:rsid w:val="00520FBA"/>
    <w:rsid w:val="00521037"/>
    <w:rsid w:val="00521116"/>
    <w:rsid w:val="005223AB"/>
    <w:rsid w:val="0052249F"/>
    <w:rsid w:val="0052312B"/>
    <w:rsid w:val="005233D0"/>
    <w:rsid w:val="00524065"/>
    <w:rsid w:val="005245F3"/>
    <w:rsid w:val="00524992"/>
    <w:rsid w:val="00524AC1"/>
    <w:rsid w:val="00524AE4"/>
    <w:rsid w:val="00525BBF"/>
    <w:rsid w:val="00526068"/>
    <w:rsid w:val="00526504"/>
    <w:rsid w:val="005265D2"/>
    <w:rsid w:val="00527059"/>
    <w:rsid w:val="0053015F"/>
    <w:rsid w:val="005312D4"/>
    <w:rsid w:val="00531342"/>
    <w:rsid w:val="0053208E"/>
    <w:rsid w:val="0053223A"/>
    <w:rsid w:val="005322B5"/>
    <w:rsid w:val="00532BAD"/>
    <w:rsid w:val="00532F3A"/>
    <w:rsid w:val="0053310B"/>
    <w:rsid w:val="00533459"/>
    <w:rsid w:val="00533835"/>
    <w:rsid w:val="00534446"/>
    <w:rsid w:val="00534662"/>
    <w:rsid w:val="005357E5"/>
    <w:rsid w:val="00536A2E"/>
    <w:rsid w:val="00536D15"/>
    <w:rsid w:val="00537061"/>
    <w:rsid w:val="00537B84"/>
    <w:rsid w:val="005400BE"/>
    <w:rsid w:val="005410C0"/>
    <w:rsid w:val="00541328"/>
    <w:rsid w:val="0054201E"/>
    <w:rsid w:val="00542386"/>
    <w:rsid w:val="00542435"/>
    <w:rsid w:val="00542714"/>
    <w:rsid w:val="00543794"/>
    <w:rsid w:val="00543B78"/>
    <w:rsid w:val="00543D78"/>
    <w:rsid w:val="00544368"/>
    <w:rsid w:val="005447EE"/>
    <w:rsid w:val="00544A35"/>
    <w:rsid w:val="00544AE9"/>
    <w:rsid w:val="00544B75"/>
    <w:rsid w:val="00544CB7"/>
    <w:rsid w:val="00544DB6"/>
    <w:rsid w:val="00545570"/>
    <w:rsid w:val="00545FB7"/>
    <w:rsid w:val="00546F75"/>
    <w:rsid w:val="005471A9"/>
    <w:rsid w:val="005472D4"/>
    <w:rsid w:val="005513C3"/>
    <w:rsid w:val="005515DA"/>
    <w:rsid w:val="00552162"/>
    <w:rsid w:val="005523DF"/>
    <w:rsid w:val="00552473"/>
    <w:rsid w:val="00552B39"/>
    <w:rsid w:val="00552DF2"/>
    <w:rsid w:val="00552FF0"/>
    <w:rsid w:val="00553424"/>
    <w:rsid w:val="005535CD"/>
    <w:rsid w:val="00554078"/>
    <w:rsid w:val="00554894"/>
    <w:rsid w:val="00555164"/>
    <w:rsid w:val="00555840"/>
    <w:rsid w:val="0056028B"/>
    <w:rsid w:val="00560326"/>
    <w:rsid w:val="0056094F"/>
    <w:rsid w:val="0056102D"/>
    <w:rsid w:val="00561D08"/>
    <w:rsid w:val="00562B0C"/>
    <w:rsid w:val="00562B5F"/>
    <w:rsid w:val="005639E7"/>
    <w:rsid w:val="00563FDB"/>
    <w:rsid w:val="00564942"/>
    <w:rsid w:val="00564C76"/>
    <w:rsid w:val="00564CAC"/>
    <w:rsid w:val="0056576B"/>
    <w:rsid w:val="0056611A"/>
    <w:rsid w:val="00566173"/>
    <w:rsid w:val="005665F5"/>
    <w:rsid w:val="00566EC6"/>
    <w:rsid w:val="00567D5D"/>
    <w:rsid w:val="00567F1D"/>
    <w:rsid w:val="00570B02"/>
    <w:rsid w:val="00572940"/>
    <w:rsid w:val="00572FCB"/>
    <w:rsid w:val="0057393E"/>
    <w:rsid w:val="0057457F"/>
    <w:rsid w:val="00574789"/>
    <w:rsid w:val="00574C53"/>
    <w:rsid w:val="0057523E"/>
    <w:rsid w:val="0057645A"/>
    <w:rsid w:val="005765EE"/>
    <w:rsid w:val="0057760E"/>
    <w:rsid w:val="0058046A"/>
    <w:rsid w:val="0058083D"/>
    <w:rsid w:val="005815E9"/>
    <w:rsid w:val="00581B86"/>
    <w:rsid w:val="0058219B"/>
    <w:rsid w:val="005851E1"/>
    <w:rsid w:val="00585BC9"/>
    <w:rsid w:val="005862FB"/>
    <w:rsid w:val="005866C8"/>
    <w:rsid w:val="00586CEE"/>
    <w:rsid w:val="00590380"/>
    <w:rsid w:val="00590F83"/>
    <w:rsid w:val="00591562"/>
    <w:rsid w:val="00591B0C"/>
    <w:rsid w:val="0059271E"/>
    <w:rsid w:val="00592BA4"/>
    <w:rsid w:val="005932FA"/>
    <w:rsid w:val="00593DF6"/>
    <w:rsid w:val="00594D5E"/>
    <w:rsid w:val="00595472"/>
    <w:rsid w:val="00595C28"/>
    <w:rsid w:val="005961F4"/>
    <w:rsid w:val="0059742F"/>
    <w:rsid w:val="005979DA"/>
    <w:rsid w:val="00597B71"/>
    <w:rsid w:val="005A279D"/>
    <w:rsid w:val="005A346C"/>
    <w:rsid w:val="005A377D"/>
    <w:rsid w:val="005A3B6F"/>
    <w:rsid w:val="005A4291"/>
    <w:rsid w:val="005A473F"/>
    <w:rsid w:val="005A4913"/>
    <w:rsid w:val="005A49BD"/>
    <w:rsid w:val="005A4B20"/>
    <w:rsid w:val="005A5159"/>
    <w:rsid w:val="005A5A8E"/>
    <w:rsid w:val="005A5BAA"/>
    <w:rsid w:val="005A6838"/>
    <w:rsid w:val="005A6968"/>
    <w:rsid w:val="005A69BF"/>
    <w:rsid w:val="005A6DC0"/>
    <w:rsid w:val="005A7468"/>
    <w:rsid w:val="005A77EC"/>
    <w:rsid w:val="005A78CA"/>
    <w:rsid w:val="005B12CF"/>
    <w:rsid w:val="005B1354"/>
    <w:rsid w:val="005B14C8"/>
    <w:rsid w:val="005B19B0"/>
    <w:rsid w:val="005B2015"/>
    <w:rsid w:val="005B4235"/>
    <w:rsid w:val="005B4DC9"/>
    <w:rsid w:val="005B4DD9"/>
    <w:rsid w:val="005B63EF"/>
    <w:rsid w:val="005B67DB"/>
    <w:rsid w:val="005B71D3"/>
    <w:rsid w:val="005B73DF"/>
    <w:rsid w:val="005B7658"/>
    <w:rsid w:val="005B7A8E"/>
    <w:rsid w:val="005C01D3"/>
    <w:rsid w:val="005C0A18"/>
    <w:rsid w:val="005C1BF6"/>
    <w:rsid w:val="005C2B53"/>
    <w:rsid w:val="005C379A"/>
    <w:rsid w:val="005C3BCF"/>
    <w:rsid w:val="005C4F8D"/>
    <w:rsid w:val="005C52A5"/>
    <w:rsid w:val="005C5DE8"/>
    <w:rsid w:val="005C5E9D"/>
    <w:rsid w:val="005C6353"/>
    <w:rsid w:val="005C7D70"/>
    <w:rsid w:val="005C7EEE"/>
    <w:rsid w:val="005D00DE"/>
    <w:rsid w:val="005D1A92"/>
    <w:rsid w:val="005D2BF5"/>
    <w:rsid w:val="005D3186"/>
    <w:rsid w:val="005D344D"/>
    <w:rsid w:val="005D36DF"/>
    <w:rsid w:val="005D4328"/>
    <w:rsid w:val="005D4BC7"/>
    <w:rsid w:val="005D5563"/>
    <w:rsid w:val="005D5675"/>
    <w:rsid w:val="005D6246"/>
    <w:rsid w:val="005D72E0"/>
    <w:rsid w:val="005D7E32"/>
    <w:rsid w:val="005E02E7"/>
    <w:rsid w:val="005E1074"/>
    <w:rsid w:val="005E14D0"/>
    <w:rsid w:val="005E17D4"/>
    <w:rsid w:val="005E1A46"/>
    <w:rsid w:val="005E1D9F"/>
    <w:rsid w:val="005E1DB0"/>
    <w:rsid w:val="005E2053"/>
    <w:rsid w:val="005E2912"/>
    <w:rsid w:val="005E319F"/>
    <w:rsid w:val="005E3CB3"/>
    <w:rsid w:val="005E3D97"/>
    <w:rsid w:val="005E3F45"/>
    <w:rsid w:val="005E3F83"/>
    <w:rsid w:val="005E5611"/>
    <w:rsid w:val="005E6756"/>
    <w:rsid w:val="005E7289"/>
    <w:rsid w:val="005E7B73"/>
    <w:rsid w:val="005F09E8"/>
    <w:rsid w:val="005F1659"/>
    <w:rsid w:val="005F22C0"/>
    <w:rsid w:val="005F249D"/>
    <w:rsid w:val="005F2688"/>
    <w:rsid w:val="005F2FCF"/>
    <w:rsid w:val="005F3444"/>
    <w:rsid w:val="005F3F16"/>
    <w:rsid w:val="005F466C"/>
    <w:rsid w:val="005F46A6"/>
    <w:rsid w:val="005F492F"/>
    <w:rsid w:val="005F543F"/>
    <w:rsid w:val="005F546F"/>
    <w:rsid w:val="005F571A"/>
    <w:rsid w:val="005F622D"/>
    <w:rsid w:val="005F64D2"/>
    <w:rsid w:val="005F754F"/>
    <w:rsid w:val="005F75BF"/>
    <w:rsid w:val="005F7D2F"/>
    <w:rsid w:val="005F7EFE"/>
    <w:rsid w:val="00601728"/>
    <w:rsid w:val="00601CBB"/>
    <w:rsid w:val="00602404"/>
    <w:rsid w:val="00602941"/>
    <w:rsid w:val="00603939"/>
    <w:rsid w:val="00603DEC"/>
    <w:rsid w:val="00603F68"/>
    <w:rsid w:val="0060421A"/>
    <w:rsid w:val="006052DC"/>
    <w:rsid w:val="00605999"/>
    <w:rsid w:val="00605CE5"/>
    <w:rsid w:val="00605E34"/>
    <w:rsid w:val="0060626E"/>
    <w:rsid w:val="00606780"/>
    <w:rsid w:val="0060697E"/>
    <w:rsid w:val="00606B6B"/>
    <w:rsid w:val="00606CA8"/>
    <w:rsid w:val="00607461"/>
    <w:rsid w:val="00607F9A"/>
    <w:rsid w:val="006107E1"/>
    <w:rsid w:val="00610B4A"/>
    <w:rsid w:val="00611E6F"/>
    <w:rsid w:val="00612453"/>
    <w:rsid w:val="006127F3"/>
    <w:rsid w:val="00612904"/>
    <w:rsid w:val="006129EE"/>
    <w:rsid w:val="00612B71"/>
    <w:rsid w:val="00613577"/>
    <w:rsid w:val="0061418D"/>
    <w:rsid w:val="00614788"/>
    <w:rsid w:val="006150C8"/>
    <w:rsid w:val="00617A70"/>
    <w:rsid w:val="00617B09"/>
    <w:rsid w:val="00617CC1"/>
    <w:rsid w:val="006204C2"/>
    <w:rsid w:val="00620500"/>
    <w:rsid w:val="00620726"/>
    <w:rsid w:val="00620A26"/>
    <w:rsid w:val="00620A99"/>
    <w:rsid w:val="00620B6E"/>
    <w:rsid w:val="00621257"/>
    <w:rsid w:val="0062137E"/>
    <w:rsid w:val="006218BF"/>
    <w:rsid w:val="006218D2"/>
    <w:rsid w:val="00621B61"/>
    <w:rsid w:val="00621F81"/>
    <w:rsid w:val="00622D67"/>
    <w:rsid w:val="00622DDD"/>
    <w:rsid w:val="0062320C"/>
    <w:rsid w:val="0062388E"/>
    <w:rsid w:val="00623AD3"/>
    <w:rsid w:val="006243B4"/>
    <w:rsid w:val="00624662"/>
    <w:rsid w:val="00624CD1"/>
    <w:rsid w:val="00624F3C"/>
    <w:rsid w:val="00625075"/>
    <w:rsid w:val="006252BB"/>
    <w:rsid w:val="0062635C"/>
    <w:rsid w:val="0062636E"/>
    <w:rsid w:val="00626677"/>
    <w:rsid w:val="006272E4"/>
    <w:rsid w:val="006276AA"/>
    <w:rsid w:val="00627A2E"/>
    <w:rsid w:val="00627F48"/>
    <w:rsid w:val="00630934"/>
    <w:rsid w:val="006310C0"/>
    <w:rsid w:val="00631396"/>
    <w:rsid w:val="00631407"/>
    <w:rsid w:val="0063162B"/>
    <w:rsid w:val="006318E6"/>
    <w:rsid w:val="00632239"/>
    <w:rsid w:val="00632739"/>
    <w:rsid w:val="00632855"/>
    <w:rsid w:val="00632DED"/>
    <w:rsid w:val="006335F4"/>
    <w:rsid w:val="00634798"/>
    <w:rsid w:val="0063537A"/>
    <w:rsid w:val="00635AC1"/>
    <w:rsid w:val="00635F17"/>
    <w:rsid w:val="00636153"/>
    <w:rsid w:val="00636861"/>
    <w:rsid w:val="006371C4"/>
    <w:rsid w:val="00637796"/>
    <w:rsid w:val="006379BA"/>
    <w:rsid w:val="00637BF2"/>
    <w:rsid w:val="0064056D"/>
    <w:rsid w:val="00640A8D"/>
    <w:rsid w:val="0064125A"/>
    <w:rsid w:val="00641331"/>
    <w:rsid w:val="006413BC"/>
    <w:rsid w:val="00641F4C"/>
    <w:rsid w:val="00643955"/>
    <w:rsid w:val="00643C59"/>
    <w:rsid w:val="00644C9D"/>
    <w:rsid w:val="0064559A"/>
    <w:rsid w:val="006456E6"/>
    <w:rsid w:val="00645AE8"/>
    <w:rsid w:val="00645F42"/>
    <w:rsid w:val="00646EA5"/>
    <w:rsid w:val="00650287"/>
    <w:rsid w:val="0065074A"/>
    <w:rsid w:val="00651226"/>
    <w:rsid w:val="00652644"/>
    <w:rsid w:val="006528A9"/>
    <w:rsid w:val="00652A00"/>
    <w:rsid w:val="00653186"/>
    <w:rsid w:val="00653330"/>
    <w:rsid w:val="00653F56"/>
    <w:rsid w:val="006541E1"/>
    <w:rsid w:val="006541EF"/>
    <w:rsid w:val="00654444"/>
    <w:rsid w:val="006552CA"/>
    <w:rsid w:val="00655B4F"/>
    <w:rsid w:val="00655F2F"/>
    <w:rsid w:val="00656C61"/>
    <w:rsid w:val="006577F7"/>
    <w:rsid w:val="006579C0"/>
    <w:rsid w:val="00657EDE"/>
    <w:rsid w:val="00661A78"/>
    <w:rsid w:val="00662795"/>
    <w:rsid w:val="00662C1F"/>
    <w:rsid w:val="00662C5B"/>
    <w:rsid w:val="006635C1"/>
    <w:rsid w:val="00663BC0"/>
    <w:rsid w:val="00663BF6"/>
    <w:rsid w:val="00664344"/>
    <w:rsid w:val="00664619"/>
    <w:rsid w:val="00664648"/>
    <w:rsid w:val="00664727"/>
    <w:rsid w:val="00665B41"/>
    <w:rsid w:val="00665D25"/>
    <w:rsid w:val="006665C3"/>
    <w:rsid w:val="00666F2E"/>
    <w:rsid w:val="00666F4D"/>
    <w:rsid w:val="00667440"/>
    <w:rsid w:val="006676C2"/>
    <w:rsid w:val="00667987"/>
    <w:rsid w:val="00670C74"/>
    <w:rsid w:val="00671932"/>
    <w:rsid w:val="00671B8B"/>
    <w:rsid w:val="00673004"/>
    <w:rsid w:val="00673664"/>
    <w:rsid w:val="00673A87"/>
    <w:rsid w:val="00674253"/>
    <w:rsid w:val="00674D29"/>
    <w:rsid w:val="0067621A"/>
    <w:rsid w:val="006765EB"/>
    <w:rsid w:val="006771FA"/>
    <w:rsid w:val="006810E1"/>
    <w:rsid w:val="006811D0"/>
    <w:rsid w:val="0068125A"/>
    <w:rsid w:val="006813C0"/>
    <w:rsid w:val="006813D1"/>
    <w:rsid w:val="00681951"/>
    <w:rsid w:val="00681E87"/>
    <w:rsid w:val="006823C0"/>
    <w:rsid w:val="0068293C"/>
    <w:rsid w:val="00682965"/>
    <w:rsid w:val="00682FBA"/>
    <w:rsid w:val="00683ED9"/>
    <w:rsid w:val="00684DF1"/>
    <w:rsid w:val="00684E73"/>
    <w:rsid w:val="00685EA1"/>
    <w:rsid w:val="00686151"/>
    <w:rsid w:val="00686861"/>
    <w:rsid w:val="00686B62"/>
    <w:rsid w:val="00687663"/>
    <w:rsid w:val="00687A52"/>
    <w:rsid w:val="00687A9A"/>
    <w:rsid w:val="00687FB6"/>
    <w:rsid w:val="0069065E"/>
    <w:rsid w:val="00690A6B"/>
    <w:rsid w:val="0069106D"/>
    <w:rsid w:val="006928AD"/>
    <w:rsid w:val="0069381C"/>
    <w:rsid w:val="0069427E"/>
    <w:rsid w:val="0069430A"/>
    <w:rsid w:val="0069441E"/>
    <w:rsid w:val="00694914"/>
    <w:rsid w:val="00694B40"/>
    <w:rsid w:val="00695C1A"/>
    <w:rsid w:val="00696023"/>
    <w:rsid w:val="00696249"/>
    <w:rsid w:val="00696AEB"/>
    <w:rsid w:val="00697A8E"/>
    <w:rsid w:val="006A1002"/>
    <w:rsid w:val="006A13B2"/>
    <w:rsid w:val="006A1786"/>
    <w:rsid w:val="006A184C"/>
    <w:rsid w:val="006A190B"/>
    <w:rsid w:val="006A1C46"/>
    <w:rsid w:val="006A2847"/>
    <w:rsid w:val="006A2AD6"/>
    <w:rsid w:val="006A47C9"/>
    <w:rsid w:val="006A5907"/>
    <w:rsid w:val="006A6060"/>
    <w:rsid w:val="006A6353"/>
    <w:rsid w:val="006A6588"/>
    <w:rsid w:val="006A6E4F"/>
    <w:rsid w:val="006A6E98"/>
    <w:rsid w:val="006A7003"/>
    <w:rsid w:val="006A73BF"/>
    <w:rsid w:val="006A7462"/>
    <w:rsid w:val="006B038D"/>
    <w:rsid w:val="006B06F8"/>
    <w:rsid w:val="006B0956"/>
    <w:rsid w:val="006B2917"/>
    <w:rsid w:val="006B372A"/>
    <w:rsid w:val="006B39C1"/>
    <w:rsid w:val="006B3CDF"/>
    <w:rsid w:val="006B3DF9"/>
    <w:rsid w:val="006B4402"/>
    <w:rsid w:val="006B4482"/>
    <w:rsid w:val="006B488E"/>
    <w:rsid w:val="006B5B6B"/>
    <w:rsid w:val="006B6A25"/>
    <w:rsid w:val="006B6BBC"/>
    <w:rsid w:val="006B7366"/>
    <w:rsid w:val="006B75F3"/>
    <w:rsid w:val="006B78D2"/>
    <w:rsid w:val="006B7961"/>
    <w:rsid w:val="006B7B06"/>
    <w:rsid w:val="006B7C3A"/>
    <w:rsid w:val="006C176E"/>
    <w:rsid w:val="006C1904"/>
    <w:rsid w:val="006C19F4"/>
    <w:rsid w:val="006C1A6B"/>
    <w:rsid w:val="006C1BE0"/>
    <w:rsid w:val="006C1D00"/>
    <w:rsid w:val="006C2821"/>
    <w:rsid w:val="006C291A"/>
    <w:rsid w:val="006C29F6"/>
    <w:rsid w:val="006C2FA2"/>
    <w:rsid w:val="006C33D6"/>
    <w:rsid w:val="006C4574"/>
    <w:rsid w:val="006C47D9"/>
    <w:rsid w:val="006C4A7F"/>
    <w:rsid w:val="006C4ABF"/>
    <w:rsid w:val="006C4FAC"/>
    <w:rsid w:val="006C5CBE"/>
    <w:rsid w:val="006C619B"/>
    <w:rsid w:val="006C6C4D"/>
    <w:rsid w:val="006D0518"/>
    <w:rsid w:val="006D0614"/>
    <w:rsid w:val="006D0DAB"/>
    <w:rsid w:val="006D1469"/>
    <w:rsid w:val="006D1680"/>
    <w:rsid w:val="006D1821"/>
    <w:rsid w:val="006D1DA9"/>
    <w:rsid w:val="006D2130"/>
    <w:rsid w:val="006D22E2"/>
    <w:rsid w:val="006D2FA0"/>
    <w:rsid w:val="006D35EC"/>
    <w:rsid w:val="006D6948"/>
    <w:rsid w:val="006D6D21"/>
    <w:rsid w:val="006D757B"/>
    <w:rsid w:val="006E0116"/>
    <w:rsid w:val="006E19F1"/>
    <w:rsid w:val="006E3282"/>
    <w:rsid w:val="006E41C4"/>
    <w:rsid w:val="006E4A67"/>
    <w:rsid w:val="006E4BC9"/>
    <w:rsid w:val="006E4F82"/>
    <w:rsid w:val="006E61E9"/>
    <w:rsid w:val="006E6802"/>
    <w:rsid w:val="006E7260"/>
    <w:rsid w:val="006E78C6"/>
    <w:rsid w:val="006E7963"/>
    <w:rsid w:val="006F02F4"/>
    <w:rsid w:val="006F04C0"/>
    <w:rsid w:val="006F0835"/>
    <w:rsid w:val="006F0844"/>
    <w:rsid w:val="006F087E"/>
    <w:rsid w:val="006F13D3"/>
    <w:rsid w:val="006F1CA9"/>
    <w:rsid w:val="006F1CDF"/>
    <w:rsid w:val="006F1FEF"/>
    <w:rsid w:val="006F2158"/>
    <w:rsid w:val="006F226C"/>
    <w:rsid w:val="006F2DEE"/>
    <w:rsid w:val="006F3893"/>
    <w:rsid w:val="006F39CF"/>
    <w:rsid w:val="006F3E81"/>
    <w:rsid w:val="006F4259"/>
    <w:rsid w:val="006F455F"/>
    <w:rsid w:val="006F48C4"/>
    <w:rsid w:val="006F48E5"/>
    <w:rsid w:val="006F4F30"/>
    <w:rsid w:val="006F528F"/>
    <w:rsid w:val="006F53BC"/>
    <w:rsid w:val="006F568F"/>
    <w:rsid w:val="006F5B01"/>
    <w:rsid w:val="006F6660"/>
    <w:rsid w:val="006F681D"/>
    <w:rsid w:val="006F6952"/>
    <w:rsid w:val="006F69CB"/>
    <w:rsid w:val="006F6EB6"/>
    <w:rsid w:val="006F7051"/>
    <w:rsid w:val="006F71B9"/>
    <w:rsid w:val="006F7705"/>
    <w:rsid w:val="006F7BF4"/>
    <w:rsid w:val="006F7C06"/>
    <w:rsid w:val="00700083"/>
    <w:rsid w:val="00700936"/>
    <w:rsid w:val="0070135A"/>
    <w:rsid w:val="00701D91"/>
    <w:rsid w:val="00701F76"/>
    <w:rsid w:val="00702815"/>
    <w:rsid w:val="00702D29"/>
    <w:rsid w:val="00703ED3"/>
    <w:rsid w:val="0070457D"/>
    <w:rsid w:val="007050B9"/>
    <w:rsid w:val="00705463"/>
    <w:rsid w:val="007056A0"/>
    <w:rsid w:val="00705CF7"/>
    <w:rsid w:val="0070630A"/>
    <w:rsid w:val="0070687A"/>
    <w:rsid w:val="00706F8E"/>
    <w:rsid w:val="00707488"/>
    <w:rsid w:val="00707886"/>
    <w:rsid w:val="00710120"/>
    <w:rsid w:val="007106B2"/>
    <w:rsid w:val="00710D2D"/>
    <w:rsid w:val="00711790"/>
    <w:rsid w:val="00712321"/>
    <w:rsid w:val="00712AC4"/>
    <w:rsid w:val="00713621"/>
    <w:rsid w:val="00713EF1"/>
    <w:rsid w:val="007150AD"/>
    <w:rsid w:val="007159F6"/>
    <w:rsid w:val="007161B9"/>
    <w:rsid w:val="00716371"/>
    <w:rsid w:val="0071668E"/>
    <w:rsid w:val="007169A0"/>
    <w:rsid w:val="00716D73"/>
    <w:rsid w:val="00717300"/>
    <w:rsid w:val="007175D7"/>
    <w:rsid w:val="00717791"/>
    <w:rsid w:val="00717984"/>
    <w:rsid w:val="007179D7"/>
    <w:rsid w:val="00717A41"/>
    <w:rsid w:val="0072075F"/>
    <w:rsid w:val="0072276D"/>
    <w:rsid w:val="00723D39"/>
    <w:rsid w:val="0072455B"/>
    <w:rsid w:val="00724E5A"/>
    <w:rsid w:val="007250CD"/>
    <w:rsid w:val="0072628D"/>
    <w:rsid w:val="0072667D"/>
    <w:rsid w:val="00730EEA"/>
    <w:rsid w:val="00731798"/>
    <w:rsid w:val="00731BAC"/>
    <w:rsid w:val="00731CFA"/>
    <w:rsid w:val="00732F45"/>
    <w:rsid w:val="00733016"/>
    <w:rsid w:val="00733920"/>
    <w:rsid w:val="0073497D"/>
    <w:rsid w:val="00734A31"/>
    <w:rsid w:val="00735E4F"/>
    <w:rsid w:val="00736B61"/>
    <w:rsid w:val="0073745F"/>
    <w:rsid w:val="0074000A"/>
    <w:rsid w:val="00740298"/>
    <w:rsid w:val="007409FB"/>
    <w:rsid w:val="00741527"/>
    <w:rsid w:val="0074190C"/>
    <w:rsid w:val="007419B2"/>
    <w:rsid w:val="00741CBC"/>
    <w:rsid w:val="007423D8"/>
    <w:rsid w:val="00742725"/>
    <w:rsid w:val="00742860"/>
    <w:rsid w:val="00742D3C"/>
    <w:rsid w:val="007435BE"/>
    <w:rsid w:val="007437E2"/>
    <w:rsid w:val="00743E8C"/>
    <w:rsid w:val="007447C8"/>
    <w:rsid w:val="00745195"/>
    <w:rsid w:val="00745857"/>
    <w:rsid w:val="00746929"/>
    <w:rsid w:val="00746A43"/>
    <w:rsid w:val="00746C00"/>
    <w:rsid w:val="00750281"/>
    <w:rsid w:val="00750EC4"/>
    <w:rsid w:val="00751288"/>
    <w:rsid w:val="007513C3"/>
    <w:rsid w:val="00751D21"/>
    <w:rsid w:val="00751F51"/>
    <w:rsid w:val="007521C6"/>
    <w:rsid w:val="007522D3"/>
    <w:rsid w:val="0075268D"/>
    <w:rsid w:val="00753324"/>
    <w:rsid w:val="0075349F"/>
    <w:rsid w:val="00753551"/>
    <w:rsid w:val="00753593"/>
    <w:rsid w:val="00753D28"/>
    <w:rsid w:val="00753E9C"/>
    <w:rsid w:val="007543AA"/>
    <w:rsid w:val="007545A9"/>
    <w:rsid w:val="007546AE"/>
    <w:rsid w:val="007548FF"/>
    <w:rsid w:val="00754CDD"/>
    <w:rsid w:val="00754E31"/>
    <w:rsid w:val="0075502E"/>
    <w:rsid w:val="00755263"/>
    <w:rsid w:val="00755F21"/>
    <w:rsid w:val="00755F2A"/>
    <w:rsid w:val="00755FDA"/>
    <w:rsid w:val="00755FF8"/>
    <w:rsid w:val="00756135"/>
    <w:rsid w:val="007565B4"/>
    <w:rsid w:val="007569A1"/>
    <w:rsid w:val="00756CFC"/>
    <w:rsid w:val="0075724B"/>
    <w:rsid w:val="007579AB"/>
    <w:rsid w:val="007579AC"/>
    <w:rsid w:val="007579BF"/>
    <w:rsid w:val="00757D14"/>
    <w:rsid w:val="00757D75"/>
    <w:rsid w:val="00757E22"/>
    <w:rsid w:val="00757E96"/>
    <w:rsid w:val="00760A2D"/>
    <w:rsid w:val="00760B38"/>
    <w:rsid w:val="007615C1"/>
    <w:rsid w:val="00762098"/>
    <w:rsid w:val="00762181"/>
    <w:rsid w:val="0076225D"/>
    <w:rsid w:val="0076237D"/>
    <w:rsid w:val="0076266F"/>
    <w:rsid w:val="00763DAA"/>
    <w:rsid w:val="00764573"/>
    <w:rsid w:val="00764C06"/>
    <w:rsid w:val="00767052"/>
    <w:rsid w:val="00767276"/>
    <w:rsid w:val="00770225"/>
    <w:rsid w:val="007705DC"/>
    <w:rsid w:val="00770A30"/>
    <w:rsid w:val="0077113E"/>
    <w:rsid w:val="007712C6"/>
    <w:rsid w:val="00771319"/>
    <w:rsid w:val="0077151D"/>
    <w:rsid w:val="00771B4F"/>
    <w:rsid w:val="00771F96"/>
    <w:rsid w:val="0077244E"/>
    <w:rsid w:val="007728D0"/>
    <w:rsid w:val="007729E4"/>
    <w:rsid w:val="00772EAF"/>
    <w:rsid w:val="00773DBF"/>
    <w:rsid w:val="007752A2"/>
    <w:rsid w:val="00775FDF"/>
    <w:rsid w:val="00776004"/>
    <w:rsid w:val="007766F6"/>
    <w:rsid w:val="00777526"/>
    <w:rsid w:val="0077766A"/>
    <w:rsid w:val="00777AC0"/>
    <w:rsid w:val="00777F4A"/>
    <w:rsid w:val="00777F74"/>
    <w:rsid w:val="00780256"/>
    <w:rsid w:val="0078043A"/>
    <w:rsid w:val="00780485"/>
    <w:rsid w:val="00780C00"/>
    <w:rsid w:val="00781830"/>
    <w:rsid w:val="00781936"/>
    <w:rsid w:val="00781C7A"/>
    <w:rsid w:val="00781F3E"/>
    <w:rsid w:val="007821E7"/>
    <w:rsid w:val="007823E0"/>
    <w:rsid w:val="007824C9"/>
    <w:rsid w:val="007832B9"/>
    <w:rsid w:val="00783461"/>
    <w:rsid w:val="007841F6"/>
    <w:rsid w:val="0078433A"/>
    <w:rsid w:val="00784FA2"/>
    <w:rsid w:val="00785608"/>
    <w:rsid w:val="0078696B"/>
    <w:rsid w:val="00786A26"/>
    <w:rsid w:val="007879B1"/>
    <w:rsid w:val="0079063D"/>
    <w:rsid w:val="00790FBE"/>
    <w:rsid w:val="00791475"/>
    <w:rsid w:val="00791748"/>
    <w:rsid w:val="007917E9"/>
    <w:rsid w:val="00792675"/>
    <w:rsid w:val="0079275C"/>
    <w:rsid w:val="00792B86"/>
    <w:rsid w:val="00793A66"/>
    <w:rsid w:val="00793D1E"/>
    <w:rsid w:val="00793E7D"/>
    <w:rsid w:val="00794C2E"/>
    <w:rsid w:val="00794CE7"/>
    <w:rsid w:val="00794E36"/>
    <w:rsid w:val="007956C5"/>
    <w:rsid w:val="007957DD"/>
    <w:rsid w:val="007960DB"/>
    <w:rsid w:val="00797600"/>
    <w:rsid w:val="007977B9"/>
    <w:rsid w:val="00797980"/>
    <w:rsid w:val="00797A66"/>
    <w:rsid w:val="00797B30"/>
    <w:rsid w:val="00797DCD"/>
    <w:rsid w:val="007A1DC6"/>
    <w:rsid w:val="007A2169"/>
    <w:rsid w:val="007A2173"/>
    <w:rsid w:val="007A2BA8"/>
    <w:rsid w:val="007A2CBD"/>
    <w:rsid w:val="007A2E93"/>
    <w:rsid w:val="007A308A"/>
    <w:rsid w:val="007A364D"/>
    <w:rsid w:val="007A373C"/>
    <w:rsid w:val="007A4162"/>
    <w:rsid w:val="007A54F3"/>
    <w:rsid w:val="007A5691"/>
    <w:rsid w:val="007A5C36"/>
    <w:rsid w:val="007A64A1"/>
    <w:rsid w:val="007A683F"/>
    <w:rsid w:val="007A6AEC"/>
    <w:rsid w:val="007A6E0F"/>
    <w:rsid w:val="007A70DB"/>
    <w:rsid w:val="007A73A6"/>
    <w:rsid w:val="007A755E"/>
    <w:rsid w:val="007B0091"/>
    <w:rsid w:val="007B0191"/>
    <w:rsid w:val="007B07D6"/>
    <w:rsid w:val="007B1021"/>
    <w:rsid w:val="007B138E"/>
    <w:rsid w:val="007B1E17"/>
    <w:rsid w:val="007B33FD"/>
    <w:rsid w:val="007B3F87"/>
    <w:rsid w:val="007B4480"/>
    <w:rsid w:val="007B4559"/>
    <w:rsid w:val="007B4E66"/>
    <w:rsid w:val="007B4F8C"/>
    <w:rsid w:val="007B4FE4"/>
    <w:rsid w:val="007B5C8D"/>
    <w:rsid w:val="007B5EF7"/>
    <w:rsid w:val="007B60EB"/>
    <w:rsid w:val="007B632C"/>
    <w:rsid w:val="007C008D"/>
    <w:rsid w:val="007C0631"/>
    <w:rsid w:val="007C0797"/>
    <w:rsid w:val="007C1933"/>
    <w:rsid w:val="007C19CB"/>
    <w:rsid w:val="007C1FED"/>
    <w:rsid w:val="007C2250"/>
    <w:rsid w:val="007C24DF"/>
    <w:rsid w:val="007C2CCC"/>
    <w:rsid w:val="007C3035"/>
    <w:rsid w:val="007C31B4"/>
    <w:rsid w:val="007C3668"/>
    <w:rsid w:val="007C473E"/>
    <w:rsid w:val="007C4EBE"/>
    <w:rsid w:val="007C524E"/>
    <w:rsid w:val="007C5A26"/>
    <w:rsid w:val="007C5D36"/>
    <w:rsid w:val="007C6165"/>
    <w:rsid w:val="007C6EF0"/>
    <w:rsid w:val="007C7E4C"/>
    <w:rsid w:val="007D0833"/>
    <w:rsid w:val="007D128F"/>
    <w:rsid w:val="007D1791"/>
    <w:rsid w:val="007D2BE6"/>
    <w:rsid w:val="007D35BA"/>
    <w:rsid w:val="007D3F62"/>
    <w:rsid w:val="007D4425"/>
    <w:rsid w:val="007D4E04"/>
    <w:rsid w:val="007D50F1"/>
    <w:rsid w:val="007D563D"/>
    <w:rsid w:val="007D5648"/>
    <w:rsid w:val="007D7154"/>
    <w:rsid w:val="007D7328"/>
    <w:rsid w:val="007D7724"/>
    <w:rsid w:val="007D7AB5"/>
    <w:rsid w:val="007D7AED"/>
    <w:rsid w:val="007D7C31"/>
    <w:rsid w:val="007D7E47"/>
    <w:rsid w:val="007E0A44"/>
    <w:rsid w:val="007E0AFA"/>
    <w:rsid w:val="007E0E49"/>
    <w:rsid w:val="007E199F"/>
    <w:rsid w:val="007E2030"/>
    <w:rsid w:val="007E38E7"/>
    <w:rsid w:val="007E4F42"/>
    <w:rsid w:val="007E6157"/>
    <w:rsid w:val="007E64D5"/>
    <w:rsid w:val="007E6672"/>
    <w:rsid w:val="007E676E"/>
    <w:rsid w:val="007E68A7"/>
    <w:rsid w:val="007E7918"/>
    <w:rsid w:val="007F00FB"/>
    <w:rsid w:val="007F03C7"/>
    <w:rsid w:val="007F08A3"/>
    <w:rsid w:val="007F0A70"/>
    <w:rsid w:val="007F17A2"/>
    <w:rsid w:val="007F22A2"/>
    <w:rsid w:val="007F2BA1"/>
    <w:rsid w:val="007F33A9"/>
    <w:rsid w:val="007F3739"/>
    <w:rsid w:val="007F3DF8"/>
    <w:rsid w:val="007F4150"/>
    <w:rsid w:val="007F459D"/>
    <w:rsid w:val="007F462E"/>
    <w:rsid w:val="007F499F"/>
    <w:rsid w:val="007F4FDB"/>
    <w:rsid w:val="007F504F"/>
    <w:rsid w:val="007F61C4"/>
    <w:rsid w:val="007F6415"/>
    <w:rsid w:val="007F6545"/>
    <w:rsid w:val="007F692E"/>
    <w:rsid w:val="007F6942"/>
    <w:rsid w:val="007F73B6"/>
    <w:rsid w:val="007F7402"/>
    <w:rsid w:val="007F7FA1"/>
    <w:rsid w:val="00800025"/>
    <w:rsid w:val="00800C51"/>
    <w:rsid w:val="0080140A"/>
    <w:rsid w:val="008015F1"/>
    <w:rsid w:val="00802A62"/>
    <w:rsid w:val="00802D30"/>
    <w:rsid w:val="00803B06"/>
    <w:rsid w:val="00804268"/>
    <w:rsid w:val="00804530"/>
    <w:rsid w:val="00804C28"/>
    <w:rsid w:val="00804DAB"/>
    <w:rsid w:val="00804E2F"/>
    <w:rsid w:val="00804ED6"/>
    <w:rsid w:val="008050BF"/>
    <w:rsid w:val="00805AA8"/>
    <w:rsid w:val="00805E23"/>
    <w:rsid w:val="008063C6"/>
    <w:rsid w:val="00806A1D"/>
    <w:rsid w:val="00806B6F"/>
    <w:rsid w:val="008070E3"/>
    <w:rsid w:val="008078B3"/>
    <w:rsid w:val="00807DD9"/>
    <w:rsid w:val="008108ED"/>
    <w:rsid w:val="0081147A"/>
    <w:rsid w:val="00811B6F"/>
    <w:rsid w:val="0081303A"/>
    <w:rsid w:val="00813040"/>
    <w:rsid w:val="00814603"/>
    <w:rsid w:val="00814765"/>
    <w:rsid w:val="00815A24"/>
    <w:rsid w:val="008163A0"/>
    <w:rsid w:val="00816B38"/>
    <w:rsid w:val="00817003"/>
    <w:rsid w:val="008175E2"/>
    <w:rsid w:val="00817E81"/>
    <w:rsid w:val="00817FA4"/>
    <w:rsid w:val="00820658"/>
    <w:rsid w:val="008209DC"/>
    <w:rsid w:val="0082132C"/>
    <w:rsid w:val="008216CE"/>
    <w:rsid w:val="008219F3"/>
    <w:rsid w:val="00822293"/>
    <w:rsid w:val="00822B5D"/>
    <w:rsid w:val="00822B8E"/>
    <w:rsid w:val="00822D0E"/>
    <w:rsid w:val="00822E94"/>
    <w:rsid w:val="00824121"/>
    <w:rsid w:val="00824C24"/>
    <w:rsid w:val="00824D46"/>
    <w:rsid w:val="00825141"/>
    <w:rsid w:val="008253E7"/>
    <w:rsid w:val="0082590B"/>
    <w:rsid w:val="00825A1D"/>
    <w:rsid w:val="00825A35"/>
    <w:rsid w:val="00826E26"/>
    <w:rsid w:val="00827B8B"/>
    <w:rsid w:val="008302FD"/>
    <w:rsid w:val="00830455"/>
    <w:rsid w:val="00830B79"/>
    <w:rsid w:val="008323B4"/>
    <w:rsid w:val="00832AFC"/>
    <w:rsid w:val="00833508"/>
    <w:rsid w:val="00834EDF"/>
    <w:rsid w:val="00835EDA"/>
    <w:rsid w:val="00836317"/>
    <w:rsid w:val="00836416"/>
    <w:rsid w:val="0083645E"/>
    <w:rsid w:val="00836593"/>
    <w:rsid w:val="0083665F"/>
    <w:rsid w:val="008368BD"/>
    <w:rsid w:val="008369C1"/>
    <w:rsid w:val="00836FD0"/>
    <w:rsid w:val="008370FC"/>
    <w:rsid w:val="00837880"/>
    <w:rsid w:val="00840FE7"/>
    <w:rsid w:val="00841120"/>
    <w:rsid w:val="00841903"/>
    <w:rsid w:val="00841BB9"/>
    <w:rsid w:val="00842102"/>
    <w:rsid w:val="00842E9C"/>
    <w:rsid w:val="00843A72"/>
    <w:rsid w:val="00844E14"/>
    <w:rsid w:val="00844F1A"/>
    <w:rsid w:val="00845A51"/>
    <w:rsid w:val="00845EC7"/>
    <w:rsid w:val="008464F6"/>
    <w:rsid w:val="00846C5E"/>
    <w:rsid w:val="0084714D"/>
    <w:rsid w:val="00847289"/>
    <w:rsid w:val="0084737E"/>
    <w:rsid w:val="008502D0"/>
    <w:rsid w:val="00850454"/>
    <w:rsid w:val="00850F8C"/>
    <w:rsid w:val="00850FEF"/>
    <w:rsid w:val="0085157D"/>
    <w:rsid w:val="00851757"/>
    <w:rsid w:val="008519EA"/>
    <w:rsid w:val="00851CC6"/>
    <w:rsid w:val="00852ABD"/>
    <w:rsid w:val="00853DEC"/>
    <w:rsid w:val="008542F9"/>
    <w:rsid w:val="00854371"/>
    <w:rsid w:val="00854963"/>
    <w:rsid w:val="00855B7E"/>
    <w:rsid w:val="00856AB6"/>
    <w:rsid w:val="00857CFA"/>
    <w:rsid w:val="00860397"/>
    <w:rsid w:val="00860AD4"/>
    <w:rsid w:val="00860CC0"/>
    <w:rsid w:val="00861439"/>
    <w:rsid w:val="008614B3"/>
    <w:rsid w:val="00861D49"/>
    <w:rsid w:val="00861FC7"/>
    <w:rsid w:val="008631D0"/>
    <w:rsid w:val="008636FD"/>
    <w:rsid w:val="008639DA"/>
    <w:rsid w:val="00863ADA"/>
    <w:rsid w:val="008651A9"/>
    <w:rsid w:val="008656F7"/>
    <w:rsid w:val="00866475"/>
    <w:rsid w:val="00866B29"/>
    <w:rsid w:val="00870698"/>
    <w:rsid w:val="00870DC3"/>
    <w:rsid w:val="0087107F"/>
    <w:rsid w:val="008715BC"/>
    <w:rsid w:val="008726C8"/>
    <w:rsid w:val="0087333B"/>
    <w:rsid w:val="0087483C"/>
    <w:rsid w:val="00874F95"/>
    <w:rsid w:val="0087534E"/>
    <w:rsid w:val="00875766"/>
    <w:rsid w:val="00875915"/>
    <w:rsid w:val="00875B57"/>
    <w:rsid w:val="00876D9A"/>
    <w:rsid w:val="00876E6A"/>
    <w:rsid w:val="00876F33"/>
    <w:rsid w:val="00877260"/>
    <w:rsid w:val="00877587"/>
    <w:rsid w:val="008776DF"/>
    <w:rsid w:val="0087779D"/>
    <w:rsid w:val="00877B41"/>
    <w:rsid w:val="00880885"/>
    <w:rsid w:val="00880DDB"/>
    <w:rsid w:val="00880F86"/>
    <w:rsid w:val="008810A5"/>
    <w:rsid w:val="00882698"/>
    <w:rsid w:val="00882745"/>
    <w:rsid w:val="00882AD1"/>
    <w:rsid w:val="00882B83"/>
    <w:rsid w:val="00882D87"/>
    <w:rsid w:val="00882EE7"/>
    <w:rsid w:val="00883003"/>
    <w:rsid w:val="00883302"/>
    <w:rsid w:val="00883345"/>
    <w:rsid w:val="00884721"/>
    <w:rsid w:val="00886EC6"/>
    <w:rsid w:val="0088716F"/>
    <w:rsid w:val="00887786"/>
    <w:rsid w:val="00887D7C"/>
    <w:rsid w:val="00887E45"/>
    <w:rsid w:val="00890382"/>
    <w:rsid w:val="008905C0"/>
    <w:rsid w:val="008919DF"/>
    <w:rsid w:val="00891E99"/>
    <w:rsid w:val="0089219D"/>
    <w:rsid w:val="008922B6"/>
    <w:rsid w:val="00892628"/>
    <w:rsid w:val="008928CD"/>
    <w:rsid w:val="0089312C"/>
    <w:rsid w:val="008931D1"/>
    <w:rsid w:val="00893C12"/>
    <w:rsid w:val="0089404A"/>
    <w:rsid w:val="00894082"/>
    <w:rsid w:val="008942EF"/>
    <w:rsid w:val="00894AFA"/>
    <w:rsid w:val="008952A3"/>
    <w:rsid w:val="00895582"/>
    <w:rsid w:val="00895A95"/>
    <w:rsid w:val="00896355"/>
    <w:rsid w:val="008969B3"/>
    <w:rsid w:val="00896A31"/>
    <w:rsid w:val="00896A40"/>
    <w:rsid w:val="00897046"/>
    <w:rsid w:val="008970EF"/>
    <w:rsid w:val="00897C23"/>
    <w:rsid w:val="008A0D98"/>
    <w:rsid w:val="008A1DF8"/>
    <w:rsid w:val="008A2511"/>
    <w:rsid w:val="008A2F48"/>
    <w:rsid w:val="008A3509"/>
    <w:rsid w:val="008A35D3"/>
    <w:rsid w:val="008A5424"/>
    <w:rsid w:val="008A5826"/>
    <w:rsid w:val="008A5DD4"/>
    <w:rsid w:val="008A5FC3"/>
    <w:rsid w:val="008A638C"/>
    <w:rsid w:val="008A6E60"/>
    <w:rsid w:val="008A7BA3"/>
    <w:rsid w:val="008A7C27"/>
    <w:rsid w:val="008B006F"/>
    <w:rsid w:val="008B03C3"/>
    <w:rsid w:val="008B04FA"/>
    <w:rsid w:val="008B0ADB"/>
    <w:rsid w:val="008B1AAA"/>
    <w:rsid w:val="008B1F5C"/>
    <w:rsid w:val="008B225A"/>
    <w:rsid w:val="008B2814"/>
    <w:rsid w:val="008B33C8"/>
    <w:rsid w:val="008B39D0"/>
    <w:rsid w:val="008B5183"/>
    <w:rsid w:val="008B522F"/>
    <w:rsid w:val="008B54C4"/>
    <w:rsid w:val="008B5E0E"/>
    <w:rsid w:val="008B61FB"/>
    <w:rsid w:val="008B6371"/>
    <w:rsid w:val="008B72F6"/>
    <w:rsid w:val="008B7429"/>
    <w:rsid w:val="008B7CBE"/>
    <w:rsid w:val="008C00D9"/>
    <w:rsid w:val="008C0137"/>
    <w:rsid w:val="008C0317"/>
    <w:rsid w:val="008C06A8"/>
    <w:rsid w:val="008C091F"/>
    <w:rsid w:val="008C1421"/>
    <w:rsid w:val="008C214C"/>
    <w:rsid w:val="008C27DC"/>
    <w:rsid w:val="008C3264"/>
    <w:rsid w:val="008C3F26"/>
    <w:rsid w:val="008C40FA"/>
    <w:rsid w:val="008C45C8"/>
    <w:rsid w:val="008C470E"/>
    <w:rsid w:val="008C47A5"/>
    <w:rsid w:val="008C4F8A"/>
    <w:rsid w:val="008C5443"/>
    <w:rsid w:val="008C5A9A"/>
    <w:rsid w:val="008C6266"/>
    <w:rsid w:val="008C6433"/>
    <w:rsid w:val="008C6736"/>
    <w:rsid w:val="008C75B9"/>
    <w:rsid w:val="008D0665"/>
    <w:rsid w:val="008D0A03"/>
    <w:rsid w:val="008D0AF1"/>
    <w:rsid w:val="008D0CED"/>
    <w:rsid w:val="008D1C43"/>
    <w:rsid w:val="008D219B"/>
    <w:rsid w:val="008D32EB"/>
    <w:rsid w:val="008D33A0"/>
    <w:rsid w:val="008D3D74"/>
    <w:rsid w:val="008D3E75"/>
    <w:rsid w:val="008D3EB8"/>
    <w:rsid w:val="008D3F2C"/>
    <w:rsid w:val="008D47FA"/>
    <w:rsid w:val="008D5ECA"/>
    <w:rsid w:val="008D63FE"/>
    <w:rsid w:val="008D6756"/>
    <w:rsid w:val="008D6D82"/>
    <w:rsid w:val="008D7CEB"/>
    <w:rsid w:val="008E074C"/>
    <w:rsid w:val="008E0EB7"/>
    <w:rsid w:val="008E1446"/>
    <w:rsid w:val="008E1A7F"/>
    <w:rsid w:val="008E1BF1"/>
    <w:rsid w:val="008E1F8F"/>
    <w:rsid w:val="008E2110"/>
    <w:rsid w:val="008E2AA9"/>
    <w:rsid w:val="008E2D38"/>
    <w:rsid w:val="008E36F3"/>
    <w:rsid w:val="008E39E7"/>
    <w:rsid w:val="008E3BAD"/>
    <w:rsid w:val="008E3EFA"/>
    <w:rsid w:val="008E4CF6"/>
    <w:rsid w:val="008E508C"/>
    <w:rsid w:val="008E542A"/>
    <w:rsid w:val="008E5A56"/>
    <w:rsid w:val="008E5AC2"/>
    <w:rsid w:val="008E6647"/>
    <w:rsid w:val="008E672A"/>
    <w:rsid w:val="008E7229"/>
    <w:rsid w:val="008E7B93"/>
    <w:rsid w:val="008F0562"/>
    <w:rsid w:val="008F06B4"/>
    <w:rsid w:val="008F181C"/>
    <w:rsid w:val="008F1A25"/>
    <w:rsid w:val="008F1E5A"/>
    <w:rsid w:val="008F2224"/>
    <w:rsid w:val="008F2C52"/>
    <w:rsid w:val="008F3666"/>
    <w:rsid w:val="008F433B"/>
    <w:rsid w:val="008F4B71"/>
    <w:rsid w:val="008F4E7E"/>
    <w:rsid w:val="008F518D"/>
    <w:rsid w:val="008F5323"/>
    <w:rsid w:val="008F542A"/>
    <w:rsid w:val="008F54DB"/>
    <w:rsid w:val="008F5B05"/>
    <w:rsid w:val="008F5F62"/>
    <w:rsid w:val="008F6094"/>
    <w:rsid w:val="008F6097"/>
    <w:rsid w:val="008F63B8"/>
    <w:rsid w:val="008F724B"/>
    <w:rsid w:val="008F7878"/>
    <w:rsid w:val="008F7DF8"/>
    <w:rsid w:val="008F7ECB"/>
    <w:rsid w:val="00900235"/>
    <w:rsid w:val="009003FE"/>
    <w:rsid w:val="00900A27"/>
    <w:rsid w:val="00901701"/>
    <w:rsid w:val="00901781"/>
    <w:rsid w:val="00901A26"/>
    <w:rsid w:val="00901CAA"/>
    <w:rsid w:val="00902132"/>
    <w:rsid w:val="00902441"/>
    <w:rsid w:val="00902742"/>
    <w:rsid w:val="0090277A"/>
    <w:rsid w:val="009029D3"/>
    <w:rsid w:val="009031CF"/>
    <w:rsid w:val="00903965"/>
    <w:rsid w:val="00903EE2"/>
    <w:rsid w:val="00903FC0"/>
    <w:rsid w:val="00904568"/>
    <w:rsid w:val="00904A02"/>
    <w:rsid w:val="00904AE2"/>
    <w:rsid w:val="00904C38"/>
    <w:rsid w:val="009054E6"/>
    <w:rsid w:val="00905A7C"/>
    <w:rsid w:val="0090617F"/>
    <w:rsid w:val="009068F3"/>
    <w:rsid w:val="009070C3"/>
    <w:rsid w:val="009077BC"/>
    <w:rsid w:val="009106B6"/>
    <w:rsid w:val="00911280"/>
    <w:rsid w:val="00911597"/>
    <w:rsid w:val="0091247E"/>
    <w:rsid w:val="009125B0"/>
    <w:rsid w:val="00912960"/>
    <w:rsid w:val="00912E14"/>
    <w:rsid w:val="009147B2"/>
    <w:rsid w:val="00914E6C"/>
    <w:rsid w:val="00915F33"/>
    <w:rsid w:val="00916372"/>
    <w:rsid w:val="009168F2"/>
    <w:rsid w:val="00917185"/>
    <w:rsid w:val="0091739C"/>
    <w:rsid w:val="00917705"/>
    <w:rsid w:val="00917F88"/>
    <w:rsid w:val="00920326"/>
    <w:rsid w:val="00920482"/>
    <w:rsid w:val="00920D3D"/>
    <w:rsid w:val="00920EDF"/>
    <w:rsid w:val="00921266"/>
    <w:rsid w:val="0092129C"/>
    <w:rsid w:val="00921439"/>
    <w:rsid w:val="00921D45"/>
    <w:rsid w:val="00921FB8"/>
    <w:rsid w:val="00921FD7"/>
    <w:rsid w:val="009223FA"/>
    <w:rsid w:val="00922A47"/>
    <w:rsid w:val="00922BFD"/>
    <w:rsid w:val="00922DE4"/>
    <w:rsid w:val="00922ED5"/>
    <w:rsid w:val="00923ADC"/>
    <w:rsid w:val="00923B7E"/>
    <w:rsid w:val="0092421A"/>
    <w:rsid w:val="00924CD3"/>
    <w:rsid w:val="0092507A"/>
    <w:rsid w:val="00925EE8"/>
    <w:rsid w:val="00926889"/>
    <w:rsid w:val="00926CF6"/>
    <w:rsid w:val="00926ED7"/>
    <w:rsid w:val="00926F36"/>
    <w:rsid w:val="009273FA"/>
    <w:rsid w:val="009300AF"/>
    <w:rsid w:val="0093209F"/>
    <w:rsid w:val="009327B1"/>
    <w:rsid w:val="00933392"/>
    <w:rsid w:val="009333E1"/>
    <w:rsid w:val="009338D8"/>
    <w:rsid w:val="00933BC0"/>
    <w:rsid w:val="009342BB"/>
    <w:rsid w:val="00934933"/>
    <w:rsid w:val="00934CC8"/>
    <w:rsid w:val="00935987"/>
    <w:rsid w:val="00935AC1"/>
    <w:rsid w:val="00935DB6"/>
    <w:rsid w:val="0093615B"/>
    <w:rsid w:val="0093659F"/>
    <w:rsid w:val="00936A8A"/>
    <w:rsid w:val="00936DA6"/>
    <w:rsid w:val="009403D2"/>
    <w:rsid w:val="0094096B"/>
    <w:rsid w:val="00940A12"/>
    <w:rsid w:val="00940B58"/>
    <w:rsid w:val="00940BD6"/>
    <w:rsid w:val="00941708"/>
    <w:rsid w:val="00941F28"/>
    <w:rsid w:val="009421AF"/>
    <w:rsid w:val="00943198"/>
    <w:rsid w:val="00943A18"/>
    <w:rsid w:val="00943B24"/>
    <w:rsid w:val="00944C9B"/>
    <w:rsid w:val="00945529"/>
    <w:rsid w:val="00945856"/>
    <w:rsid w:val="00945E1F"/>
    <w:rsid w:val="00946C40"/>
    <w:rsid w:val="00947433"/>
    <w:rsid w:val="0094769F"/>
    <w:rsid w:val="009530D5"/>
    <w:rsid w:val="00953895"/>
    <w:rsid w:val="009538A0"/>
    <w:rsid w:val="00953FDE"/>
    <w:rsid w:val="009548CC"/>
    <w:rsid w:val="00954B5D"/>
    <w:rsid w:val="009551DB"/>
    <w:rsid w:val="00955273"/>
    <w:rsid w:val="009560F0"/>
    <w:rsid w:val="009561BF"/>
    <w:rsid w:val="00956838"/>
    <w:rsid w:val="00956AEA"/>
    <w:rsid w:val="0095782D"/>
    <w:rsid w:val="00957E06"/>
    <w:rsid w:val="009600B6"/>
    <w:rsid w:val="009606D0"/>
    <w:rsid w:val="009609F1"/>
    <w:rsid w:val="00960D56"/>
    <w:rsid w:val="00961055"/>
    <w:rsid w:val="00961227"/>
    <w:rsid w:val="00963702"/>
    <w:rsid w:val="00963866"/>
    <w:rsid w:val="00963B5A"/>
    <w:rsid w:val="00965235"/>
    <w:rsid w:val="00965EB4"/>
    <w:rsid w:val="00966369"/>
    <w:rsid w:val="00966724"/>
    <w:rsid w:val="00966A08"/>
    <w:rsid w:val="00966D4E"/>
    <w:rsid w:val="00966F5F"/>
    <w:rsid w:val="00967089"/>
    <w:rsid w:val="00967F3B"/>
    <w:rsid w:val="00970213"/>
    <w:rsid w:val="00971127"/>
    <w:rsid w:val="009711FC"/>
    <w:rsid w:val="0097185E"/>
    <w:rsid w:val="00972D97"/>
    <w:rsid w:val="00972DDA"/>
    <w:rsid w:val="0097314E"/>
    <w:rsid w:val="00973751"/>
    <w:rsid w:val="00974053"/>
    <w:rsid w:val="00974A25"/>
    <w:rsid w:val="00974EFE"/>
    <w:rsid w:val="009754D8"/>
    <w:rsid w:val="009754F9"/>
    <w:rsid w:val="0097566C"/>
    <w:rsid w:val="00975B2F"/>
    <w:rsid w:val="00976391"/>
    <w:rsid w:val="0097662F"/>
    <w:rsid w:val="009768EC"/>
    <w:rsid w:val="009803D1"/>
    <w:rsid w:val="009806A7"/>
    <w:rsid w:val="009807F3"/>
    <w:rsid w:val="00980AFD"/>
    <w:rsid w:val="00981367"/>
    <w:rsid w:val="00981D3B"/>
    <w:rsid w:val="009825B3"/>
    <w:rsid w:val="0098352B"/>
    <w:rsid w:val="00983A03"/>
    <w:rsid w:val="00983B4F"/>
    <w:rsid w:val="00983BC0"/>
    <w:rsid w:val="00983E78"/>
    <w:rsid w:val="00983EF6"/>
    <w:rsid w:val="00983FA6"/>
    <w:rsid w:val="00984F10"/>
    <w:rsid w:val="0098510F"/>
    <w:rsid w:val="00985F4A"/>
    <w:rsid w:val="00986F48"/>
    <w:rsid w:val="0098700A"/>
    <w:rsid w:val="009871D9"/>
    <w:rsid w:val="009875C4"/>
    <w:rsid w:val="00987DAB"/>
    <w:rsid w:val="0099016F"/>
    <w:rsid w:val="009902DB"/>
    <w:rsid w:val="00990543"/>
    <w:rsid w:val="00990B55"/>
    <w:rsid w:val="00990DF6"/>
    <w:rsid w:val="0099253E"/>
    <w:rsid w:val="00992613"/>
    <w:rsid w:val="00993BB3"/>
    <w:rsid w:val="00993BFC"/>
    <w:rsid w:val="00993EEA"/>
    <w:rsid w:val="00993F9D"/>
    <w:rsid w:val="00994AF5"/>
    <w:rsid w:val="00994E5D"/>
    <w:rsid w:val="0099520B"/>
    <w:rsid w:val="00995C5B"/>
    <w:rsid w:val="0099645A"/>
    <w:rsid w:val="0099660F"/>
    <w:rsid w:val="00996A1A"/>
    <w:rsid w:val="009A0148"/>
    <w:rsid w:val="009A0A32"/>
    <w:rsid w:val="009A14AE"/>
    <w:rsid w:val="009A19AA"/>
    <w:rsid w:val="009A2351"/>
    <w:rsid w:val="009A2362"/>
    <w:rsid w:val="009A2784"/>
    <w:rsid w:val="009A2F06"/>
    <w:rsid w:val="009A2FD7"/>
    <w:rsid w:val="009A30B5"/>
    <w:rsid w:val="009A3286"/>
    <w:rsid w:val="009A42C6"/>
    <w:rsid w:val="009A5693"/>
    <w:rsid w:val="009A5755"/>
    <w:rsid w:val="009A6DFC"/>
    <w:rsid w:val="009A7035"/>
    <w:rsid w:val="009A70E2"/>
    <w:rsid w:val="009A7527"/>
    <w:rsid w:val="009A7683"/>
    <w:rsid w:val="009A7B5B"/>
    <w:rsid w:val="009B0451"/>
    <w:rsid w:val="009B09CC"/>
    <w:rsid w:val="009B12FE"/>
    <w:rsid w:val="009B1443"/>
    <w:rsid w:val="009B1734"/>
    <w:rsid w:val="009B1AA0"/>
    <w:rsid w:val="009B1F2B"/>
    <w:rsid w:val="009B2800"/>
    <w:rsid w:val="009B2F3A"/>
    <w:rsid w:val="009B32EC"/>
    <w:rsid w:val="009B3A9D"/>
    <w:rsid w:val="009B457A"/>
    <w:rsid w:val="009B4B9C"/>
    <w:rsid w:val="009B57AB"/>
    <w:rsid w:val="009B5B20"/>
    <w:rsid w:val="009B5C70"/>
    <w:rsid w:val="009B6172"/>
    <w:rsid w:val="009B6E7D"/>
    <w:rsid w:val="009B6FA9"/>
    <w:rsid w:val="009B7268"/>
    <w:rsid w:val="009B762B"/>
    <w:rsid w:val="009B77CA"/>
    <w:rsid w:val="009B7889"/>
    <w:rsid w:val="009B7FF4"/>
    <w:rsid w:val="009C005F"/>
    <w:rsid w:val="009C0AB0"/>
    <w:rsid w:val="009C0D16"/>
    <w:rsid w:val="009C17EC"/>
    <w:rsid w:val="009C1D92"/>
    <w:rsid w:val="009C2607"/>
    <w:rsid w:val="009C2FE2"/>
    <w:rsid w:val="009C3386"/>
    <w:rsid w:val="009C33E7"/>
    <w:rsid w:val="009C3483"/>
    <w:rsid w:val="009C368F"/>
    <w:rsid w:val="009C42B1"/>
    <w:rsid w:val="009C4407"/>
    <w:rsid w:val="009C4774"/>
    <w:rsid w:val="009C50D2"/>
    <w:rsid w:val="009C5305"/>
    <w:rsid w:val="009C67F6"/>
    <w:rsid w:val="009C6884"/>
    <w:rsid w:val="009C731B"/>
    <w:rsid w:val="009C7DAE"/>
    <w:rsid w:val="009C7F2E"/>
    <w:rsid w:val="009D082A"/>
    <w:rsid w:val="009D084C"/>
    <w:rsid w:val="009D0CEC"/>
    <w:rsid w:val="009D0FA8"/>
    <w:rsid w:val="009D1577"/>
    <w:rsid w:val="009D2DB0"/>
    <w:rsid w:val="009D3516"/>
    <w:rsid w:val="009D373A"/>
    <w:rsid w:val="009D376D"/>
    <w:rsid w:val="009D3C82"/>
    <w:rsid w:val="009D414E"/>
    <w:rsid w:val="009D63F7"/>
    <w:rsid w:val="009D640D"/>
    <w:rsid w:val="009D66C7"/>
    <w:rsid w:val="009D6A2D"/>
    <w:rsid w:val="009D7703"/>
    <w:rsid w:val="009D783C"/>
    <w:rsid w:val="009E00FA"/>
    <w:rsid w:val="009E0714"/>
    <w:rsid w:val="009E0D0B"/>
    <w:rsid w:val="009E1366"/>
    <w:rsid w:val="009E14C3"/>
    <w:rsid w:val="009E282D"/>
    <w:rsid w:val="009E2869"/>
    <w:rsid w:val="009E324A"/>
    <w:rsid w:val="009E40BA"/>
    <w:rsid w:val="009E40E3"/>
    <w:rsid w:val="009E6044"/>
    <w:rsid w:val="009E63B8"/>
    <w:rsid w:val="009E693F"/>
    <w:rsid w:val="009E7132"/>
    <w:rsid w:val="009E75D9"/>
    <w:rsid w:val="009F0ECE"/>
    <w:rsid w:val="009F10C6"/>
    <w:rsid w:val="009F1B06"/>
    <w:rsid w:val="009F1CBB"/>
    <w:rsid w:val="009F20C1"/>
    <w:rsid w:val="009F2A0B"/>
    <w:rsid w:val="009F3554"/>
    <w:rsid w:val="009F38C7"/>
    <w:rsid w:val="009F45D7"/>
    <w:rsid w:val="009F4621"/>
    <w:rsid w:val="009F4E8E"/>
    <w:rsid w:val="009F519C"/>
    <w:rsid w:val="009F53B0"/>
    <w:rsid w:val="009F53DA"/>
    <w:rsid w:val="009F5F12"/>
    <w:rsid w:val="009F66C0"/>
    <w:rsid w:val="009F68AD"/>
    <w:rsid w:val="009F74C5"/>
    <w:rsid w:val="009F7D22"/>
    <w:rsid w:val="009F7FBA"/>
    <w:rsid w:val="00A004CE"/>
    <w:rsid w:val="00A00544"/>
    <w:rsid w:val="00A0167A"/>
    <w:rsid w:val="00A01DA1"/>
    <w:rsid w:val="00A02A83"/>
    <w:rsid w:val="00A02C85"/>
    <w:rsid w:val="00A039E7"/>
    <w:rsid w:val="00A042D5"/>
    <w:rsid w:val="00A04876"/>
    <w:rsid w:val="00A049A3"/>
    <w:rsid w:val="00A04AB9"/>
    <w:rsid w:val="00A05284"/>
    <w:rsid w:val="00A0546B"/>
    <w:rsid w:val="00A06198"/>
    <w:rsid w:val="00A06771"/>
    <w:rsid w:val="00A07B22"/>
    <w:rsid w:val="00A07D33"/>
    <w:rsid w:val="00A10233"/>
    <w:rsid w:val="00A10514"/>
    <w:rsid w:val="00A10C3C"/>
    <w:rsid w:val="00A10E18"/>
    <w:rsid w:val="00A10F3A"/>
    <w:rsid w:val="00A11C19"/>
    <w:rsid w:val="00A11FAD"/>
    <w:rsid w:val="00A121BA"/>
    <w:rsid w:val="00A134A7"/>
    <w:rsid w:val="00A146C9"/>
    <w:rsid w:val="00A1478E"/>
    <w:rsid w:val="00A14839"/>
    <w:rsid w:val="00A150E6"/>
    <w:rsid w:val="00A155B0"/>
    <w:rsid w:val="00A1585E"/>
    <w:rsid w:val="00A167EE"/>
    <w:rsid w:val="00A168C3"/>
    <w:rsid w:val="00A16E47"/>
    <w:rsid w:val="00A16E8E"/>
    <w:rsid w:val="00A16F23"/>
    <w:rsid w:val="00A17297"/>
    <w:rsid w:val="00A172E4"/>
    <w:rsid w:val="00A172ED"/>
    <w:rsid w:val="00A17654"/>
    <w:rsid w:val="00A179AE"/>
    <w:rsid w:val="00A2098A"/>
    <w:rsid w:val="00A218B2"/>
    <w:rsid w:val="00A22515"/>
    <w:rsid w:val="00A229EB"/>
    <w:rsid w:val="00A22C01"/>
    <w:rsid w:val="00A22E6D"/>
    <w:rsid w:val="00A2328D"/>
    <w:rsid w:val="00A23471"/>
    <w:rsid w:val="00A2363B"/>
    <w:rsid w:val="00A239EA"/>
    <w:rsid w:val="00A23AE8"/>
    <w:rsid w:val="00A23FA6"/>
    <w:rsid w:val="00A2416B"/>
    <w:rsid w:val="00A25045"/>
    <w:rsid w:val="00A25074"/>
    <w:rsid w:val="00A250C4"/>
    <w:rsid w:val="00A25253"/>
    <w:rsid w:val="00A252C4"/>
    <w:rsid w:val="00A26028"/>
    <w:rsid w:val="00A27503"/>
    <w:rsid w:val="00A2762E"/>
    <w:rsid w:val="00A27646"/>
    <w:rsid w:val="00A27FE8"/>
    <w:rsid w:val="00A30602"/>
    <w:rsid w:val="00A31A08"/>
    <w:rsid w:val="00A3284F"/>
    <w:rsid w:val="00A32C12"/>
    <w:rsid w:val="00A32CCC"/>
    <w:rsid w:val="00A3425D"/>
    <w:rsid w:val="00A3463B"/>
    <w:rsid w:val="00A347D9"/>
    <w:rsid w:val="00A34D00"/>
    <w:rsid w:val="00A34F5B"/>
    <w:rsid w:val="00A356F0"/>
    <w:rsid w:val="00A3602D"/>
    <w:rsid w:val="00A36792"/>
    <w:rsid w:val="00A368F8"/>
    <w:rsid w:val="00A370A6"/>
    <w:rsid w:val="00A37200"/>
    <w:rsid w:val="00A37CFF"/>
    <w:rsid w:val="00A37E77"/>
    <w:rsid w:val="00A404E3"/>
    <w:rsid w:val="00A40640"/>
    <w:rsid w:val="00A416F0"/>
    <w:rsid w:val="00A41DD8"/>
    <w:rsid w:val="00A42587"/>
    <w:rsid w:val="00A43DFD"/>
    <w:rsid w:val="00A43FBC"/>
    <w:rsid w:val="00A4611F"/>
    <w:rsid w:val="00A46385"/>
    <w:rsid w:val="00A46BE3"/>
    <w:rsid w:val="00A47A6D"/>
    <w:rsid w:val="00A47C60"/>
    <w:rsid w:val="00A501D6"/>
    <w:rsid w:val="00A50249"/>
    <w:rsid w:val="00A51155"/>
    <w:rsid w:val="00A512A9"/>
    <w:rsid w:val="00A52065"/>
    <w:rsid w:val="00A5231A"/>
    <w:rsid w:val="00A5320A"/>
    <w:rsid w:val="00A54336"/>
    <w:rsid w:val="00A543A7"/>
    <w:rsid w:val="00A54442"/>
    <w:rsid w:val="00A5483F"/>
    <w:rsid w:val="00A54EB8"/>
    <w:rsid w:val="00A55243"/>
    <w:rsid w:val="00A55498"/>
    <w:rsid w:val="00A5568F"/>
    <w:rsid w:val="00A55AF2"/>
    <w:rsid w:val="00A56124"/>
    <w:rsid w:val="00A56A27"/>
    <w:rsid w:val="00A56D9F"/>
    <w:rsid w:val="00A5749F"/>
    <w:rsid w:val="00A57674"/>
    <w:rsid w:val="00A60D01"/>
    <w:rsid w:val="00A61632"/>
    <w:rsid w:val="00A616B5"/>
    <w:rsid w:val="00A61B50"/>
    <w:rsid w:val="00A6226D"/>
    <w:rsid w:val="00A626E0"/>
    <w:rsid w:val="00A62722"/>
    <w:rsid w:val="00A62742"/>
    <w:rsid w:val="00A62831"/>
    <w:rsid w:val="00A628B2"/>
    <w:rsid w:val="00A62EF7"/>
    <w:rsid w:val="00A631B8"/>
    <w:rsid w:val="00A634C1"/>
    <w:rsid w:val="00A63572"/>
    <w:rsid w:val="00A63743"/>
    <w:rsid w:val="00A6386D"/>
    <w:rsid w:val="00A645BD"/>
    <w:rsid w:val="00A64F5C"/>
    <w:rsid w:val="00A65125"/>
    <w:rsid w:val="00A658C3"/>
    <w:rsid w:val="00A65FA4"/>
    <w:rsid w:val="00A662D2"/>
    <w:rsid w:val="00A66877"/>
    <w:rsid w:val="00A66F34"/>
    <w:rsid w:val="00A67034"/>
    <w:rsid w:val="00A67121"/>
    <w:rsid w:val="00A67776"/>
    <w:rsid w:val="00A6778E"/>
    <w:rsid w:val="00A67B17"/>
    <w:rsid w:val="00A7019A"/>
    <w:rsid w:val="00A703F6"/>
    <w:rsid w:val="00A70D40"/>
    <w:rsid w:val="00A70E06"/>
    <w:rsid w:val="00A70EF9"/>
    <w:rsid w:val="00A7156C"/>
    <w:rsid w:val="00A71713"/>
    <w:rsid w:val="00A71B90"/>
    <w:rsid w:val="00A725CF"/>
    <w:rsid w:val="00A7269E"/>
    <w:rsid w:val="00A7275F"/>
    <w:rsid w:val="00A727C4"/>
    <w:rsid w:val="00A73E15"/>
    <w:rsid w:val="00A743D3"/>
    <w:rsid w:val="00A74853"/>
    <w:rsid w:val="00A74A67"/>
    <w:rsid w:val="00A74CB7"/>
    <w:rsid w:val="00A76FB8"/>
    <w:rsid w:val="00A77093"/>
    <w:rsid w:val="00A7716A"/>
    <w:rsid w:val="00A8018A"/>
    <w:rsid w:val="00A80D61"/>
    <w:rsid w:val="00A80E88"/>
    <w:rsid w:val="00A833E6"/>
    <w:rsid w:val="00A83A76"/>
    <w:rsid w:val="00A84774"/>
    <w:rsid w:val="00A855E0"/>
    <w:rsid w:val="00A85C89"/>
    <w:rsid w:val="00A86292"/>
    <w:rsid w:val="00A865D1"/>
    <w:rsid w:val="00A86D27"/>
    <w:rsid w:val="00A87DB7"/>
    <w:rsid w:val="00A90A8D"/>
    <w:rsid w:val="00A90BC8"/>
    <w:rsid w:val="00A90D5C"/>
    <w:rsid w:val="00A915AA"/>
    <w:rsid w:val="00A91842"/>
    <w:rsid w:val="00A91BDD"/>
    <w:rsid w:val="00A91EBD"/>
    <w:rsid w:val="00A92415"/>
    <w:rsid w:val="00A92C8C"/>
    <w:rsid w:val="00A92E7E"/>
    <w:rsid w:val="00A938AB"/>
    <w:rsid w:val="00A942EB"/>
    <w:rsid w:val="00A95384"/>
    <w:rsid w:val="00A957CD"/>
    <w:rsid w:val="00A95E50"/>
    <w:rsid w:val="00A95EBE"/>
    <w:rsid w:val="00A97B84"/>
    <w:rsid w:val="00A97C7B"/>
    <w:rsid w:val="00A97D60"/>
    <w:rsid w:val="00AA01FF"/>
    <w:rsid w:val="00AA112E"/>
    <w:rsid w:val="00AA11C2"/>
    <w:rsid w:val="00AA1782"/>
    <w:rsid w:val="00AA1810"/>
    <w:rsid w:val="00AA1C76"/>
    <w:rsid w:val="00AA31F4"/>
    <w:rsid w:val="00AA32E7"/>
    <w:rsid w:val="00AA32FB"/>
    <w:rsid w:val="00AA344A"/>
    <w:rsid w:val="00AA4AC1"/>
    <w:rsid w:val="00AA4D9E"/>
    <w:rsid w:val="00AA579F"/>
    <w:rsid w:val="00AA5E4D"/>
    <w:rsid w:val="00AA5EE2"/>
    <w:rsid w:val="00AA6167"/>
    <w:rsid w:val="00AA62BC"/>
    <w:rsid w:val="00AA70F0"/>
    <w:rsid w:val="00AA7237"/>
    <w:rsid w:val="00AA73BA"/>
    <w:rsid w:val="00AA7DE8"/>
    <w:rsid w:val="00AB047B"/>
    <w:rsid w:val="00AB0F59"/>
    <w:rsid w:val="00AB1A52"/>
    <w:rsid w:val="00AB1FD3"/>
    <w:rsid w:val="00AB238C"/>
    <w:rsid w:val="00AB2DB6"/>
    <w:rsid w:val="00AB2E90"/>
    <w:rsid w:val="00AB3495"/>
    <w:rsid w:val="00AB4423"/>
    <w:rsid w:val="00AB4DEC"/>
    <w:rsid w:val="00AB589F"/>
    <w:rsid w:val="00AB5A0E"/>
    <w:rsid w:val="00AB615D"/>
    <w:rsid w:val="00AB6310"/>
    <w:rsid w:val="00AB66A1"/>
    <w:rsid w:val="00AB737E"/>
    <w:rsid w:val="00AB7ABA"/>
    <w:rsid w:val="00AC0378"/>
    <w:rsid w:val="00AC040E"/>
    <w:rsid w:val="00AC093D"/>
    <w:rsid w:val="00AC0DCD"/>
    <w:rsid w:val="00AC0F6C"/>
    <w:rsid w:val="00AC1E3D"/>
    <w:rsid w:val="00AC34BA"/>
    <w:rsid w:val="00AC3925"/>
    <w:rsid w:val="00AC4202"/>
    <w:rsid w:val="00AC4E1B"/>
    <w:rsid w:val="00AC5057"/>
    <w:rsid w:val="00AC5066"/>
    <w:rsid w:val="00AC580F"/>
    <w:rsid w:val="00AC5B56"/>
    <w:rsid w:val="00AC5DCC"/>
    <w:rsid w:val="00AC63C4"/>
    <w:rsid w:val="00AC7605"/>
    <w:rsid w:val="00AD00C1"/>
    <w:rsid w:val="00AD056B"/>
    <w:rsid w:val="00AD06CC"/>
    <w:rsid w:val="00AD0712"/>
    <w:rsid w:val="00AD0741"/>
    <w:rsid w:val="00AD094A"/>
    <w:rsid w:val="00AD0B1B"/>
    <w:rsid w:val="00AD121C"/>
    <w:rsid w:val="00AD1475"/>
    <w:rsid w:val="00AD29B4"/>
    <w:rsid w:val="00AD2D12"/>
    <w:rsid w:val="00AD3A17"/>
    <w:rsid w:val="00AD3CBD"/>
    <w:rsid w:val="00AD3EB7"/>
    <w:rsid w:val="00AD3ED7"/>
    <w:rsid w:val="00AD5222"/>
    <w:rsid w:val="00AD5729"/>
    <w:rsid w:val="00AD62D1"/>
    <w:rsid w:val="00AD67F0"/>
    <w:rsid w:val="00AD686F"/>
    <w:rsid w:val="00AD6A85"/>
    <w:rsid w:val="00AD6FDA"/>
    <w:rsid w:val="00AD71FD"/>
    <w:rsid w:val="00AE0047"/>
    <w:rsid w:val="00AE04DF"/>
    <w:rsid w:val="00AE0F6A"/>
    <w:rsid w:val="00AE1B84"/>
    <w:rsid w:val="00AE2332"/>
    <w:rsid w:val="00AE2588"/>
    <w:rsid w:val="00AE2963"/>
    <w:rsid w:val="00AE325A"/>
    <w:rsid w:val="00AE34C7"/>
    <w:rsid w:val="00AE3AB2"/>
    <w:rsid w:val="00AE3CA0"/>
    <w:rsid w:val="00AE4240"/>
    <w:rsid w:val="00AE454E"/>
    <w:rsid w:val="00AE47AA"/>
    <w:rsid w:val="00AE496C"/>
    <w:rsid w:val="00AE5161"/>
    <w:rsid w:val="00AE577F"/>
    <w:rsid w:val="00AE5A61"/>
    <w:rsid w:val="00AE5D88"/>
    <w:rsid w:val="00AE5F46"/>
    <w:rsid w:val="00AE6BE4"/>
    <w:rsid w:val="00AE6FA1"/>
    <w:rsid w:val="00AF0BA4"/>
    <w:rsid w:val="00AF0F9E"/>
    <w:rsid w:val="00AF18FD"/>
    <w:rsid w:val="00AF1BB6"/>
    <w:rsid w:val="00AF23EC"/>
    <w:rsid w:val="00AF28B1"/>
    <w:rsid w:val="00AF34A6"/>
    <w:rsid w:val="00AF37C6"/>
    <w:rsid w:val="00AF3FE1"/>
    <w:rsid w:val="00AF4C45"/>
    <w:rsid w:val="00AF4E44"/>
    <w:rsid w:val="00AF50DE"/>
    <w:rsid w:val="00AF5125"/>
    <w:rsid w:val="00AF51D5"/>
    <w:rsid w:val="00AF5357"/>
    <w:rsid w:val="00AF588F"/>
    <w:rsid w:val="00AF60C4"/>
    <w:rsid w:val="00AF700D"/>
    <w:rsid w:val="00AF7E08"/>
    <w:rsid w:val="00B006DC"/>
    <w:rsid w:val="00B00D8D"/>
    <w:rsid w:val="00B0117A"/>
    <w:rsid w:val="00B01DE5"/>
    <w:rsid w:val="00B021D8"/>
    <w:rsid w:val="00B0589C"/>
    <w:rsid w:val="00B058D7"/>
    <w:rsid w:val="00B0604A"/>
    <w:rsid w:val="00B070F0"/>
    <w:rsid w:val="00B07480"/>
    <w:rsid w:val="00B07516"/>
    <w:rsid w:val="00B07C55"/>
    <w:rsid w:val="00B102F5"/>
    <w:rsid w:val="00B103C6"/>
    <w:rsid w:val="00B10628"/>
    <w:rsid w:val="00B109CE"/>
    <w:rsid w:val="00B10DAE"/>
    <w:rsid w:val="00B10E55"/>
    <w:rsid w:val="00B10FD4"/>
    <w:rsid w:val="00B110B2"/>
    <w:rsid w:val="00B11FBF"/>
    <w:rsid w:val="00B1232E"/>
    <w:rsid w:val="00B125F3"/>
    <w:rsid w:val="00B13EB2"/>
    <w:rsid w:val="00B14A6A"/>
    <w:rsid w:val="00B14EE3"/>
    <w:rsid w:val="00B16871"/>
    <w:rsid w:val="00B16AC7"/>
    <w:rsid w:val="00B16ACD"/>
    <w:rsid w:val="00B16B94"/>
    <w:rsid w:val="00B17034"/>
    <w:rsid w:val="00B17265"/>
    <w:rsid w:val="00B2036C"/>
    <w:rsid w:val="00B21199"/>
    <w:rsid w:val="00B21369"/>
    <w:rsid w:val="00B21424"/>
    <w:rsid w:val="00B214E7"/>
    <w:rsid w:val="00B21FDD"/>
    <w:rsid w:val="00B229A2"/>
    <w:rsid w:val="00B22F2D"/>
    <w:rsid w:val="00B23AD6"/>
    <w:rsid w:val="00B23C87"/>
    <w:rsid w:val="00B24CE3"/>
    <w:rsid w:val="00B25A8A"/>
    <w:rsid w:val="00B26230"/>
    <w:rsid w:val="00B26A24"/>
    <w:rsid w:val="00B26FA1"/>
    <w:rsid w:val="00B272C8"/>
    <w:rsid w:val="00B275D1"/>
    <w:rsid w:val="00B305A1"/>
    <w:rsid w:val="00B30D6A"/>
    <w:rsid w:val="00B3128B"/>
    <w:rsid w:val="00B312AC"/>
    <w:rsid w:val="00B32343"/>
    <w:rsid w:val="00B3247C"/>
    <w:rsid w:val="00B32A25"/>
    <w:rsid w:val="00B33988"/>
    <w:rsid w:val="00B339D6"/>
    <w:rsid w:val="00B350A1"/>
    <w:rsid w:val="00B35115"/>
    <w:rsid w:val="00B357E5"/>
    <w:rsid w:val="00B361EA"/>
    <w:rsid w:val="00B36456"/>
    <w:rsid w:val="00B37138"/>
    <w:rsid w:val="00B40643"/>
    <w:rsid w:val="00B40EA7"/>
    <w:rsid w:val="00B41A00"/>
    <w:rsid w:val="00B42C9D"/>
    <w:rsid w:val="00B43619"/>
    <w:rsid w:val="00B4442F"/>
    <w:rsid w:val="00B44650"/>
    <w:rsid w:val="00B4509B"/>
    <w:rsid w:val="00B46055"/>
    <w:rsid w:val="00B46D99"/>
    <w:rsid w:val="00B46EE8"/>
    <w:rsid w:val="00B470EB"/>
    <w:rsid w:val="00B47CFE"/>
    <w:rsid w:val="00B47EE8"/>
    <w:rsid w:val="00B47F1D"/>
    <w:rsid w:val="00B47F2F"/>
    <w:rsid w:val="00B51534"/>
    <w:rsid w:val="00B5166F"/>
    <w:rsid w:val="00B51FF0"/>
    <w:rsid w:val="00B523C1"/>
    <w:rsid w:val="00B52806"/>
    <w:rsid w:val="00B53DF4"/>
    <w:rsid w:val="00B540D3"/>
    <w:rsid w:val="00B545D4"/>
    <w:rsid w:val="00B5489B"/>
    <w:rsid w:val="00B54C49"/>
    <w:rsid w:val="00B54FA7"/>
    <w:rsid w:val="00B5562F"/>
    <w:rsid w:val="00B559A2"/>
    <w:rsid w:val="00B55B37"/>
    <w:rsid w:val="00B5720C"/>
    <w:rsid w:val="00B57220"/>
    <w:rsid w:val="00B572AB"/>
    <w:rsid w:val="00B575F3"/>
    <w:rsid w:val="00B57660"/>
    <w:rsid w:val="00B5767A"/>
    <w:rsid w:val="00B577E6"/>
    <w:rsid w:val="00B60147"/>
    <w:rsid w:val="00B60183"/>
    <w:rsid w:val="00B60279"/>
    <w:rsid w:val="00B60932"/>
    <w:rsid w:val="00B6103E"/>
    <w:rsid w:val="00B613CB"/>
    <w:rsid w:val="00B62879"/>
    <w:rsid w:val="00B630B8"/>
    <w:rsid w:val="00B63321"/>
    <w:rsid w:val="00B64410"/>
    <w:rsid w:val="00B64635"/>
    <w:rsid w:val="00B64A0C"/>
    <w:rsid w:val="00B64D3E"/>
    <w:rsid w:val="00B65DC4"/>
    <w:rsid w:val="00B668F1"/>
    <w:rsid w:val="00B66CF6"/>
    <w:rsid w:val="00B66E14"/>
    <w:rsid w:val="00B67611"/>
    <w:rsid w:val="00B67C61"/>
    <w:rsid w:val="00B717F7"/>
    <w:rsid w:val="00B72205"/>
    <w:rsid w:val="00B72404"/>
    <w:rsid w:val="00B72491"/>
    <w:rsid w:val="00B73700"/>
    <w:rsid w:val="00B749EF"/>
    <w:rsid w:val="00B7569A"/>
    <w:rsid w:val="00B7574A"/>
    <w:rsid w:val="00B75ADE"/>
    <w:rsid w:val="00B7735E"/>
    <w:rsid w:val="00B779C8"/>
    <w:rsid w:val="00B77BD8"/>
    <w:rsid w:val="00B77C25"/>
    <w:rsid w:val="00B802D9"/>
    <w:rsid w:val="00B80F01"/>
    <w:rsid w:val="00B81365"/>
    <w:rsid w:val="00B819CE"/>
    <w:rsid w:val="00B81BE2"/>
    <w:rsid w:val="00B81C26"/>
    <w:rsid w:val="00B8299D"/>
    <w:rsid w:val="00B82F3B"/>
    <w:rsid w:val="00B833C7"/>
    <w:rsid w:val="00B8399A"/>
    <w:rsid w:val="00B83D79"/>
    <w:rsid w:val="00B84124"/>
    <w:rsid w:val="00B8444A"/>
    <w:rsid w:val="00B8653B"/>
    <w:rsid w:val="00B86D10"/>
    <w:rsid w:val="00B87748"/>
    <w:rsid w:val="00B87771"/>
    <w:rsid w:val="00B87A38"/>
    <w:rsid w:val="00B919C8"/>
    <w:rsid w:val="00B91C81"/>
    <w:rsid w:val="00B924DD"/>
    <w:rsid w:val="00B9290C"/>
    <w:rsid w:val="00B92BBD"/>
    <w:rsid w:val="00B93760"/>
    <w:rsid w:val="00B93CD8"/>
    <w:rsid w:val="00B93F90"/>
    <w:rsid w:val="00B94532"/>
    <w:rsid w:val="00B9498D"/>
    <w:rsid w:val="00B94F3A"/>
    <w:rsid w:val="00B9530B"/>
    <w:rsid w:val="00B96272"/>
    <w:rsid w:val="00BA015A"/>
    <w:rsid w:val="00BA03E1"/>
    <w:rsid w:val="00BA2125"/>
    <w:rsid w:val="00BA2684"/>
    <w:rsid w:val="00BA2722"/>
    <w:rsid w:val="00BA2EF2"/>
    <w:rsid w:val="00BA33C6"/>
    <w:rsid w:val="00BA3C2F"/>
    <w:rsid w:val="00BA3C90"/>
    <w:rsid w:val="00BA4996"/>
    <w:rsid w:val="00BA4A08"/>
    <w:rsid w:val="00BA55C0"/>
    <w:rsid w:val="00BA59D2"/>
    <w:rsid w:val="00BA633F"/>
    <w:rsid w:val="00BA79CF"/>
    <w:rsid w:val="00BA7BAD"/>
    <w:rsid w:val="00BA7BE3"/>
    <w:rsid w:val="00BA7F4C"/>
    <w:rsid w:val="00BB08B6"/>
    <w:rsid w:val="00BB169C"/>
    <w:rsid w:val="00BB1C1B"/>
    <w:rsid w:val="00BB2323"/>
    <w:rsid w:val="00BB2AEB"/>
    <w:rsid w:val="00BB30E8"/>
    <w:rsid w:val="00BB3276"/>
    <w:rsid w:val="00BB3776"/>
    <w:rsid w:val="00BB3A1F"/>
    <w:rsid w:val="00BB3A71"/>
    <w:rsid w:val="00BB44E6"/>
    <w:rsid w:val="00BB4584"/>
    <w:rsid w:val="00BB474B"/>
    <w:rsid w:val="00BB49B4"/>
    <w:rsid w:val="00BB4C12"/>
    <w:rsid w:val="00BB4DB1"/>
    <w:rsid w:val="00BB5358"/>
    <w:rsid w:val="00BB5F95"/>
    <w:rsid w:val="00BB60C6"/>
    <w:rsid w:val="00BB7314"/>
    <w:rsid w:val="00BB74C5"/>
    <w:rsid w:val="00BB76D7"/>
    <w:rsid w:val="00BB787C"/>
    <w:rsid w:val="00BC0237"/>
    <w:rsid w:val="00BC0709"/>
    <w:rsid w:val="00BC0DAE"/>
    <w:rsid w:val="00BC10F4"/>
    <w:rsid w:val="00BC132B"/>
    <w:rsid w:val="00BC1708"/>
    <w:rsid w:val="00BC1987"/>
    <w:rsid w:val="00BC1A4E"/>
    <w:rsid w:val="00BC284D"/>
    <w:rsid w:val="00BC2A41"/>
    <w:rsid w:val="00BC2D9E"/>
    <w:rsid w:val="00BC345C"/>
    <w:rsid w:val="00BC3E27"/>
    <w:rsid w:val="00BC3F33"/>
    <w:rsid w:val="00BC4AB7"/>
    <w:rsid w:val="00BC502D"/>
    <w:rsid w:val="00BC5739"/>
    <w:rsid w:val="00BC5C65"/>
    <w:rsid w:val="00BC682C"/>
    <w:rsid w:val="00BC6885"/>
    <w:rsid w:val="00BC71B0"/>
    <w:rsid w:val="00BC7B0F"/>
    <w:rsid w:val="00BC7B1F"/>
    <w:rsid w:val="00BC7F46"/>
    <w:rsid w:val="00BD028B"/>
    <w:rsid w:val="00BD0596"/>
    <w:rsid w:val="00BD0B0C"/>
    <w:rsid w:val="00BD0CE8"/>
    <w:rsid w:val="00BD1021"/>
    <w:rsid w:val="00BD173C"/>
    <w:rsid w:val="00BD1B99"/>
    <w:rsid w:val="00BD2184"/>
    <w:rsid w:val="00BD23F9"/>
    <w:rsid w:val="00BD28EA"/>
    <w:rsid w:val="00BD2A21"/>
    <w:rsid w:val="00BD362D"/>
    <w:rsid w:val="00BD3B29"/>
    <w:rsid w:val="00BD3DD8"/>
    <w:rsid w:val="00BD3F7B"/>
    <w:rsid w:val="00BD413B"/>
    <w:rsid w:val="00BD44FD"/>
    <w:rsid w:val="00BD4DE0"/>
    <w:rsid w:val="00BD4DEE"/>
    <w:rsid w:val="00BD6464"/>
    <w:rsid w:val="00BD664B"/>
    <w:rsid w:val="00BD7380"/>
    <w:rsid w:val="00BD7CC7"/>
    <w:rsid w:val="00BE0B9C"/>
    <w:rsid w:val="00BE13E9"/>
    <w:rsid w:val="00BE15AB"/>
    <w:rsid w:val="00BE30F9"/>
    <w:rsid w:val="00BE5237"/>
    <w:rsid w:val="00BE524E"/>
    <w:rsid w:val="00BE5480"/>
    <w:rsid w:val="00BE5A15"/>
    <w:rsid w:val="00BE613F"/>
    <w:rsid w:val="00BE6158"/>
    <w:rsid w:val="00BE6AE0"/>
    <w:rsid w:val="00BF0A96"/>
    <w:rsid w:val="00BF0B84"/>
    <w:rsid w:val="00BF0F75"/>
    <w:rsid w:val="00BF10D2"/>
    <w:rsid w:val="00BF1300"/>
    <w:rsid w:val="00BF1912"/>
    <w:rsid w:val="00BF19DF"/>
    <w:rsid w:val="00BF208F"/>
    <w:rsid w:val="00BF214A"/>
    <w:rsid w:val="00BF2D05"/>
    <w:rsid w:val="00BF38D5"/>
    <w:rsid w:val="00BF39FC"/>
    <w:rsid w:val="00BF3AF8"/>
    <w:rsid w:val="00BF3F4E"/>
    <w:rsid w:val="00BF4409"/>
    <w:rsid w:val="00BF4FD8"/>
    <w:rsid w:val="00BF573F"/>
    <w:rsid w:val="00BF5976"/>
    <w:rsid w:val="00BF6912"/>
    <w:rsid w:val="00BF6950"/>
    <w:rsid w:val="00BF69FF"/>
    <w:rsid w:val="00BF73FA"/>
    <w:rsid w:val="00C004DA"/>
    <w:rsid w:val="00C0075E"/>
    <w:rsid w:val="00C008F1"/>
    <w:rsid w:val="00C00AD9"/>
    <w:rsid w:val="00C01837"/>
    <w:rsid w:val="00C020ED"/>
    <w:rsid w:val="00C02334"/>
    <w:rsid w:val="00C02BEE"/>
    <w:rsid w:val="00C035E1"/>
    <w:rsid w:val="00C03E12"/>
    <w:rsid w:val="00C0478B"/>
    <w:rsid w:val="00C04B62"/>
    <w:rsid w:val="00C050AF"/>
    <w:rsid w:val="00C05860"/>
    <w:rsid w:val="00C05C0F"/>
    <w:rsid w:val="00C0608D"/>
    <w:rsid w:val="00C07795"/>
    <w:rsid w:val="00C07847"/>
    <w:rsid w:val="00C10997"/>
    <w:rsid w:val="00C11578"/>
    <w:rsid w:val="00C11B9E"/>
    <w:rsid w:val="00C11E4F"/>
    <w:rsid w:val="00C11FFC"/>
    <w:rsid w:val="00C12220"/>
    <w:rsid w:val="00C12C74"/>
    <w:rsid w:val="00C13739"/>
    <w:rsid w:val="00C13808"/>
    <w:rsid w:val="00C14013"/>
    <w:rsid w:val="00C14DEE"/>
    <w:rsid w:val="00C150AC"/>
    <w:rsid w:val="00C15D83"/>
    <w:rsid w:val="00C16AD7"/>
    <w:rsid w:val="00C16BBE"/>
    <w:rsid w:val="00C16D56"/>
    <w:rsid w:val="00C171F5"/>
    <w:rsid w:val="00C177A2"/>
    <w:rsid w:val="00C2049D"/>
    <w:rsid w:val="00C2075D"/>
    <w:rsid w:val="00C20769"/>
    <w:rsid w:val="00C210DA"/>
    <w:rsid w:val="00C21197"/>
    <w:rsid w:val="00C214D3"/>
    <w:rsid w:val="00C215DA"/>
    <w:rsid w:val="00C21749"/>
    <w:rsid w:val="00C21D97"/>
    <w:rsid w:val="00C221BD"/>
    <w:rsid w:val="00C22471"/>
    <w:rsid w:val="00C22FA0"/>
    <w:rsid w:val="00C235B7"/>
    <w:rsid w:val="00C23A20"/>
    <w:rsid w:val="00C23AFB"/>
    <w:rsid w:val="00C23B78"/>
    <w:rsid w:val="00C23F62"/>
    <w:rsid w:val="00C24351"/>
    <w:rsid w:val="00C259E1"/>
    <w:rsid w:val="00C2654E"/>
    <w:rsid w:val="00C26812"/>
    <w:rsid w:val="00C270C3"/>
    <w:rsid w:val="00C27CFD"/>
    <w:rsid w:val="00C30D86"/>
    <w:rsid w:val="00C30E13"/>
    <w:rsid w:val="00C313C1"/>
    <w:rsid w:val="00C31A9F"/>
    <w:rsid w:val="00C31AF1"/>
    <w:rsid w:val="00C31BE4"/>
    <w:rsid w:val="00C32744"/>
    <w:rsid w:val="00C327A0"/>
    <w:rsid w:val="00C32F08"/>
    <w:rsid w:val="00C33269"/>
    <w:rsid w:val="00C33357"/>
    <w:rsid w:val="00C33670"/>
    <w:rsid w:val="00C33EA5"/>
    <w:rsid w:val="00C3568F"/>
    <w:rsid w:val="00C359BF"/>
    <w:rsid w:val="00C360CE"/>
    <w:rsid w:val="00C36BC9"/>
    <w:rsid w:val="00C36EC9"/>
    <w:rsid w:val="00C379E1"/>
    <w:rsid w:val="00C40194"/>
    <w:rsid w:val="00C40407"/>
    <w:rsid w:val="00C4075B"/>
    <w:rsid w:val="00C40982"/>
    <w:rsid w:val="00C40F70"/>
    <w:rsid w:val="00C41146"/>
    <w:rsid w:val="00C411F7"/>
    <w:rsid w:val="00C42335"/>
    <w:rsid w:val="00C42F55"/>
    <w:rsid w:val="00C42FD4"/>
    <w:rsid w:val="00C43330"/>
    <w:rsid w:val="00C436A4"/>
    <w:rsid w:val="00C43A2E"/>
    <w:rsid w:val="00C43BC2"/>
    <w:rsid w:val="00C44137"/>
    <w:rsid w:val="00C443D7"/>
    <w:rsid w:val="00C44CEA"/>
    <w:rsid w:val="00C44FC9"/>
    <w:rsid w:val="00C456ED"/>
    <w:rsid w:val="00C459E9"/>
    <w:rsid w:val="00C45C60"/>
    <w:rsid w:val="00C4638E"/>
    <w:rsid w:val="00C464D9"/>
    <w:rsid w:val="00C46DEB"/>
    <w:rsid w:val="00C47810"/>
    <w:rsid w:val="00C500F4"/>
    <w:rsid w:val="00C50B29"/>
    <w:rsid w:val="00C511F1"/>
    <w:rsid w:val="00C521AE"/>
    <w:rsid w:val="00C524CF"/>
    <w:rsid w:val="00C525E4"/>
    <w:rsid w:val="00C53A02"/>
    <w:rsid w:val="00C54409"/>
    <w:rsid w:val="00C54EE2"/>
    <w:rsid w:val="00C55589"/>
    <w:rsid w:val="00C55A0A"/>
    <w:rsid w:val="00C55A10"/>
    <w:rsid w:val="00C56D6E"/>
    <w:rsid w:val="00C57752"/>
    <w:rsid w:val="00C57795"/>
    <w:rsid w:val="00C601ED"/>
    <w:rsid w:val="00C603D6"/>
    <w:rsid w:val="00C606E7"/>
    <w:rsid w:val="00C60885"/>
    <w:rsid w:val="00C60C51"/>
    <w:rsid w:val="00C624CF"/>
    <w:rsid w:val="00C62564"/>
    <w:rsid w:val="00C62C2B"/>
    <w:rsid w:val="00C636A0"/>
    <w:rsid w:val="00C63C2A"/>
    <w:rsid w:val="00C6481F"/>
    <w:rsid w:val="00C64A45"/>
    <w:rsid w:val="00C64B56"/>
    <w:rsid w:val="00C65BC7"/>
    <w:rsid w:val="00C65EB6"/>
    <w:rsid w:val="00C66D8F"/>
    <w:rsid w:val="00C66DE7"/>
    <w:rsid w:val="00C670B8"/>
    <w:rsid w:val="00C67AAC"/>
    <w:rsid w:val="00C70129"/>
    <w:rsid w:val="00C70696"/>
    <w:rsid w:val="00C7080B"/>
    <w:rsid w:val="00C71403"/>
    <w:rsid w:val="00C71588"/>
    <w:rsid w:val="00C71709"/>
    <w:rsid w:val="00C71D9E"/>
    <w:rsid w:val="00C72301"/>
    <w:rsid w:val="00C723E9"/>
    <w:rsid w:val="00C724DE"/>
    <w:rsid w:val="00C73A45"/>
    <w:rsid w:val="00C73FD5"/>
    <w:rsid w:val="00C740C3"/>
    <w:rsid w:val="00C74A7E"/>
    <w:rsid w:val="00C74B08"/>
    <w:rsid w:val="00C74D24"/>
    <w:rsid w:val="00C75329"/>
    <w:rsid w:val="00C753B0"/>
    <w:rsid w:val="00C7545D"/>
    <w:rsid w:val="00C75569"/>
    <w:rsid w:val="00C757E7"/>
    <w:rsid w:val="00C759BD"/>
    <w:rsid w:val="00C75DD5"/>
    <w:rsid w:val="00C765C7"/>
    <w:rsid w:val="00C768BF"/>
    <w:rsid w:val="00C77000"/>
    <w:rsid w:val="00C77008"/>
    <w:rsid w:val="00C7768A"/>
    <w:rsid w:val="00C77B35"/>
    <w:rsid w:val="00C77DD6"/>
    <w:rsid w:val="00C77E44"/>
    <w:rsid w:val="00C80653"/>
    <w:rsid w:val="00C80FFF"/>
    <w:rsid w:val="00C817C9"/>
    <w:rsid w:val="00C81DC4"/>
    <w:rsid w:val="00C81FFE"/>
    <w:rsid w:val="00C8216E"/>
    <w:rsid w:val="00C82E55"/>
    <w:rsid w:val="00C83A4D"/>
    <w:rsid w:val="00C840D7"/>
    <w:rsid w:val="00C84222"/>
    <w:rsid w:val="00C843BA"/>
    <w:rsid w:val="00C844FA"/>
    <w:rsid w:val="00C846BD"/>
    <w:rsid w:val="00C84AAD"/>
    <w:rsid w:val="00C851FF"/>
    <w:rsid w:val="00C854FB"/>
    <w:rsid w:val="00C8565A"/>
    <w:rsid w:val="00C85A70"/>
    <w:rsid w:val="00C85B5C"/>
    <w:rsid w:val="00C8605A"/>
    <w:rsid w:val="00C8619A"/>
    <w:rsid w:val="00C862B7"/>
    <w:rsid w:val="00C86A3B"/>
    <w:rsid w:val="00C87396"/>
    <w:rsid w:val="00C90085"/>
    <w:rsid w:val="00C900E1"/>
    <w:rsid w:val="00C90DBA"/>
    <w:rsid w:val="00C90E4F"/>
    <w:rsid w:val="00C91240"/>
    <w:rsid w:val="00C9150E"/>
    <w:rsid w:val="00C916A9"/>
    <w:rsid w:val="00C9246D"/>
    <w:rsid w:val="00C932FD"/>
    <w:rsid w:val="00C933D5"/>
    <w:rsid w:val="00C935DF"/>
    <w:rsid w:val="00C938EC"/>
    <w:rsid w:val="00C94A34"/>
    <w:rsid w:val="00C95034"/>
    <w:rsid w:val="00C95B92"/>
    <w:rsid w:val="00C95E8A"/>
    <w:rsid w:val="00C96830"/>
    <w:rsid w:val="00C973C9"/>
    <w:rsid w:val="00C97801"/>
    <w:rsid w:val="00C97870"/>
    <w:rsid w:val="00C97CBA"/>
    <w:rsid w:val="00CA01BA"/>
    <w:rsid w:val="00CA0820"/>
    <w:rsid w:val="00CA08D1"/>
    <w:rsid w:val="00CA0E8F"/>
    <w:rsid w:val="00CA159D"/>
    <w:rsid w:val="00CA1EA6"/>
    <w:rsid w:val="00CA22FB"/>
    <w:rsid w:val="00CA2683"/>
    <w:rsid w:val="00CA2DE6"/>
    <w:rsid w:val="00CA3523"/>
    <w:rsid w:val="00CA385D"/>
    <w:rsid w:val="00CA494A"/>
    <w:rsid w:val="00CA4DEF"/>
    <w:rsid w:val="00CA55A7"/>
    <w:rsid w:val="00CA5980"/>
    <w:rsid w:val="00CA6203"/>
    <w:rsid w:val="00CA671F"/>
    <w:rsid w:val="00CA6789"/>
    <w:rsid w:val="00CA6F61"/>
    <w:rsid w:val="00CA76E1"/>
    <w:rsid w:val="00CB0A9F"/>
    <w:rsid w:val="00CB0ADB"/>
    <w:rsid w:val="00CB0E0F"/>
    <w:rsid w:val="00CB23D7"/>
    <w:rsid w:val="00CB2417"/>
    <w:rsid w:val="00CB25AB"/>
    <w:rsid w:val="00CB2982"/>
    <w:rsid w:val="00CB2E6D"/>
    <w:rsid w:val="00CB39F5"/>
    <w:rsid w:val="00CB5013"/>
    <w:rsid w:val="00CB55B6"/>
    <w:rsid w:val="00CB66F9"/>
    <w:rsid w:val="00CB7B3B"/>
    <w:rsid w:val="00CC014C"/>
    <w:rsid w:val="00CC0A13"/>
    <w:rsid w:val="00CC0AAC"/>
    <w:rsid w:val="00CC1B3A"/>
    <w:rsid w:val="00CC1E05"/>
    <w:rsid w:val="00CC1F22"/>
    <w:rsid w:val="00CC2307"/>
    <w:rsid w:val="00CC3A95"/>
    <w:rsid w:val="00CC3F3A"/>
    <w:rsid w:val="00CC588E"/>
    <w:rsid w:val="00CC5FEA"/>
    <w:rsid w:val="00CC66A8"/>
    <w:rsid w:val="00CC6714"/>
    <w:rsid w:val="00CC6BB6"/>
    <w:rsid w:val="00CC7D67"/>
    <w:rsid w:val="00CC7D6E"/>
    <w:rsid w:val="00CD00BC"/>
    <w:rsid w:val="00CD10AB"/>
    <w:rsid w:val="00CD2070"/>
    <w:rsid w:val="00CD3002"/>
    <w:rsid w:val="00CD3095"/>
    <w:rsid w:val="00CD3957"/>
    <w:rsid w:val="00CD3ADA"/>
    <w:rsid w:val="00CD45C7"/>
    <w:rsid w:val="00CD4874"/>
    <w:rsid w:val="00CD5344"/>
    <w:rsid w:val="00CD55C0"/>
    <w:rsid w:val="00CD5628"/>
    <w:rsid w:val="00CD5AB9"/>
    <w:rsid w:val="00CD6419"/>
    <w:rsid w:val="00CD7601"/>
    <w:rsid w:val="00CE0DD2"/>
    <w:rsid w:val="00CE193B"/>
    <w:rsid w:val="00CE1B45"/>
    <w:rsid w:val="00CE1CE9"/>
    <w:rsid w:val="00CE3684"/>
    <w:rsid w:val="00CE3C1C"/>
    <w:rsid w:val="00CE3F92"/>
    <w:rsid w:val="00CE4B79"/>
    <w:rsid w:val="00CE4C10"/>
    <w:rsid w:val="00CE4D94"/>
    <w:rsid w:val="00CE4ED5"/>
    <w:rsid w:val="00CE516B"/>
    <w:rsid w:val="00CE5749"/>
    <w:rsid w:val="00CE59C7"/>
    <w:rsid w:val="00CE5AFA"/>
    <w:rsid w:val="00CE626C"/>
    <w:rsid w:val="00CE6CFB"/>
    <w:rsid w:val="00CE6E84"/>
    <w:rsid w:val="00CE7ED6"/>
    <w:rsid w:val="00CF0D0F"/>
    <w:rsid w:val="00CF141E"/>
    <w:rsid w:val="00CF18E9"/>
    <w:rsid w:val="00CF1F13"/>
    <w:rsid w:val="00CF288A"/>
    <w:rsid w:val="00CF303D"/>
    <w:rsid w:val="00CF324E"/>
    <w:rsid w:val="00CF339C"/>
    <w:rsid w:val="00CF40A0"/>
    <w:rsid w:val="00CF587D"/>
    <w:rsid w:val="00CF5B06"/>
    <w:rsid w:val="00CF5E7E"/>
    <w:rsid w:val="00CF62B1"/>
    <w:rsid w:val="00CF6A4C"/>
    <w:rsid w:val="00CF72CE"/>
    <w:rsid w:val="00CF7367"/>
    <w:rsid w:val="00CF7FCD"/>
    <w:rsid w:val="00D001D1"/>
    <w:rsid w:val="00D004B5"/>
    <w:rsid w:val="00D0089B"/>
    <w:rsid w:val="00D0126C"/>
    <w:rsid w:val="00D0147B"/>
    <w:rsid w:val="00D0161C"/>
    <w:rsid w:val="00D01747"/>
    <w:rsid w:val="00D01B49"/>
    <w:rsid w:val="00D0426A"/>
    <w:rsid w:val="00D04A6D"/>
    <w:rsid w:val="00D05096"/>
    <w:rsid w:val="00D057A5"/>
    <w:rsid w:val="00D05997"/>
    <w:rsid w:val="00D0693C"/>
    <w:rsid w:val="00D06B7F"/>
    <w:rsid w:val="00D07D1A"/>
    <w:rsid w:val="00D10046"/>
    <w:rsid w:val="00D100AD"/>
    <w:rsid w:val="00D1043B"/>
    <w:rsid w:val="00D10AA0"/>
    <w:rsid w:val="00D11922"/>
    <w:rsid w:val="00D11A2A"/>
    <w:rsid w:val="00D11C9F"/>
    <w:rsid w:val="00D127B8"/>
    <w:rsid w:val="00D1305F"/>
    <w:rsid w:val="00D134FC"/>
    <w:rsid w:val="00D13F29"/>
    <w:rsid w:val="00D14559"/>
    <w:rsid w:val="00D14AA6"/>
    <w:rsid w:val="00D14DD0"/>
    <w:rsid w:val="00D14F2F"/>
    <w:rsid w:val="00D157F6"/>
    <w:rsid w:val="00D15EBD"/>
    <w:rsid w:val="00D16248"/>
    <w:rsid w:val="00D16618"/>
    <w:rsid w:val="00D16791"/>
    <w:rsid w:val="00D1693B"/>
    <w:rsid w:val="00D16FDD"/>
    <w:rsid w:val="00D17973"/>
    <w:rsid w:val="00D17B82"/>
    <w:rsid w:val="00D17C74"/>
    <w:rsid w:val="00D17C92"/>
    <w:rsid w:val="00D17D00"/>
    <w:rsid w:val="00D207BE"/>
    <w:rsid w:val="00D21297"/>
    <w:rsid w:val="00D2167A"/>
    <w:rsid w:val="00D2215B"/>
    <w:rsid w:val="00D22D70"/>
    <w:rsid w:val="00D2318C"/>
    <w:rsid w:val="00D232D6"/>
    <w:rsid w:val="00D2377A"/>
    <w:rsid w:val="00D23D2B"/>
    <w:rsid w:val="00D25028"/>
    <w:rsid w:val="00D25920"/>
    <w:rsid w:val="00D26BA6"/>
    <w:rsid w:val="00D27957"/>
    <w:rsid w:val="00D27C03"/>
    <w:rsid w:val="00D300C2"/>
    <w:rsid w:val="00D30B70"/>
    <w:rsid w:val="00D30EBA"/>
    <w:rsid w:val="00D312A0"/>
    <w:rsid w:val="00D3134F"/>
    <w:rsid w:val="00D31FF0"/>
    <w:rsid w:val="00D32EF8"/>
    <w:rsid w:val="00D33EC9"/>
    <w:rsid w:val="00D348A0"/>
    <w:rsid w:val="00D34A9C"/>
    <w:rsid w:val="00D34D70"/>
    <w:rsid w:val="00D34FBC"/>
    <w:rsid w:val="00D354B1"/>
    <w:rsid w:val="00D35515"/>
    <w:rsid w:val="00D3591C"/>
    <w:rsid w:val="00D35C19"/>
    <w:rsid w:val="00D36152"/>
    <w:rsid w:val="00D37244"/>
    <w:rsid w:val="00D4139E"/>
    <w:rsid w:val="00D41ECA"/>
    <w:rsid w:val="00D41F1C"/>
    <w:rsid w:val="00D42656"/>
    <w:rsid w:val="00D43A52"/>
    <w:rsid w:val="00D43E35"/>
    <w:rsid w:val="00D43F33"/>
    <w:rsid w:val="00D44324"/>
    <w:rsid w:val="00D4447C"/>
    <w:rsid w:val="00D446B6"/>
    <w:rsid w:val="00D4521C"/>
    <w:rsid w:val="00D45A85"/>
    <w:rsid w:val="00D47519"/>
    <w:rsid w:val="00D50B69"/>
    <w:rsid w:val="00D50C7B"/>
    <w:rsid w:val="00D50CB0"/>
    <w:rsid w:val="00D5105E"/>
    <w:rsid w:val="00D51275"/>
    <w:rsid w:val="00D51285"/>
    <w:rsid w:val="00D5157D"/>
    <w:rsid w:val="00D529D4"/>
    <w:rsid w:val="00D52EEA"/>
    <w:rsid w:val="00D5333A"/>
    <w:rsid w:val="00D547F4"/>
    <w:rsid w:val="00D55A15"/>
    <w:rsid w:val="00D56546"/>
    <w:rsid w:val="00D56556"/>
    <w:rsid w:val="00D5799A"/>
    <w:rsid w:val="00D57F0D"/>
    <w:rsid w:val="00D60C0F"/>
    <w:rsid w:val="00D60EF7"/>
    <w:rsid w:val="00D616ED"/>
    <w:rsid w:val="00D61F77"/>
    <w:rsid w:val="00D62C55"/>
    <w:rsid w:val="00D63A96"/>
    <w:rsid w:val="00D63CD9"/>
    <w:rsid w:val="00D63D72"/>
    <w:rsid w:val="00D644CE"/>
    <w:rsid w:val="00D64E47"/>
    <w:rsid w:val="00D64E4F"/>
    <w:rsid w:val="00D64F18"/>
    <w:rsid w:val="00D6520D"/>
    <w:rsid w:val="00D656A8"/>
    <w:rsid w:val="00D65846"/>
    <w:rsid w:val="00D65F0C"/>
    <w:rsid w:val="00D66A4C"/>
    <w:rsid w:val="00D6714B"/>
    <w:rsid w:val="00D6776E"/>
    <w:rsid w:val="00D67E56"/>
    <w:rsid w:val="00D700FF"/>
    <w:rsid w:val="00D70307"/>
    <w:rsid w:val="00D706B5"/>
    <w:rsid w:val="00D7098F"/>
    <w:rsid w:val="00D712FC"/>
    <w:rsid w:val="00D714E2"/>
    <w:rsid w:val="00D7174C"/>
    <w:rsid w:val="00D721D1"/>
    <w:rsid w:val="00D723D5"/>
    <w:rsid w:val="00D7254B"/>
    <w:rsid w:val="00D72702"/>
    <w:rsid w:val="00D72D04"/>
    <w:rsid w:val="00D7358B"/>
    <w:rsid w:val="00D73764"/>
    <w:rsid w:val="00D7384B"/>
    <w:rsid w:val="00D738C6"/>
    <w:rsid w:val="00D73999"/>
    <w:rsid w:val="00D73A70"/>
    <w:rsid w:val="00D73B22"/>
    <w:rsid w:val="00D74398"/>
    <w:rsid w:val="00D74900"/>
    <w:rsid w:val="00D74D9B"/>
    <w:rsid w:val="00D75B35"/>
    <w:rsid w:val="00D76A90"/>
    <w:rsid w:val="00D776D1"/>
    <w:rsid w:val="00D80136"/>
    <w:rsid w:val="00D804C2"/>
    <w:rsid w:val="00D807D9"/>
    <w:rsid w:val="00D80966"/>
    <w:rsid w:val="00D80AB7"/>
    <w:rsid w:val="00D815EB"/>
    <w:rsid w:val="00D82186"/>
    <w:rsid w:val="00D82357"/>
    <w:rsid w:val="00D82737"/>
    <w:rsid w:val="00D82DBB"/>
    <w:rsid w:val="00D82E94"/>
    <w:rsid w:val="00D831AF"/>
    <w:rsid w:val="00D83F87"/>
    <w:rsid w:val="00D842A3"/>
    <w:rsid w:val="00D84346"/>
    <w:rsid w:val="00D84C1E"/>
    <w:rsid w:val="00D84E2E"/>
    <w:rsid w:val="00D84F76"/>
    <w:rsid w:val="00D8582F"/>
    <w:rsid w:val="00D86228"/>
    <w:rsid w:val="00D86315"/>
    <w:rsid w:val="00D8654A"/>
    <w:rsid w:val="00D8667F"/>
    <w:rsid w:val="00D86DB0"/>
    <w:rsid w:val="00D8713D"/>
    <w:rsid w:val="00D87397"/>
    <w:rsid w:val="00D87C49"/>
    <w:rsid w:val="00D87C60"/>
    <w:rsid w:val="00D90BBD"/>
    <w:rsid w:val="00D91EFC"/>
    <w:rsid w:val="00D9342D"/>
    <w:rsid w:val="00D93E2A"/>
    <w:rsid w:val="00D93E6C"/>
    <w:rsid w:val="00D953F8"/>
    <w:rsid w:val="00D9567E"/>
    <w:rsid w:val="00D959F8"/>
    <w:rsid w:val="00D96A41"/>
    <w:rsid w:val="00D96C70"/>
    <w:rsid w:val="00D9705F"/>
    <w:rsid w:val="00D97DD4"/>
    <w:rsid w:val="00DA0B58"/>
    <w:rsid w:val="00DA1B58"/>
    <w:rsid w:val="00DA1F35"/>
    <w:rsid w:val="00DA2157"/>
    <w:rsid w:val="00DA222F"/>
    <w:rsid w:val="00DA24F6"/>
    <w:rsid w:val="00DA30E6"/>
    <w:rsid w:val="00DA3E5B"/>
    <w:rsid w:val="00DA4150"/>
    <w:rsid w:val="00DA44EF"/>
    <w:rsid w:val="00DA4EF4"/>
    <w:rsid w:val="00DA53CC"/>
    <w:rsid w:val="00DA5821"/>
    <w:rsid w:val="00DA5D57"/>
    <w:rsid w:val="00DA5F43"/>
    <w:rsid w:val="00DA60D0"/>
    <w:rsid w:val="00DA69B5"/>
    <w:rsid w:val="00DA7C17"/>
    <w:rsid w:val="00DA7E6D"/>
    <w:rsid w:val="00DB0C7F"/>
    <w:rsid w:val="00DB1498"/>
    <w:rsid w:val="00DB1710"/>
    <w:rsid w:val="00DB1B59"/>
    <w:rsid w:val="00DB212B"/>
    <w:rsid w:val="00DB3173"/>
    <w:rsid w:val="00DB395E"/>
    <w:rsid w:val="00DB446D"/>
    <w:rsid w:val="00DB4B7F"/>
    <w:rsid w:val="00DB4FB4"/>
    <w:rsid w:val="00DB51E2"/>
    <w:rsid w:val="00DB52B3"/>
    <w:rsid w:val="00DB530D"/>
    <w:rsid w:val="00DB54E2"/>
    <w:rsid w:val="00DB610B"/>
    <w:rsid w:val="00DB6A9A"/>
    <w:rsid w:val="00DB6B14"/>
    <w:rsid w:val="00DB6D27"/>
    <w:rsid w:val="00DB6EB6"/>
    <w:rsid w:val="00DB6F96"/>
    <w:rsid w:val="00DC018B"/>
    <w:rsid w:val="00DC01B5"/>
    <w:rsid w:val="00DC02B8"/>
    <w:rsid w:val="00DC04E7"/>
    <w:rsid w:val="00DC05C2"/>
    <w:rsid w:val="00DC07F9"/>
    <w:rsid w:val="00DC0F77"/>
    <w:rsid w:val="00DC0FE6"/>
    <w:rsid w:val="00DC20AE"/>
    <w:rsid w:val="00DC27B2"/>
    <w:rsid w:val="00DC34D9"/>
    <w:rsid w:val="00DC3691"/>
    <w:rsid w:val="00DC3C35"/>
    <w:rsid w:val="00DC3D74"/>
    <w:rsid w:val="00DC3D8B"/>
    <w:rsid w:val="00DC445B"/>
    <w:rsid w:val="00DC45F5"/>
    <w:rsid w:val="00DC4EE6"/>
    <w:rsid w:val="00DC5273"/>
    <w:rsid w:val="00DC5ABD"/>
    <w:rsid w:val="00DC63A7"/>
    <w:rsid w:val="00DC63FB"/>
    <w:rsid w:val="00DC6AAB"/>
    <w:rsid w:val="00DC76B7"/>
    <w:rsid w:val="00DD1316"/>
    <w:rsid w:val="00DD1685"/>
    <w:rsid w:val="00DD16C2"/>
    <w:rsid w:val="00DD1E35"/>
    <w:rsid w:val="00DD2ABF"/>
    <w:rsid w:val="00DD2F5F"/>
    <w:rsid w:val="00DD327D"/>
    <w:rsid w:val="00DD3CAB"/>
    <w:rsid w:val="00DD3D23"/>
    <w:rsid w:val="00DD4E5A"/>
    <w:rsid w:val="00DD518E"/>
    <w:rsid w:val="00DD6A62"/>
    <w:rsid w:val="00DD7065"/>
    <w:rsid w:val="00DD716E"/>
    <w:rsid w:val="00DD7C8E"/>
    <w:rsid w:val="00DE04FF"/>
    <w:rsid w:val="00DE0B83"/>
    <w:rsid w:val="00DE0BB9"/>
    <w:rsid w:val="00DE1842"/>
    <w:rsid w:val="00DE253A"/>
    <w:rsid w:val="00DE2806"/>
    <w:rsid w:val="00DE280F"/>
    <w:rsid w:val="00DE2BC4"/>
    <w:rsid w:val="00DE3827"/>
    <w:rsid w:val="00DE3B8A"/>
    <w:rsid w:val="00DE4B0B"/>
    <w:rsid w:val="00DE4DFC"/>
    <w:rsid w:val="00DE4F9C"/>
    <w:rsid w:val="00DE5263"/>
    <w:rsid w:val="00DE56DD"/>
    <w:rsid w:val="00DE60CB"/>
    <w:rsid w:val="00DE7416"/>
    <w:rsid w:val="00DF12E9"/>
    <w:rsid w:val="00DF17DC"/>
    <w:rsid w:val="00DF1CCA"/>
    <w:rsid w:val="00DF1D5D"/>
    <w:rsid w:val="00DF396B"/>
    <w:rsid w:val="00DF47CA"/>
    <w:rsid w:val="00DF4AAB"/>
    <w:rsid w:val="00DF52A3"/>
    <w:rsid w:val="00DF5964"/>
    <w:rsid w:val="00DF71C1"/>
    <w:rsid w:val="00E00485"/>
    <w:rsid w:val="00E005B3"/>
    <w:rsid w:val="00E023AE"/>
    <w:rsid w:val="00E02D21"/>
    <w:rsid w:val="00E03460"/>
    <w:rsid w:val="00E037F8"/>
    <w:rsid w:val="00E03840"/>
    <w:rsid w:val="00E0426A"/>
    <w:rsid w:val="00E04D03"/>
    <w:rsid w:val="00E04EF6"/>
    <w:rsid w:val="00E0657A"/>
    <w:rsid w:val="00E06744"/>
    <w:rsid w:val="00E07A81"/>
    <w:rsid w:val="00E07BF6"/>
    <w:rsid w:val="00E105D5"/>
    <w:rsid w:val="00E109D3"/>
    <w:rsid w:val="00E10F5B"/>
    <w:rsid w:val="00E1107A"/>
    <w:rsid w:val="00E1177A"/>
    <w:rsid w:val="00E12246"/>
    <w:rsid w:val="00E1226C"/>
    <w:rsid w:val="00E1238B"/>
    <w:rsid w:val="00E12D92"/>
    <w:rsid w:val="00E13325"/>
    <w:rsid w:val="00E13AEF"/>
    <w:rsid w:val="00E1431F"/>
    <w:rsid w:val="00E14777"/>
    <w:rsid w:val="00E150F5"/>
    <w:rsid w:val="00E15189"/>
    <w:rsid w:val="00E160F5"/>
    <w:rsid w:val="00E16690"/>
    <w:rsid w:val="00E16DD2"/>
    <w:rsid w:val="00E17436"/>
    <w:rsid w:val="00E17A56"/>
    <w:rsid w:val="00E17B33"/>
    <w:rsid w:val="00E20692"/>
    <w:rsid w:val="00E20DC1"/>
    <w:rsid w:val="00E20E7E"/>
    <w:rsid w:val="00E2144C"/>
    <w:rsid w:val="00E21ECD"/>
    <w:rsid w:val="00E21F3B"/>
    <w:rsid w:val="00E21F79"/>
    <w:rsid w:val="00E22349"/>
    <w:rsid w:val="00E22CD8"/>
    <w:rsid w:val="00E23D86"/>
    <w:rsid w:val="00E23D8A"/>
    <w:rsid w:val="00E24654"/>
    <w:rsid w:val="00E25319"/>
    <w:rsid w:val="00E253D0"/>
    <w:rsid w:val="00E256AB"/>
    <w:rsid w:val="00E260FE"/>
    <w:rsid w:val="00E2634B"/>
    <w:rsid w:val="00E26B95"/>
    <w:rsid w:val="00E27364"/>
    <w:rsid w:val="00E2756A"/>
    <w:rsid w:val="00E27691"/>
    <w:rsid w:val="00E31365"/>
    <w:rsid w:val="00E313E9"/>
    <w:rsid w:val="00E31A4C"/>
    <w:rsid w:val="00E32A89"/>
    <w:rsid w:val="00E342E3"/>
    <w:rsid w:val="00E343BD"/>
    <w:rsid w:val="00E35357"/>
    <w:rsid w:val="00E3592A"/>
    <w:rsid w:val="00E35E41"/>
    <w:rsid w:val="00E35E7D"/>
    <w:rsid w:val="00E37059"/>
    <w:rsid w:val="00E3779E"/>
    <w:rsid w:val="00E37843"/>
    <w:rsid w:val="00E37C17"/>
    <w:rsid w:val="00E37DC2"/>
    <w:rsid w:val="00E4034B"/>
    <w:rsid w:val="00E406C4"/>
    <w:rsid w:val="00E40958"/>
    <w:rsid w:val="00E40FAF"/>
    <w:rsid w:val="00E40FD9"/>
    <w:rsid w:val="00E410AE"/>
    <w:rsid w:val="00E41298"/>
    <w:rsid w:val="00E41DE0"/>
    <w:rsid w:val="00E41F68"/>
    <w:rsid w:val="00E42031"/>
    <w:rsid w:val="00E42199"/>
    <w:rsid w:val="00E4244E"/>
    <w:rsid w:val="00E42C8B"/>
    <w:rsid w:val="00E43C92"/>
    <w:rsid w:val="00E43D9D"/>
    <w:rsid w:val="00E44CD2"/>
    <w:rsid w:val="00E450DB"/>
    <w:rsid w:val="00E453D2"/>
    <w:rsid w:val="00E4551B"/>
    <w:rsid w:val="00E458E1"/>
    <w:rsid w:val="00E45AA8"/>
    <w:rsid w:val="00E46C43"/>
    <w:rsid w:val="00E46F5D"/>
    <w:rsid w:val="00E4759A"/>
    <w:rsid w:val="00E50532"/>
    <w:rsid w:val="00E512D0"/>
    <w:rsid w:val="00E51393"/>
    <w:rsid w:val="00E514C8"/>
    <w:rsid w:val="00E51EB2"/>
    <w:rsid w:val="00E51EBD"/>
    <w:rsid w:val="00E52FAD"/>
    <w:rsid w:val="00E53126"/>
    <w:rsid w:val="00E53749"/>
    <w:rsid w:val="00E53D19"/>
    <w:rsid w:val="00E540CB"/>
    <w:rsid w:val="00E543CD"/>
    <w:rsid w:val="00E54D07"/>
    <w:rsid w:val="00E54F96"/>
    <w:rsid w:val="00E550FB"/>
    <w:rsid w:val="00E55368"/>
    <w:rsid w:val="00E55E28"/>
    <w:rsid w:val="00E5609B"/>
    <w:rsid w:val="00E56398"/>
    <w:rsid w:val="00E56607"/>
    <w:rsid w:val="00E5765B"/>
    <w:rsid w:val="00E577D3"/>
    <w:rsid w:val="00E60211"/>
    <w:rsid w:val="00E60988"/>
    <w:rsid w:val="00E60B8C"/>
    <w:rsid w:val="00E6253E"/>
    <w:rsid w:val="00E627BB"/>
    <w:rsid w:val="00E62B2C"/>
    <w:rsid w:val="00E6302B"/>
    <w:rsid w:val="00E6319F"/>
    <w:rsid w:val="00E63B1A"/>
    <w:rsid w:val="00E63E72"/>
    <w:rsid w:val="00E644F5"/>
    <w:rsid w:val="00E64A99"/>
    <w:rsid w:val="00E65FBA"/>
    <w:rsid w:val="00E663FB"/>
    <w:rsid w:val="00E66F22"/>
    <w:rsid w:val="00E66FA9"/>
    <w:rsid w:val="00E67B4B"/>
    <w:rsid w:val="00E7001B"/>
    <w:rsid w:val="00E70841"/>
    <w:rsid w:val="00E709B3"/>
    <w:rsid w:val="00E70E0A"/>
    <w:rsid w:val="00E7172B"/>
    <w:rsid w:val="00E7185B"/>
    <w:rsid w:val="00E7189E"/>
    <w:rsid w:val="00E71FCD"/>
    <w:rsid w:val="00E7233A"/>
    <w:rsid w:val="00E723EC"/>
    <w:rsid w:val="00E724E4"/>
    <w:rsid w:val="00E725EC"/>
    <w:rsid w:val="00E7264F"/>
    <w:rsid w:val="00E72B34"/>
    <w:rsid w:val="00E73B53"/>
    <w:rsid w:val="00E73EBE"/>
    <w:rsid w:val="00E740DA"/>
    <w:rsid w:val="00E74474"/>
    <w:rsid w:val="00E74AE1"/>
    <w:rsid w:val="00E75598"/>
    <w:rsid w:val="00E75D3F"/>
    <w:rsid w:val="00E76557"/>
    <w:rsid w:val="00E7679B"/>
    <w:rsid w:val="00E772F7"/>
    <w:rsid w:val="00E7749E"/>
    <w:rsid w:val="00E7775A"/>
    <w:rsid w:val="00E8092C"/>
    <w:rsid w:val="00E80DCC"/>
    <w:rsid w:val="00E81545"/>
    <w:rsid w:val="00E81696"/>
    <w:rsid w:val="00E81F0A"/>
    <w:rsid w:val="00E8351E"/>
    <w:rsid w:val="00E83F40"/>
    <w:rsid w:val="00E840B6"/>
    <w:rsid w:val="00E843CD"/>
    <w:rsid w:val="00E84ACA"/>
    <w:rsid w:val="00E84ACB"/>
    <w:rsid w:val="00E85422"/>
    <w:rsid w:val="00E85610"/>
    <w:rsid w:val="00E86637"/>
    <w:rsid w:val="00E86C74"/>
    <w:rsid w:val="00E86EF9"/>
    <w:rsid w:val="00E87341"/>
    <w:rsid w:val="00E875D4"/>
    <w:rsid w:val="00E87AAA"/>
    <w:rsid w:val="00E91441"/>
    <w:rsid w:val="00E914BD"/>
    <w:rsid w:val="00E91ACB"/>
    <w:rsid w:val="00E91BA8"/>
    <w:rsid w:val="00E92861"/>
    <w:rsid w:val="00E939E0"/>
    <w:rsid w:val="00E93C37"/>
    <w:rsid w:val="00E94535"/>
    <w:rsid w:val="00E94A21"/>
    <w:rsid w:val="00E94D20"/>
    <w:rsid w:val="00E94F8D"/>
    <w:rsid w:val="00E95034"/>
    <w:rsid w:val="00E9516A"/>
    <w:rsid w:val="00E9565D"/>
    <w:rsid w:val="00E95E12"/>
    <w:rsid w:val="00E96AE6"/>
    <w:rsid w:val="00E96FD4"/>
    <w:rsid w:val="00E97774"/>
    <w:rsid w:val="00E9788F"/>
    <w:rsid w:val="00EA0B93"/>
    <w:rsid w:val="00EA1363"/>
    <w:rsid w:val="00EA1670"/>
    <w:rsid w:val="00EA1797"/>
    <w:rsid w:val="00EA17DF"/>
    <w:rsid w:val="00EA19B0"/>
    <w:rsid w:val="00EA1C36"/>
    <w:rsid w:val="00EA2C12"/>
    <w:rsid w:val="00EA30CC"/>
    <w:rsid w:val="00EA3425"/>
    <w:rsid w:val="00EA3937"/>
    <w:rsid w:val="00EA3C13"/>
    <w:rsid w:val="00EA3DB9"/>
    <w:rsid w:val="00EA3DEF"/>
    <w:rsid w:val="00EA3F2D"/>
    <w:rsid w:val="00EA4272"/>
    <w:rsid w:val="00EA4444"/>
    <w:rsid w:val="00EA4BFC"/>
    <w:rsid w:val="00EA5066"/>
    <w:rsid w:val="00EA51C1"/>
    <w:rsid w:val="00EA5A5E"/>
    <w:rsid w:val="00EA731B"/>
    <w:rsid w:val="00EA737C"/>
    <w:rsid w:val="00EA7879"/>
    <w:rsid w:val="00EB0E5D"/>
    <w:rsid w:val="00EB1D0A"/>
    <w:rsid w:val="00EB1DFE"/>
    <w:rsid w:val="00EB2098"/>
    <w:rsid w:val="00EB2E19"/>
    <w:rsid w:val="00EB39B1"/>
    <w:rsid w:val="00EB406D"/>
    <w:rsid w:val="00EB4300"/>
    <w:rsid w:val="00EB48A4"/>
    <w:rsid w:val="00EB5477"/>
    <w:rsid w:val="00EB5D79"/>
    <w:rsid w:val="00EB6DB1"/>
    <w:rsid w:val="00EB71DB"/>
    <w:rsid w:val="00EB7293"/>
    <w:rsid w:val="00EB77A4"/>
    <w:rsid w:val="00EB7D74"/>
    <w:rsid w:val="00EB7EDF"/>
    <w:rsid w:val="00EB7FE1"/>
    <w:rsid w:val="00EC0BC3"/>
    <w:rsid w:val="00EC0F21"/>
    <w:rsid w:val="00EC1626"/>
    <w:rsid w:val="00EC2417"/>
    <w:rsid w:val="00EC256C"/>
    <w:rsid w:val="00EC2B1E"/>
    <w:rsid w:val="00EC2BD9"/>
    <w:rsid w:val="00EC33A5"/>
    <w:rsid w:val="00EC3E94"/>
    <w:rsid w:val="00EC4946"/>
    <w:rsid w:val="00EC4E10"/>
    <w:rsid w:val="00EC4FFF"/>
    <w:rsid w:val="00EC52CF"/>
    <w:rsid w:val="00EC5A10"/>
    <w:rsid w:val="00EC5E47"/>
    <w:rsid w:val="00EC61AC"/>
    <w:rsid w:val="00EC6474"/>
    <w:rsid w:val="00EC6C21"/>
    <w:rsid w:val="00EC6CB0"/>
    <w:rsid w:val="00EC6FA2"/>
    <w:rsid w:val="00EC7128"/>
    <w:rsid w:val="00EC7AB2"/>
    <w:rsid w:val="00EC7D4C"/>
    <w:rsid w:val="00ED013C"/>
    <w:rsid w:val="00ED026C"/>
    <w:rsid w:val="00ED0474"/>
    <w:rsid w:val="00ED098A"/>
    <w:rsid w:val="00ED186D"/>
    <w:rsid w:val="00ED18C2"/>
    <w:rsid w:val="00ED18D4"/>
    <w:rsid w:val="00ED2E22"/>
    <w:rsid w:val="00ED3B3B"/>
    <w:rsid w:val="00ED40E1"/>
    <w:rsid w:val="00ED464C"/>
    <w:rsid w:val="00ED4BD1"/>
    <w:rsid w:val="00ED4EDD"/>
    <w:rsid w:val="00ED5495"/>
    <w:rsid w:val="00ED680E"/>
    <w:rsid w:val="00ED696C"/>
    <w:rsid w:val="00ED696F"/>
    <w:rsid w:val="00ED6C34"/>
    <w:rsid w:val="00ED706F"/>
    <w:rsid w:val="00ED77EF"/>
    <w:rsid w:val="00ED7DEE"/>
    <w:rsid w:val="00ED7E7D"/>
    <w:rsid w:val="00EE0EE8"/>
    <w:rsid w:val="00EE0FFF"/>
    <w:rsid w:val="00EE1DCB"/>
    <w:rsid w:val="00EE28B8"/>
    <w:rsid w:val="00EE294B"/>
    <w:rsid w:val="00EE2BAD"/>
    <w:rsid w:val="00EE2CDF"/>
    <w:rsid w:val="00EE2E4A"/>
    <w:rsid w:val="00EE2E86"/>
    <w:rsid w:val="00EE3AAD"/>
    <w:rsid w:val="00EE3C69"/>
    <w:rsid w:val="00EE4583"/>
    <w:rsid w:val="00EE4994"/>
    <w:rsid w:val="00EE4D89"/>
    <w:rsid w:val="00EE5951"/>
    <w:rsid w:val="00EE5C8F"/>
    <w:rsid w:val="00EE7023"/>
    <w:rsid w:val="00EE7250"/>
    <w:rsid w:val="00EE75DE"/>
    <w:rsid w:val="00EE78A7"/>
    <w:rsid w:val="00EF19EE"/>
    <w:rsid w:val="00EF1D0E"/>
    <w:rsid w:val="00EF1EA1"/>
    <w:rsid w:val="00EF228B"/>
    <w:rsid w:val="00EF2412"/>
    <w:rsid w:val="00EF304A"/>
    <w:rsid w:val="00EF3069"/>
    <w:rsid w:val="00EF3852"/>
    <w:rsid w:val="00EF409E"/>
    <w:rsid w:val="00EF4543"/>
    <w:rsid w:val="00EF4980"/>
    <w:rsid w:val="00EF4A3F"/>
    <w:rsid w:val="00EF4BF2"/>
    <w:rsid w:val="00EF6612"/>
    <w:rsid w:val="00EF6724"/>
    <w:rsid w:val="00EF67E0"/>
    <w:rsid w:val="00EF7347"/>
    <w:rsid w:val="00F00094"/>
    <w:rsid w:val="00F00592"/>
    <w:rsid w:val="00F00670"/>
    <w:rsid w:val="00F00E52"/>
    <w:rsid w:val="00F00F0B"/>
    <w:rsid w:val="00F01411"/>
    <w:rsid w:val="00F0151A"/>
    <w:rsid w:val="00F01920"/>
    <w:rsid w:val="00F02600"/>
    <w:rsid w:val="00F02698"/>
    <w:rsid w:val="00F02B9F"/>
    <w:rsid w:val="00F037E6"/>
    <w:rsid w:val="00F03D45"/>
    <w:rsid w:val="00F03DED"/>
    <w:rsid w:val="00F049D2"/>
    <w:rsid w:val="00F04B65"/>
    <w:rsid w:val="00F04CEE"/>
    <w:rsid w:val="00F04FD6"/>
    <w:rsid w:val="00F0543A"/>
    <w:rsid w:val="00F0559C"/>
    <w:rsid w:val="00F05B9E"/>
    <w:rsid w:val="00F0768E"/>
    <w:rsid w:val="00F0791A"/>
    <w:rsid w:val="00F1049B"/>
    <w:rsid w:val="00F105D4"/>
    <w:rsid w:val="00F110AE"/>
    <w:rsid w:val="00F112FA"/>
    <w:rsid w:val="00F11DEB"/>
    <w:rsid w:val="00F124D4"/>
    <w:rsid w:val="00F12C24"/>
    <w:rsid w:val="00F133AF"/>
    <w:rsid w:val="00F137C4"/>
    <w:rsid w:val="00F13904"/>
    <w:rsid w:val="00F13D82"/>
    <w:rsid w:val="00F140B9"/>
    <w:rsid w:val="00F14783"/>
    <w:rsid w:val="00F14A26"/>
    <w:rsid w:val="00F151B3"/>
    <w:rsid w:val="00F15CD7"/>
    <w:rsid w:val="00F15F20"/>
    <w:rsid w:val="00F16011"/>
    <w:rsid w:val="00F1613E"/>
    <w:rsid w:val="00F16D3A"/>
    <w:rsid w:val="00F16D3D"/>
    <w:rsid w:val="00F16D89"/>
    <w:rsid w:val="00F1714D"/>
    <w:rsid w:val="00F17662"/>
    <w:rsid w:val="00F17C9C"/>
    <w:rsid w:val="00F21BD9"/>
    <w:rsid w:val="00F2265B"/>
    <w:rsid w:val="00F230ED"/>
    <w:rsid w:val="00F23561"/>
    <w:rsid w:val="00F2363B"/>
    <w:rsid w:val="00F23D6E"/>
    <w:rsid w:val="00F24002"/>
    <w:rsid w:val="00F241C7"/>
    <w:rsid w:val="00F255E3"/>
    <w:rsid w:val="00F25B31"/>
    <w:rsid w:val="00F260D4"/>
    <w:rsid w:val="00F26C0C"/>
    <w:rsid w:val="00F2775D"/>
    <w:rsid w:val="00F3048E"/>
    <w:rsid w:val="00F3149D"/>
    <w:rsid w:val="00F31B06"/>
    <w:rsid w:val="00F31FDE"/>
    <w:rsid w:val="00F327ED"/>
    <w:rsid w:val="00F331EE"/>
    <w:rsid w:val="00F33A8E"/>
    <w:rsid w:val="00F34737"/>
    <w:rsid w:val="00F34F74"/>
    <w:rsid w:val="00F35713"/>
    <w:rsid w:val="00F35B90"/>
    <w:rsid w:val="00F36059"/>
    <w:rsid w:val="00F36A6C"/>
    <w:rsid w:val="00F37A86"/>
    <w:rsid w:val="00F40A41"/>
    <w:rsid w:val="00F40C9C"/>
    <w:rsid w:val="00F41874"/>
    <w:rsid w:val="00F41CBE"/>
    <w:rsid w:val="00F428B5"/>
    <w:rsid w:val="00F42A02"/>
    <w:rsid w:val="00F42DB1"/>
    <w:rsid w:val="00F43024"/>
    <w:rsid w:val="00F439B2"/>
    <w:rsid w:val="00F44487"/>
    <w:rsid w:val="00F44E71"/>
    <w:rsid w:val="00F45B80"/>
    <w:rsid w:val="00F46072"/>
    <w:rsid w:val="00F46250"/>
    <w:rsid w:val="00F4688E"/>
    <w:rsid w:val="00F46DDE"/>
    <w:rsid w:val="00F5015B"/>
    <w:rsid w:val="00F50410"/>
    <w:rsid w:val="00F513D9"/>
    <w:rsid w:val="00F51C35"/>
    <w:rsid w:val="00F51CD5"/>
    <w:rsid w:val="00F51D04"/>
    <w:rsid w:val="00F51EFB"/>
    <w:rsid w:val="00F51FD2"/>
    <w:rsid w:val="00F521FA"/>
    <w:rsid w:val="00F52688"/>
    <w:rsid w:val="00F529B1"/>
    <w:rsid w:val="00F52EC5"/>
    <w:rsid w:val="00F537CC"/>
    <w:rsid w:val="00F5466C"/>
    <w:rsid w:val="00F5474C"/>
    <w:rsid w:val="00F547B3"/>
    <w:rsid w:val="00F5492C"/>
    <w:rsid w:val="00F549F4"/>
    <w:rsid w:val="00F54DBF"/>
    <w:rsid w:val="00F54DE1"/>
    <w:rsid w:val="00F55C2C"/>
    <w:rsid w:val="00F56CD4"/>
    <w:rsid w:val="00F56E8D"/>
    <w:rsid w:val="00F600C1"/>
    <w:rsid w:val="00F60802"/>
    <w:rsid w:val="00F60B2D"/>
    <w:rsid w:val="00F60C34"/>
    <w:rsid w:val="00F60D50"/>
    <w:rsid w:val="00F61091"/>
    <w:rsid w:val="00F615F9"/>
    <w:rsid w:val="00F61692"/>
    <w:rsid w:val="00F6206E"/>
    <w:rsid w:val="00F62951"/>
    <w:rsid w:val="00F62975"/>
    <w:rsid w:val="00F62C7A"/>
    <w:rsid w:val="00F62FAD"/>
    <w:rsid w:val="00F63492"/>
    <w:rsid w:val="00F6372E"/>
    <w:rsid w:val="00F6412D"/>
    <w:rsid w:val="00F66000"/>
    <w:rsid w:val="00F66EC4"/>
    <w:rsid w:val="00F6712B"/>
    <w:rsid w:val="00F6795C"/>
    <w:rsid w:val="00F67DE4"/>
    <w:rsid w:val="00F70470"/>
    <w:rsid w:val="00F704F2"/>
    <w:rsid w:val="00F70B67"/>
    <w:rsid w:val="00F71429"/>
    <w:rsid w:val="00F716E3"/>
    <w:rsid w:val="00F722AF"/>
    <w:rsid w:val="00F7293F"/>
    <w:rsid w:val="00F72C15"/>
    <w:rsid w:val="00F73685"/>
    <w:rsid w:val="00F73F4E"/>
    <w:rsid w:val="00F742BD"/>
    <w:rsid w:val="00F743E6"/>
    <w:rsid w:val="00F7467E"/>
    <w:rsid w:val="00F74C92"/>
    <w:rsid w:val="00F74F30"/>
    <w:rsid w:val="00F75206"/>
    <w:rsid w:val="00F75C0D"/>
    <w:rsid w:val="00F75E9E"/>
    <w:rsid w:val="00F76013"/>
    <w:rsid w:val="00F76612"/>
    <w:rsid w:val="00F76639"/>
    <w:rsid w:val="00F767D2"/>
    <w:rsid w:val="00F76C2F"/>
    <w:rsid w:val="00F77525"/>
    <w:rsid w:val="00F77559"/>
    <w:rsid w:val="00F775AB"/>
    <w:rsid w:val="00F7771C"/>
    <w:rsid w:val="00F77D19"/>
    <w:rsid w:val="00F800A8"/>
    <w:rsid w:val="00F8126A"/>
    <w:rsid w:val="00F81872"/>
    <w:rsid w:val="00F822B1"/>
    <w:rsid w:val="00F82DB4"/>
    <w:rsid w:val="00F83136"/>
    <w:rsid w:val="00F833ED"/>
    <w:rsid w:val="00F8348B"/>
    <w:rsid w:val="00F8390B"/>
    <w:rsid w:val="00F84F0C"/>
    <w:rsid w:val="00F85F83"/>
    <w:rsid w:val="00F8676E"/>
    <w:rsid w:val="00F86EF6"/>
    <w:rsid w:val="00F87878"/>
    <w:rsid w:val="00F87AD9"/>
    <w:rsid w:val="00F87BDB"/>
    <w:rsid w:val="00F87BE8"/>
    <w:rsid w:val="00F90189"/>
    <w:rsid w:val="00F907EF"/>
    <w:rsid w:val="00F9096E"/>
    <w:rsid w:val="00F9141E"/>
    <w:rsid w:val="00F915BA"/>
    <w:rsid w:val="00F9162D"/>
    <w:rsid w:val="00F924E9"/>
    <w:rsid w:val="00F92530"/>
    <w:rsid w:val="00F92D50"/>
    <w:rsid w:val="00F92FC3"/>
    <w:rsid w:val="00F92FFB"/>
    <w:rsid w:val="00F933BB"/>
    <w:rsid w:val="00F9341F"/>
    <w:rsid w:val="00F93A23"/>
    <w:rsid w:val="00F93B33"/>
    <w:rsid w:val="00F93C4E"/>
    <w:rsid w:val="00F94A1E"/>
    <w:rsid w:val="00F94E6F"/>
    <w:rsid w:val="00F953ED"/>
    <w:rsid w:val="00F96935"/>
    <w:rsid w:val="00F96CB8"/>
    <w:rsid w:val="00F96F5E"/>
    <w:rsid w:val="00F97B07"/>
    <w:rsid w:val="00FA06F3"/>
    <w:rsid w:val="00FA080D"/>
    <w:rsid w:val="00FA08F6"/>
    <w:rsid w:val="00FA09F7"/>
    <w:rsid w:val="00FA2056"/>
    <w:rsid w:val="00FA2E6D"/>
    <w:rsid w:val="00FA39A2"/>
    <w:rsid w:val="00FA3E79"/>
    <w:rsid w:val="00FA43CB"/>
    <w:rsid w:val="00FA44F1"/>
    <w:rsid w:val="00FA4507"/>
    <w:rsid w:val="00FA47A1"/>
    <w:rsid w:val="00FA551D"/>
    <w:rsid w:val="00FA5727"/>
    <w:rsid w:val="00FA5D51"/>
    <w:rsid w:val="00FA5E4E"/>
    <w:rsid w:val="00FA65CD"/>
    <w:rsid w:val="00FA6BFA"/>
    <w:rsid w:val="00FA7F6A"/>
    <w:rsid w:val="00FB0ACF"/>
    <w:rsid w:val="00FB1C46"/>
    <w:rsid w:val="00FB213F"/>
    <w:rsid w:val="00FB25E3"/>
    <w:rsid w:val="00FB2617"/>
    <w:rsid w:val="00FB27EF"/>
    <w:rsid w:val="00FB3823"/>
    <w:rsid w:val="00FB3B50"/>
    <w:rsid w:val="00FB3FBD"/>
    <w:rsid w:val="00FB4512"/>
    <w:rsid w:val="00FB4E41"/>
    <w:rsid w:val="00FB4F97"/>
    <w:rsid w:val="00FB501E"/>
    <w:rsid w:val="00FB5929"/>
    <w:rsid w:val="00FB5A3A"/>
    <w:rsid w:val="00FB5F5D"/>
    <w:rsid w:val="00FB6426"/>
    <w:rsid w:val="00FB6A53"/>
    <w:rsid w:val="00FB6F26"/>
    <w:rsid w:val="00FB73EA"/>
    <w:rsid w:val="00FB7A34"/>
    <w:rsid w:val="00FC0566"/>
    <w:rsid w:val="00FC074E"/>
    <w:rsid w:val="00FC0AB4"/>
    <w:rsid w:val="00FC0B2E"/>
    <w:rsid w:val="00FC1D95"/>
    <w:rsid w:val="00FC29E7"/>
    <w:rsid w:val="00FC2F96"/>
    <w:rsid w:val="00FC304E"/>
    <w:rsid w:val="00FC3275"/>
    <w:rsid w:val="00FC35AB"/>
    <w:rsid w:val="00FC3815"/>
    <w:rsid w:val="00FC48E1"/>
    <w:rsid w:val="00FC4DD5"/>
    <w:rsid w:val="00FC4F18"/>
    <w:rsid w:val="00FC50D7"/>
    <w:rsid w:val="00FC5159"/>
    <w:rsid w:val="00FC5761"/>
    <w:rsid w:val="00FC5903"/>
    <w:rsid w:val="00FC5EB3"/>
    <w:rsid w:val="00FC606A"/>
    <w:rsid w:val="00FC690A"/>
    <w:rsid w:val="00FC6EF0"/>
    <w:rsid w:val="00FC7173"/>
    <w:rsid w:val="00FC7534"/>
    <w:rsid w:val="00FC7FB1"/>
    <w:rsid w:val="00FD0316"/>
    <w:rsid w:val="00FD06A1"/>
    <w:rsid w:val="00FD0CA9"/>
    <w:rsid w:val="00FD1805"/>
    <w:rsid w:val="00FD1DD5"/>
    <w:rsid w:val="00FD2031"/>
    <w:rsid w:val="00FD2E04"/>
    <w:rsid w:val="00FD3106"/>
    <w:rsid w:val="00FD45DC"/>
    <w:rsid w:val="00FD4844"/>
    <w:rsid w:val="00FD48BE"/>
    <w:rsid w:val="00FD4C50"/>
    <w:rsid w:val="00FD4D02"/>
    <w:rsid w:val="00FD4D5D"/>
    <w:rsid w:val="00FD4DFE"/>
    <w:rsid w:val="00FD7008"/>
    <w:rsid w:val="00FD7182"/>
    <w:rsid w:val="00FD7190"/>
    <w:rsid w:val="00FD752D"/>
    <w:rsid w:val="00FD7D05"/>
    <w:rsid w:val="00FD7FBC"/>
    <w:rsid w:val="00FE0496"/>
    <w:rsid w:val="00FE0AA6"/>
    <w:rsid w:val="00FE14CE"/>
    <w:rsid w:val="00FE1DF9"/>
    <w:rsid w:val="00FE209A"/>
    <w:rsid w:val="00FE20BA"/>
    <w:rsid w:val="00FE24D2"/>
    <w:rsid w:val="00FE253A"/>
    <w:rsid w:val="00FE31A9"/>
    <w:rsid w:val="00FE3280"/>
    <w:rsid w:val="00FE32A2"/>
    <w:rsid w:val="00FE4D06"/>
    <w:rsid w:val="00FE50C3"/>
    <w:rsid w:val="00FE516E"/>
    <w:rsid w:val="00FE54C6"/>
    <w:rsid w:val="00FE563C"/>
    <w:rsid w:val="00FE6184"/>
    <w:rsid w:val="00FE629B"/>
    <w:rsid w:val="00FE6670"/>
    <w:rsid w:val="00FE6A7E"/>
    <w:rsid w:val="00FE703C"/>
    <w:rsid w:val="00FE728A"/>
    <w:rsid w:val="00FE79A3"/>
    <w:rsid w:val="00FE7AA5"/>
    <w:rsid w:val="00FE7F53"/>
    <w:rsid w:val="00FF0433"/>
    <w:rsid w:val="00FF0B32"/>
    <w:rsid w:val="00FF0BA5"/>
    <w:rsid w:val="00FF0C0F"/>
    <w:rsid w:val="00FF1060"/>
    <w:rsid w:val="00FF1753"/>
    <w:rsid w:val="00FF18D1"/>
    <w:rsid w:val="00FF205C"/>
    <w:rsid w:val="00FF20D4"/>
    <w:rsid w:val="00FF2668"/>
    <w:rsid w:val="00FF302A"/>
    <w:rsid w:val="00FF309A"/>
    <w:rsid w:val="00FF30E9"/>
    <w:rsid w:val="00FF336C"/>
    <w:rsid w:val="00FF3A4C"/>
    <w:rsid w:val="00FF3A5B"/>
    <w:rsid w:val="00FF3E9F"/>
    <w:rsid w:val="00FF5A33"/>
    <w:rsid w:val="00FF5B1A"/>
    <w:rsid w:val="00FF5E9F"/>
    <w:rsid w:val="00FF67E5"/>
    <w:rsid w:val="00FF69FB"/>
    <w:rsid w:val="00FF6EBA"/>
    <w:rsid w:val="00FF715D"/>
    <w:rsid w:val="00FF72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0633840-3B7A-4451-808A-92EEC3500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63F3"/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579F"/>
    <w:pPr>
      <w:keepNext/>
      <w:keepLines/>
      <w:numPr>
        <w:numId w:val="21"/>
      </w:numPr>
      <w:spacing w:before="360" w:after="0"/>
      <w:outlineLvl w:val="0"/>
    </w:pPr>
    <w:rPr>
      <w:rFonts w:eastAsiaTheme="majorEastAsia" w:cstheme="majorBidi"/>
      <w:b/>
      <w:bCs/>
      <w:color w:val="822433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579F"/>
    <w:pPr>
      <w:numPr>
        <w:ilvl w:val="1"/>
        <w:numId w:val="21"/>
      </w:numPr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7A41"/>
    <w:pPr>
      <w:numPr>
        <w:ilvl w:val="2"/>
        <w:numId w:val="21"/>
      </w:numPr>
      <w:spacing w:before="200" w:after="0" w:line="271" w:lineRule="auto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08A3"/>
    <w:pPr>
      <w:numPr>
        <w:ilvl w:val="3"/>
        <w:numId w:val="21"/>
      </w:numPr>
      <w:spacing w:before="200" w:after="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F08A3"/>
    <w:pPr>
      <w:numPr>
        <w:ilvl w:val="4"/>
        <w:numId w:val="21"/>
      </w:numPr>
      <w:spacing w:before="200" w:after="0"/>
      <w:outlineLvl w:val="4"/>
    </w:pPr>
    <w:rPr>
      <w:rFonts w:eastAsiaTheme="majorEastAsia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F08A3"/>
    <w:pPr>
      <w:numPr>
        <w:ilvl w:val="5"/>
        <w:numId w:val="21"/>
      </w:numPr>
      <w:spacing w:after="0" w:line="271" w:lineRule="auto"/>
      <w:outlineLvl w:val="5"/>
    </w:pPr>
    <w:rPr>
      <w:rFonts w:eastAsiaTheme="majorEastAsia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F08A3"/>
    <w:pPr>
      <w:numPr>
        <w:ilvl w:val="6"/>
        <w:numId w:val="21"/>
      </w:numPr>
      <w:spacing w:after="0"/>
      <w:outlineLvl w:val="6"/>
    </w:pPr>
    <w:rPr>
      <w:rFonts w:eastAsiaTheme="majorEastAsia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08A3"/>
    <w:pPr>
      <w:numPr>
        <w:ilvl w:val="7"/>
        <w:numId w:val="21"/>
      </w:numPr>
      <w:spacing w:after="0"/>
      <w:outlineLvl w:val="7"/>
    </w:pPr>
    <w:rPr>
      <w:rFonts w:eastAsiaTheme="majorEastAsia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08A3"/>
    <w:pPr>
      <w:numPr>
        <w:ilvl w:val="8"/>
        <w:numId w:val="21"/>
      </w:numPr>
      <w:spacing w:after="0"/>
      <w:outlineLvl w:val="8"/>
    </w:pPr>
    <w:rPr>
      <w:rFonts w:eastAsiaTheme="majorEastAsia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32E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-Accent2">
    <w:name w:val="Medium Grid 1 Accent 2"/>
    <w:basedOn w:val="TableNormal"/>
    <w:uiPriority w:val="67"/>
    <w:rsid w:val="008D32E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FF4E5" w:themeColor="accent2" w:themeTint="BF"/>
        <w:left w:val="single" w:sz="8" w:space="0" w:color="EFF4E5" w:themeColor="accent2" w:themeTint="BF"/>
        <w:bottom w:val="single" w:sz="8" w:space="0" w:color="EFF4E5" w:themeColor="accent2" w:themeTint="BF"/>
        <w:right w:val="single" w:sz="8" w:space="0" w:color="EFF4E5" w:themeColor="accent2" w:themeTint="BF"/>
        <w:insideH w:val="single" w:sz="8" w:space="0" w:color="EFF4E5" w:themeColor="accent2" w:themeTint="BF"/>
        <w:insideV w:val="single" w:sz="8" w:space="0" w:color="EFF4E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BF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F4E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8EE" w:themeFill="accent2" w:themeFillTint="7F"/>
      </w:tcPr>
    </w:tblStylePr>
    <w:tblStylePr w:type="band1Horz">
      <w:tblPr/>
      <w:tcPr>
        <w:shd w:val="clear" w:color="auto" w:fill="F4F8EE" w:themeFill="accent2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7423D8"/>
    <w:pPr>
      <w:tabs>
        <w:tab w:val="center" w:pos="4680"/>
        <w:tab w:val="right" w:pos="9360"/>
      </w:tabs>
      <w:spacing w:after="0" w:line="240" w:lineRule="auto"/>
    </w:pPr>
  </w:style>
  <w:style w:type="table" w:styleId="MediumShading1-Accent2">
    <w:name w:val="Medium Shading 1 Accent 2"/>
    <w:basedOn w:val="TableNormal"/>
    <w:uiPriority w:val="63"/>
    <w:rsid w:val="00A918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FF4E5" w:themeColor="accent2" w:themeTint="BF"/>
        <w:left w:val="single" w:sz="8" w:space="0" w:color="EFF4E5" w:themeColor="accent2" w:themeTint="BF"/>
        <w:bottom w:val="single" w:sz="8" w:space="0" w:color="EFF4E5" w:themeColor="accent2" w:themeTint="BF"/>
        <w:right w:val="single" w:sz="8" w:space="0" w:color="EFF4E5" w:themeColor="accent2" w:themeTint="BF"/>
        <w:insideH w:val="single" w:sz="8" w:space="0" w:color="EFF4E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F4E5" w:themeColor="accent2" w:themeTint="BF"/>
          <w:left w:val="single" w:sz="8" w:space="0" w:color="EFF4E5" w:themeColor="accent2" w:themeTint="BF"/>
          <w:bottom w:val="single" w:sz="8" w:space="0" w:color="EFF4E5" w:themeColor="accent2" w:themeTint="BF"/>
          <w:right w:val="single" w:sz="8" w:space="0" w:color="EFF4E5" w:themeColor="accent2" w:themeTint="BF"/>
          <w:insideH w:val="nil"/>
          <w:insideV w:val="nil"/>
        </w:tcBorders>
        <w:shd w:val="clear" w:color="auto" w:fill="EBF1D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F4E5" w:themeColor="accent2" w:themeTint="BF"/>
          <w:left w:val="single" w:sz="8" w:space="0" w:color="EFF4E5" w:themeColor="accent2" w:themeTint="BF"/>
          <w:bottom w:val="single" w:sz="8" w:space="0" w:color="EFF4E5" w:themeColor="accent2" w:themeTint="BF"/>
          <w:right w:val="single" w:sz="8" w:space="0" w:color="EFF4E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BF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FBF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A9184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BF1DD" w:themeColor="accent2"/>
        <w:left w:val="single" w:sz="8" w:space="0" w:color="EBF1DD" w:themeColor="accent2"/>
        <w:bottom w:val="single" w:sz="8" w:space="0" w:color="EBF1DD" w:themeColor="accent2"/>
        <w:right w:val="single" w:sz="8" w:space="0" w:color="EBF1D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BF1D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BF1D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BF1D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BF1D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FBF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FBF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A9184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7E3BC" w:themeColor="accent3"/>
        <w:left w:val="single" w:sz="8" w:space="0" w:color="D7E3BC" w:themeColor="accent3"/>
        <w:bottom w:val="single" w:sz="8" w:space="0" w:color="D7E3BC" w:themeColor="accent3"/>
        <w:right w:val="single" w:sz="8" w:space="0" w:color="D7E3B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7E3B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7E3BC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7E3B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7E3B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F8E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F8E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Grid-Accent2">
    <w:name w:val="Light Grid Accent 2"/>
    <w:basedOn w:val="TableNormal"/>
    <w:uiPriority w:val="62"/>
    <w:rsid w:val="001D11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BF1DD" w:themeColor="accent2"/>
        <w:left w:val="single" w:sz="8" w:space="0" w:color="EBF1DD" w:themeColor="accent2"/>
        <w:bottom w:val="single" w:sz="8" w:space="0" w:color="EBF1DD" w:themeColor="accent2"/>
        <w:right w:val="single" w:sz="8" w:space="0" w:color="EBF1DD" w:themeColor="accent2"/>
        <w:insideH w:val="single" w:sz="8" w:space="0" w:color="EBF1DD" w:themeColor="accent2"/>
        <w:insideV w:val="single" w:sz="8" w:space="0" w:color="EBF1D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F1DD" w:themeColor="accent2"/>
          <w:left w:val="single" w:sz="8" w:space="0" w:color="EBF1DD" w:themeColor="accent2"/>
          <w:bottom w:val="single" w:sz="18" w:space="0" w:color="EBF1DD" w:themeColor="accent2"/>
          <w:right w:val="single" w:sz="8" w:space="0" w:color="EBF1DD" w:themeColor="accent2"/>
          <w:insideH w:val="nil"/>
          <w:insideV w:val="single" w:sz="8" w:space="0" w:color="EBF1D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BF1DD" w:themeColor="accent2"/>
          <w:left w:val="single" w:sz="8" w:space="0" w:color="EBF1DD" w:themeColor="accent2"/>
          <w:bottom w:val="single" w:sz="8" w:space="0" w:color="EBF1DD" w:themeColor="accent2"/>
          <w:right w:val="single" w:sz="8" w:space="0" w:color="EBF1DD" w:themeColor="accent2"/>
          <w:insideH w:val="nil"/>
          <w:insideV w:val="single" w:sz="8" w:space="0" w:color="EBF1D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F1DD" w:themeColor="accent2"/>
          <w:left w:val="single" w:sz="8" w:space="0" w:color="EBF1DD" w:themeColor="accent2"/>
          <w:bottom w:val="single" w:sz="8" w:space="0" w:color="EBF1DD" w:themeColor="accent2"/>
          <w:right w:val="single" w:sz="8" w:space="0" w:color="EBF1DD" w:themeColor="accent2"/>
        </w:tcBorders>
      </w:tcPr>
    </w:tblStylePr>
    <w:tblStylePr w:type="band1Vert">
      <w:tblPr/>
      <w:tcPr>
        <w:tcBorders>
          <w:top w:val="single" w:sz="8" w:space="0" w:color="EBF1DD" w:themeColor="accent2"/>
          <w:left w:val="single" w:sz="8" w:space="0" w:color="EBF1DD" w:themeColor="accent2"/>
          <w:bottom w:val="single" w:sz="8" w:space="0" w:color="EBF1DD" w:themeColor="accent2"/>
          <w:right w:val="single" w:sz="8" w:space="0" w:color="EBF1DD" w:themeColor="accent2"/>
        </w:tcBorders>
        <w:shd w:val="clear" w:color="auto" w:fill="F9FBF6" w:themeFill="accent2" w:themeFillTint="3F"/>
      </w:tcPr>
    </w:tblStylePr>
    <w:tblStylePr w:type="band1Horz">
      <w:tblPr/>
      <w:tcPr>
        <w:tcBorders>
          <w:top w:val="single" w:sz="8" w:space="0" w:color="EBF1DD" w:themeColor="accent2"/>
          <w:left w:val="single" w:sz="8" w:space="0" w:color="EBF1DD" w:themeColor="accent2"/>
          <w:bottom w:val="single" w:sz="8" w:space="0" w:color="EBF1DD" w:themeColor="accent2"/>
          <w:right w:val="single" w:sz="8" w:space="0" w:color="EBF1DD" w:themeColor="accent2"/>
          <w:insideV w:val="single" w:sz="8" w:space="0" w:color="EBF1DD" w:themeColor="accent2"/>
        </w:tcBorders>
        <w:shd w:val="clear" w:color="auto" w:fill="F9FBF6" w:themeFill="accent2" w:themeFillTint="3F"/>
      </w:tcPr>
    </w:tblStylePr>
    <w:tblStylePr w:type="band2Horz">
      <w:tblPr/>
      <w:tcPr>
        <w:tcBorders>
          <w:top w:val="single" w:sz="8" w:space="0" w:color="EBF1DD" w:themeColor="accent2"/>
          <w:left w:val="single" w:sz="8" w:space="0" w:color="EBF1DD" w:themeColor="accent2"/>
          <w:bottom w:val="single" w:sz="8" w:space="0" w:color="EBF1DD" w:themeColor="accent2"/>
          <w:right w:val="single" w:sz="8" w:space="0" w:color="EBF1DD" w:themeColor="accent2"/>
          <w:insideV w:val="single" w:sz="8" w:space="0" w:color="EBF1D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A579F"/>
    <w:rPr>
      <w:rFonts w:asciiTheme="majorHAnsi" w:eastAsiaTheme="majorEastAsia" w:hAnsiTheme="majorHAnsi" w:cstheme="majorBidi"/>
      <w:b/>
      <w:bCs/>
      <w:color w:val="822433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A579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7A4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7F08A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7F08A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rsid w:val="007F08A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rsid w:val="007F08A3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08A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08A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05330"/>
    <w:pPr>
      <w:spacing w:line="240" w:lineRule="auto"/>
      <w:contextualSpacing/>
    </w:pPr>
    <w:rPr>
      <w:rFonts w:eastAsiaTheme="majorEastAsia" w:cstheme="majorBidi"/>
      <w:color w:val="822434" w:themeColor="accent5"/>
      <w:spacing w:val="5"/>
      <w:sz w:val="6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5330"/>
    <w:rPr>
      <w:rFonts w:asciiTheme="majorHAnsi" w:eastAsiaTheme="majorEastAsia" w:hAnsiTheme="majorHAnsi" w:cstheme="majorBidi"/>
      <w:color w:val="822434" w:themeColor="accent5"/>
      <w:spacing w:val="5"/>
      <w:sz w:val="60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08A3"/>
    <w:pPr>
      <w:spacing w:after="600"/>
    </w:pPr>
    <w:rPr>
      <w:rFonts w:eastAsiaTheme="majorEastAsia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F08A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7F08A3"/>
    <w:rPr>
      <w:b/>
      <w:bCs/>
    </w:rPr>
  </w:style>
  <w:style w:type="character" w:styleId="Emphasis">
    <w:name w:val="Emphasis"/>
    <w:uiPriority w:val="20"/>
    <w:qFormat/>
    <w:rsid w:val="007F08A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ListParagraph">
    <w:name w:val="List Paragraph"/>
    <w:basedOn w:val="Normal"/>
    <w:link w:val="ListParagraphChar"/>
    <w:uiPriority w:val="34"/>
    <w:qFormat/>
    <w:rsid w:val="007F08A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F08A3"/>
    <w:pPr>
      <w:spacing w:before="200" w:after="0"/>
      <w:ind w:left="360" w:right="360"/>
    </w:pPr>
    <w:rPr>
      <w:rFonts w:asciiTheme="minorHAnsi" w:hAnsiTheme="minorHAnsi"/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F08A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08A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08A3"/>
    <w:rPr>
      <w:b/>
      <w:bCs/>
      <w:i/>
      <w:iCs/>
    </w:rPr>
  </w:style>
  <w:style w:type="character" w:styleId="SubtleEmphasis">
    <w:name w:val="Subtle Emphasis"/>
    <w:uiPriority w:val="19"/>
    <w:qFormat/>
    <w:rsid w:val="007F08A3"/>
    <w:rPr>
      <w:i/>
      <w:iCs/>
    </w:rPr>
  </w:style>
  <w:style w:type="character" w:styleId="IntenseEmphasis">
    <w:name w:val="Intense Emphasis"/>
    <w:uiPriority w:val="21"/>
    <w:qFormat/>
    <w:rsid w:val="007F08A3"/>
    <w:rPr>
      <w:b/>
      <w:bCs/>
    </w:rPr>
  </w:style>
  <w:style w:type="character" w:styleId="SubtleReference">
    <w:name w:val="Subtle Reference"/>
    <w:uiPriority w:val="31"/>
    <w:qFormat/>
    <w:rsid w:val="007F08A3"/>
    <w:rPr>
      <w:smallCaps/>
    </w:rPr>
  </w:style>
  <w:style w:type="character" w:styleId="IntenseReference">
    <w:name w:val="Intense Reference"/>
    <w:uiPriority w:val="32"/>
    <w:qFormat/>
    <w:rsid w:val="007F08A3"/>
    <w:rPr>
      <w:smallCaps/>
      <w:spacing w:val="5"/>
      <w:u w:val="single"/>
    </w:rPr>
  </w:style>
  <w:style w:type="character" w:styleId="BookTitle">
    <w:name w:val="Book Title"/>
    <w:uiPriority w:val="33"/>
    <w:qFormat/>
    <w:rsid w:val="007F08A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7F08A3"/>
    <w:pPr>
      <w:numPr>
        <w:numId w:val="0"/>
      </w:numPr>
      <w:outlineLvl w:val="9"/>
    </w:pPr>
  </w:style>
  <w:style w:type="character" w:customStyle="1" w:styleId="HeaderChar">
    <w:name w:val="Header Char"/>
    <w:basedOn w:val="DefaultParagraphFont"/>
    <w:link w:val="Header"/>
    <w:uiPriority w:val="99"/>
    <w:rsid w:val="007423D8"/>
  </w:style>
  <w:style w:type="paragraph" w:styleId="BalloonText">
    <w:name w:val="Balloon Text"/>
    <w:basedOn w:val="Normal"/>
    <w:link w:val="BalloonTextChar"/>
    <w:uiPriority w:val="99"/>
    <w:semiHidden/>
    <w:unhideWhenUsed/>
    <w:rsid w:val="00BE0B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B9C"/>
    <w:rPr>
      <w:rFonts w:ascii="Tahoma" w:hAnsi="Tahoma" w:cs="Tahoma"/>
      <w:sz w:val="16"/>
      <w:szCs w:val="16"/>
    </w:rPr>
  </w:style>
  <w:style w:type="table" w:customStyle="1" w:styleId="LightGrid-Accent11">
    <w:name w:val="Light Grid - Accent 11"/>
    <w:basedOn w:val="TableNormal"/>
    <w:uiPriority w:val="62"/>
    <w:rsid w:val="00BE0B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5557" w:themeColor="accent1"/>
        <w:left w:val="single" w:sz="8" w:space="0" w:color="4F5557" w:themeColor="accent1"/>
        <w:bottom w:val="single" w:sz="8" w:space="0" w:color="4F5557" w:themeColor="accent1"/>
        <w:right w:val="single" w:sz="8" w:space="0" w:color="4F5557" w:themeColor="accent1"/>
        <w:insideH w:val="single" w:sz="8" w:space="0" w:color="4F5557" w:themeColor="accent1"/>
        <w:insideV w:val="single" w:sz="8" w:space="0" w:color="4F5557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5557" w:themeColor="accent1"/>
          <w:left w:val="single" w:sz="8" w:space="0" w:color="4F5557" w:themeColor="accent1"/>
          <w:bottom w:val="single" w:sz="18" w:space="0" w:color="4F5557" w:themeColor="accent1"/>
          <w:right w:val="single" w:sz="8" w:space="0" w:color="4F5557" w:themeColor="accent1"/>
          <w:insideH w:val="nil"/>
          <w:insideV w:val="single" w:sz="8" w:space="0" w:color="4F5557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5557" w:themeColor="accent1"/>
          <w:left w:val="single" w:sz="8" w:space="0" w:color="4F5557" w:themeColor="accent1"/>
          <w:bottom w:val="single" w:sz="8" w:space="0" w:color="4F5557" w:themeColor="accent1"/>
          <w:right w:val="single" w:sz="8" w:space="0" w:color="4F5557" w:themeColor="accent1"/>
          <w:insideH w:val="nil"/>
          <w:insideV w:val="single" w:sz="8" w:space="0" w:color="4F5557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5557" w:themeColor="accent1"/>
          <w:left w:val="single" w:sz="8" w:space="0" w:color="4F5557" w:themeColor="accent1"/>
          <w:bottom w:val="single" w:sz="8" w:space="0" w:color="4F5557" w:themeColor="accent1"/>
          <w:right w:val="single" w:sz="8" w:space="0" w:color="4F5557" w:themeColor="accent1"/>
        </w:tcBorders>
      </w:tcPr>
    </w:tblStylePr>
    <w:tblStylePr w:type="band1Vert">
      <w:tblPr/>
      <w:tcPr>
        <w:tcBorders>
          <w:top w:val="single" w:sz="8" w:space="0" w:color="4F5557" w:themeColor="accent1"/>
          <w:left w:val="single" w:sz="8" w:space="0" w:color="4F5557" w:themeColor="accent1"/>
          <w:bottom w:val="single" w:sz="8" w:space="0" w:color="4F5557" w:themeColor="accent1"/>
          <w:right w:val="single" w:sz="8" w:space="0" w:color="4F5557" w:themeColor="accent1"/>
        </w:tcBorders>
        <w:shd w:val="clear" w:color="auto" w:fill="D2D5D6" w:themeFill="accent1" w:themeFillTint="3F"/>
      </w:tcPr>
    </w:tblStylePr>
    <w:tblStylePr w:type="band1Horz">
      <w:tblPr/>
      <w:tcPr>
        <w:tcBorders>
          <w:top w:val="single" w:sz="8" w:space="0" w:color="4F5557" w:themeColor="accent1"/>
          <w:left w:val="single" w:sz="8" w:space="0" w:color="4F5557" w:themeColor="accent1"/>
          <w:bottom w:val="single" w:sz="8" w:space="0" w:color="4F5557" w:themeColor="accent1"/>
          <w:right w:val="single" w:sz="8" w:space="0" w:color="4F5557" w:themeColor="accent1"/>
          <w:insideV w:val="single" w:sz="8" w:space="0" w:color="4F5557" w:themeColor="accent1"/>
        </w:tcBorders>
        <w:shd w:val="clear" w:color="auto" w:fill="D2D5D6" w:themeFill="accent1" w:themeFillTint="3F"/>
      </w:tcPr>
    </w:tblStylePr>
    <w:tblStylePr w:type="band2Horz">
      <w:tblPr/>
      <w:tcPr>
        <w:tcBorders>
          <w:top w:val="single" w:sz="8" w:space="0" w:color="4F5557" w:themeColor="accent1"/>
          <w:left w:val="single" w:sz="8" w:space="0" w:color="4F5557" w:themeColor="accent1"/>
          <w:bottom w:val="single" w:sz="8" w:space="0" w:color="4F5557" w:themeColor="accent1"/>
          <w:right w:val="single" w:sz="8" w:space="0" w:color="4F5557" w:themeColor="accent1"/>
          <w:insideV w:val="single" w:sz="8" w:space="0" w:color="4F5557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187A2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22434" w:themeColor="accent5"/>
        <w:left w:val="single" w:sz="8" w:space="0" w:color="822434" w:themeColor="accent5"/>
        <w:bottom w:val="single" w:sz="8" w:space="0" w:color="822434" w:themeColor="accent5"/>
        <w:right w:val="single" w:sz="8" w:space="0" w:color="82243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2243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22434" w:themeColor="accent5"/>
          <w:left w:val="single" w:sz="8" w:space="0" w:color="822434" w:themeColor="accent5"/>
          <w:bottom w:val="single" w:sz="8" w:space="0" w:color="822434" w:themeColor="accent5"/>
          <w:right w:val="single" w:sz="8" w:space="0" w:color="82243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22434" w:themeColor="accent5"/>
          <w:left w:val="single" w:sz="8" w:space="0" w:color="822434" w:themeColor="accent5"/>
          <w:bottom w:val="single" w:sz="8" w:space="0" w:color="822434" w:themeColor="accent5"/>
          <w:right w:val="single" w:sz="8" w:space="0" w:color="822434" w:themeColor="accent5"/>
        </w:tcBorders>
      </w:tcPr>
    </w:tblStylePr>
    <w:tblStylePr w:type="band1Horz">
      <w:tblPr/>
      <w:tcPr>
        <w:tcBorders>
          <w:top w:val="single" w:sz="8" w:space="0" w:color="822434" w:themeColor="accent5"/>
          <w:left w:val="single" w:sz="8" w:space="0" w:color="822434" w:themeColor="accent5"/>
          <w:bottom w:val="single" w:sz="8" w:space="0" w:color="822434" w:themeColor="accent5"/>
          <w:right w:val="single" w:sz="8" w:space="0" w:color="822434" w:themeColor="accent5"/>
        </w:tcBorders>
      </w:tcPr>
    </w:tblStylePr>
  </w:style>
  <w:style w:type="paragraph" w:styleId="Footer">
    <w:name w:val="footer"/>
    <w:basedOn w:val="Normal"/>
    <w:link w:val="FooterChar"/>
    <w:uiPriority w:val="99"/>
    <w:unhideWhenUsed/>
    <w:rsid w:val="007423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3D8"/>
  </w:style>
  <w:style w:type="paragraph" w:styleId="TOC1">
    <w:name w:val="toc 1"/>
    <w:basedOn w:val="Normal"/>
    <w:next w:val="Normal"/>
    <w:autoRedefine/>
    <w:uiPriority w:val="39"/>
    <w:unhideWhenUsed/>
    <w:qFormat/>
    <w:rsid w:val="001041F2"/>
    <w:pPr>
      <w:tabs>
        <w:tab w:val="left" w:pos="440"/>
        <w:tab w:val="right" w:leader="dot" w:pos="9350"/>
      </w:tabs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244A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4244A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244AA"/>
    <w:rPr>
      <w:color w:val="0000FF" w:themeColor="hyperlink"/>
      <w:u w:val="single"/>
    </w:rPr>
  </w:style>
  <w:style w:type="paragraph" w:customStyle="1" w:styleId="Address">
    <w:name w:val="Address"/>
    <w:basedOn w:val="Normal"/>
    <w:qFormat/>
    <w:rsid w:val="00305330"/>
    <w:pPr>
      <w:framePr w:hSpace="180" w:wrap="around" w:vAnchor="text" w:hAnchor="margin" w:y="5884"/>
      <w:spacing w:after="80" w:line="240" w:lineRule="auto"/>
    </w:pPr>
    <w:rPr>
      <w:color w:val="FFFFFF" w:themeColor="background1"/>
      <w:sz w:val="18"/>
    </w:rPr>
  </w:style>
  <w:style w:type="paragraph" w:customStyle="1" w:styleId="Clientname">
    <w:name w:val="Clientname"/>
    <w:basedOn w:val="Normal"/>
    <w:qFormat/>
    <w:rsid w:val="007F08A3"/>
    <w:pPr>
      <w:spacing w:after="0" w:line="240" w:lineRule="auto"/>
    </w:pPr>
  </w:style>
  <w:style w:type="character" w:customStyle="1" w:styleId="StyleLatinHeadings36pt">
    <w:name w:val="Style (Latin) +Headings 36 pt"/>
    <w:basedOn w:val="DefaultParagraphFont"/>
    <w:rsid w:val="00172C21"/>
    <w:rPr>
      <w:rFonts w:asciiTheme="majorHAnsi" w:hAnsiTheme="majorHAnsi"/>
      <w:sz w:val="56"/>
    </w:rPr>
  </w:style>
  <w:style w:type="character" w:styleId="PlaceholderText">
    <w:name w:val="Placeholder Text"/>
    <w:basedOn w:val="DefaultParagraphFont"/>
    <w:uiPriority w:val="99"/>
    <w:semiHidden/>
    <w:rsid w:val="004C43F3"/>
    <w:rPr>
      <w:color w:val="808080"/>
    </w:rPr>
  </w:style>
  <w:style w:type="paragraph" w:customStyle="1" w:styleId="DocumentName">
    <w:name w:val="Document Name"/>
    <w:basedOn w:val="Normal"/>
    <w:qFormat/>
    <w:rsid w:val="00305330"/>
    <w:rPr>
      <w:rFonts w:eastAsiaTheme="majorEastAsia" w:cstheme="majorBidi"/>
      <w:sz w:val="38"/>
      <w:szCs w:val="36"/>
    </w:rPr>
  </w:style>
  <w:style w:type="table" w:customStyle="1" w:styleId="LightList-Accent11">
    <w:name w:val="Light List - Accent 11"/>
    <w:basedOn w:val="TableNormal"/>
    <w:uiPriority w:val="61"/>
    <w:rsid w:val="00F87A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5557" w:themeColor="accent1"/>
        <w:left w:val="single" w:sz="8" w:space="0" w:color="4F5557" w:themeColor="accent1"/>
        <w:bottom w:val="single" w:sz="8" w:space="0" w:color="4F5557" w:themeColor="accent1"/>
        <w:right w:val="single" w:sz="8" w:space="0" w:color="4F5557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  <w:color w:val="FFFFFF" w:themeColor="background1"/>
      </w:rPr>
      <w:tblPr/>
      <w:tcPr>
        <w:shd w:val="clear" w:color="auto" w:fill="4F555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5557" w:themeColor="accent1"/>
          <w:left w:val="single" w:sz="8" w:space="0" w:color="4F5557" w:themeColor="accent1"/>
          <w:bottom w:val="single" w:sz="8" w:space="0" w:color="4F5557" w:themeColor="accent1"/>
          <w:right w:val="single" w:sz="8" w:space="0" w:color="4F555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5557" w:themeColor="accent1"/>
          <w:left w:val="single" w:sz="8" w:space="0" w:color="4F5557" w:themeColor="accent1"/>
          <w:bottom w:val="single" w:sz="8" w:space="0" w:color="4F5557" w:themeColor="accent1"/>
          <w:right w:val="single" w:sz="8" w:space="0" w:color="4F5557" w:themeColor="accent1"/>
        </w:tcBorders>
      </w:tcPr>
    </w:tblStylePr>
    <w:tblStylePr w:type="band1Horz">
      <w:tblPr/>
      <w:tcPr>
        <w:tcBorders>
          <w:top w:val="single" w:sz="8" w:space="0" w:color="4F5557" w:themeColor="accent1"/>
          <w:left w:val="single" w:sz="8" w:space="0" w:color="4F5557" w:themeColor="accent1"/>
          <w:bottom w:val="single" w:sz="8" w:space="0" w:color="4F5557" w:themeColor="accent1"/>
          <w:right w:val="single" w:sz="8" w:space="0" w:color="4F5557" w:themeColor="accent1"/>
        </w:tcBorders>
      </w:tcPr>
    </w:tblStylePr>
  </w:style>
  <w:style w:type="table" w:styleId="ColorfulList-Accent1">
    <w:name w:val="Colorful List Accent 1"/>
    <w:basedOn w:val="TableNormal"/>
    <w:uiPriority w:val="72"/>
    <w:rsid w:val="00F87A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EEE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D69B" w:themeFill="accent2" w:themeFillShade="CC"/>
      </w:tcPr>
    </w:tblStylePr>
    <w:tblStylePr w:type="lastRow">
      <w:rPr>
        <w:b/>
        <w:bCs/>
        <w:color w:val="C4D69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D5D6" w:themeFill="accent1" w:themeFillTint="3F"/>
      </w:tcPr>
    </w:tblStylePr>
    <w:tblStylePr w:type="band1Horz">
      <w:tblPr/>
      <w:tcPr>
        <w:shd w:val="clear" w:color="auto" w:fill="DADDDE" w:themeFill="accent1" w:themeFillTint="33"/>
      </w:tcPr>
    </w:tblStylePr>
  </w:style>
  <w:style w:type="table" w:styleId="ColorfulList-Accent6">
    <w:name w:val="Colorful List Accent 6"/>
    <w:basedOn w:val="TableNormal"/>
    <w:uiPriority w:val="72"/>
    <w:rsid w:val="00F87A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71C29" w:themeFill="accent5" w:themeFillShade="CC"/>
      </w:tcPr>
    </w:tblStylePr>
    <w:tblStylePr w:type="lastRow">
      <w:rPr>
        <w:b/>
        <w:bCs/>
        <w:color w:val="671C2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accent6" w:themeFillTint="3F"/>
      </w:tcPr>
    </w:tblStylePr>
    <w:tblStylePr w:type="band1Horz">
      <w:tblPr/>
      <w:tcPr>
        <w:shd w:val="clear" w:color="auto" w:fill="CCCCCC" w:themeFill="accent6" w:themeFillTint="33"/>
      </w:tcPr>
    </w:tblStylePr>
  </w:style>
  <w:style w:type="table" w:styleId="ColorfulShading-Accent2">
    <w:name w:val="Colorful Shading Accent 2"/>
    <w:basedOn w:val="TableNormal"/>
    <w:uiPriority w:val="71"/>
    <w:rsid w:val="00F87A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BF1DD" w:themeColor="accent2"/>
        <w:left w:val="single" w:sz="4" w:space="0" w:color="EBF1DD" w:themeColor="accent2"/>
        <w:bottom w:val="single" w:sz="4" w:space="0" w:color="EBF1DD" w:themeColor="accent2"/>
        <w:right w:val="single" w:sz="4" w:space="0" w:color="EBF1D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DF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F1D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BB5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BB59" w:themeColor="accent2" w:themeShade="99"/>
          <w:insideV w:val="nil"/>
        </w:tcBorders>
        <w:shd w:val="clear" w:color="auto" w:fill="9DBB5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BB59" w:themeFill="accent2" w:themeFillShade="99"/>
      </w:tcPr>
    </w:tblStylePr>
    <w:tblStylePr w:type="band1Vert">
      <w:tblPr/>
      <w:tcPr>
        <w:shd w:val="clear" w:color="auto" w:fill="F6F9F1" w:themeFill="accent2" w:themeFillTint="66"/>
      </w:tcPr>
    </w:tblStylePr>
    <w:tblStylePr w:type="band1Horz">
      <w:tblPr/>
      <w:tcPr>
        <w:shd w:val="clear" w:color="auto" w:fill="F4F8E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NagarroTable">
    <w:name w:val="NagarroTable"/>
    <w:basedOn w:val="TableNormal"/>
    <w:uiPriority w:val="99"/>
    <w:qFormat/>
    <w:rsid w:val="00047776"/>
    <w:pPr>
      <w:spacing w:after="0" w:line="240" w:lineRule="auto"/>
    </w:pPr>
    <w:rPr>
      <w:rFonts w:asciiTheme="majorHAnsi" w:hAnsiTheme="majorHAnsi"/>
    </w:rPr>
    <w:tblPr>
      <w:tblInd w:w="0" w:type="dxa"/>
      <w:tblBorders>
        <w:top w:val="single" w:sz="4" w:space="0" w:color="C2C2C2" w:themeColor="background2" w:themeShade="E6"/>
        <w:left w:val="single" w:sz="4" w:space="0" w:color="C2C2C2" w:themeColor="background2" w:themeShade="E6"/>
        <w:bottom w:val="single" w:sz="4" w:space="0" w:color="C2C2C2" w:themeColor="background2" w:themeShade="E6"/>
        <w:right w:val="single" w:sz="4" w:space="0" w:color="C2C2C2" w:themeColor="background2" w:themeShade="E6"/>
        <w:insideH w:val="single" w:sz="4" w:space="0" w:color="C2C2C2" w:themeColor="background2" w:themeShade="E6"/>
        <w:insideV w:val="single" w:sz="4" w:space="0" w:color="C2C2C2" w:themeColor="background2" w:themeShade="E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color w:val="FFFFFF" w:themeColor="background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822434" w:themeFill="accent5"/>
      </w:tcPr>
    </w:tblStylePr>
  </w:style>
  <w:style w:type="paragraph" w:customStyle="1" w:styleId="Standard">
    <w:name w:val="Standard"/>
    <w:rsid w:val="001D7A20"/>
    <w:pPr>
      <w:spacing w:after="240" w:line="240" w:lineRule="auto"/>
    </w:pPr>
    <w:rPr>
      <w:rFonts w:ascii="Trebuchet MS" w:eastAsia="Times New Roman" w:hAnsi="Trebuchet MS" w:cs="Times New Roman"/>
      <w:sz w:val="24"/>
      <w:szCs w:val="20"/>
      <w:lang w:bidi="ar-SA"/>
    </w:rPr>
  </w:style>
  <w:style w:type="paragraph" w:styleId="TOC4">
    <w:name w:val="toc 4"/>
    <w:basedOn w:val="Normal"/>
    <w:next w:val="Normal"/>
    <w:autoRedefine/>
    <w:uiPriority w:val="39"/>
    <w:unhideWhenUsed/>
    <w:rsid w:val="005523DF"/>
    <w:pPr>
      <w:tabs>
        <w:tab w:val="left" w:pos="1540"/>
        <w:tab w:val="right" w:leader="dot" w:pos="13040"/>
      </w:tabs>
      <w:spacing w:after="100"/>
      <w:ind w:left="660"/>
    </w:pPr>
    <w:rPr>
      <w:noProof/>
    </w:rPr>
  </w:style>
  <w:style w:type="paragraph" w:styleId="TOC5">
    <w:name w:val="toc 5"/>
    <w:basedOn w:val="Normal"/>
    <w:next w:val="Normal"/>
    <w:autoRedefine/>
    <w:uiPriority w:val="39"/>
    <w:unhideWhenUsed/>
    <w:rsid w:val="001D7A20"/>
    <w:pPr>
      <w:spacing w:after="100"/>
      <w:ind w:left="880"/>
    </w:pPr>
    <w:rPr>
      <w:rFonts w:asciiTheme="minorHAnsi" w:hAnsiTheme="minorHAnsi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1D7A20"/>
    <w:pPr>
      <w:spacing w:after="100"/>
      <w:ind w:left="1100"/>
    </w:pPr>
    <w:rPr>
      <w:rFonts w:asciiTheme="minorHAnsi" w:hAnsiTheme="minorHAnsi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1D7A20"/>
    <w:pPr>
      <w:spacing w:after="100"/>
      <w:ind w:left="1320"/>
    </w:pPr>
    <w:rPr>
      <w:rFonts w:asciiTheme="minorHAnsi" w:hAnsiTheme="minorHAnsi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1D7A20"/>
    <w:pPr>
      <w:spacing w:after="100"/>
      <w:ind w:left="1540"/>
    </w:pPr>
    <w:rPr>
      <w:rFonts w:asciiTheme="minorHAnsi" w:hAnsiTheme="minorHAnsi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1D7A20"/>
    <w:pPr>
      <w:spacing w:after="100"/>
      <w:ind w:left="1760"/>
    </w:pPr>
    <w:rPr>
      <w:rFonts w:asciiTheme="minorHAnsi" w:hAnsiTheme="minorHAnsi"/>
      <w:lang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1D7A20"/>
    <w:rPr>
      <w:color w:val="800080" w:themeColor="followedHyperlink"/>
      <w:u w:val="single"/>
    </w:rPr>
  </w:style>
  <w:style w:type="table" w:customStyle="1" w:styleId="LightShading1">
    <w:name w:val="Light Shading1"/>
    <w:basedOn w:val="TableNormal"/>
    <w:uiPriority w:val="60"/>
    <w:rsid w:val="001F633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Grid-Accent12">
    <w:name w:val="Light Grid - Accent 12"/>
    <w:basedOn w:val="TableNormal"/>
    <w:uiPriority w:val="62"/>
    <w:rsid w:val="001F63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5557" w:themeColor="accent1"/>
        <w:left w:val="single" w:sz="8" w:space="0" w:color="4F5557" w:themeColor="accent1"/>
        <w:bottom w:val="single" w:sz="8" w:space="0" w:color="4F5557" w:themeColor="accent1"/>
        <w:right w:val="single" w:sz="8" w:space="0" w:color="4F5557" w:themeColor="accent1"/>
        <w:insideH w:val="single" w:sz="8" w:space="0" w:color="4F5557" w:themeColor="accent1"/>
        <w:insideV w:val="single" w:sz="8" w:space="0" w:color="4F5557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5557" w:themeColor="accent1"/>
          <w:left w:val="single" w:sz="8" w:space="0" w:color="4F5557" w:themeColor="accent1"/>
          <w:bottom w:val="single" w:sz="18" w:space="0" w:color="4F5557" w:themeColor="accent1"/>
          <w:right w:val="single" w:sz="8" w:space="0" w:color="4F5557" w:themeColor="accent1"/>
          <w:insideH w:val="nil"/>
          <w:insideV w:val="single" w:sz="8" w:space="0" w:color="4F5557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5557" w:themeColor="accent1"/>
          <w:left w:val="single" w:sz="8" w:space="0" w:color="4F5557" w:themeColor="accent1"/>
          <w:bottom w:val="single" w:sz="8" w:space="0" w:color="4F5557" w:themeColor="accent1"/>
          <w:right w:val="single" w:sz="8" w:space="0" w:color="4F5557" w:themeColor="accent1"/>
          <w:insideH w:val="nil"/>
          <w:insideV w:val="single" w:sz="8" w:space="0" w:color="4F5557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5557" w:themeColor="accent1"/>
          <w:left w:val="single" w:sz="8" w:space="0" w:color="4F5557" w:themeColor="accent1"/>
          <w:bottom w:val="single" w:sz="8" w:space="0" w:color="4F5557" w:themeColor="accent1"/>
          <w:right w:val="single" w:sz="8" w:space="0" w:color="4F5557" w:themeColor="accent1"/>
        </w:tcBorders>
      </w:tcPr>
    </w:tblStylePr>
    <w:tblStylePr w:type="band1Vert">
      <w:tblPr/>
      <w:tcPr>
        <w:tcBorders>
          <w:top w:val="single" w:sz="8" w:space="0" w:color="4F5557" w:themeColor="accent1"/>
          <w:left w:val="single" w:sz="8" w:space="0" w:color="4F5557" w:themeColor="accent1"/>
          <w:bottom w:val="single" w:sz="8" w:space="0" w:color="4F5557" w:themeColor="accent1"/>
          <w:right w:val="single" w:sz="8" w:space="0" w:color="4F5557" w:themeColor="accent1"/>
        </w:tcBorders>
        <w:shd w:val="clear" w:color="auto" w:fill="D2D5D6" w:themeFill="accent1" w:themeFillTint="3F"/>
      </w:tcPr>
    </w:tblStylePr>
    <w:tblStylePr w:type="band1Horz">
      <w:tblPr/>
      <w:tcPr>
        <w:tcBorders>
          <w:top w:val="single" w:sz="8" w:space="0" w:color="4F5557" w:themeColor="accent1"/>
          <w:left w:val="single" w:sz="8" w:space="0" w:color="4F5557" w:themeColor="accent1"/>
          <w:bottom w:val="single" w:sz="8" w:space="0" w:color="4F5557" w:themeColor="accent1"/>
          <w:right w:val="single" w:sz="8" w:space="0" w:color="4F5557" w:themeColor="accent1"/>
          <w:insideV w:val="single" w:sz="8" w:space="0" w:color="4F5557" w:themeColor="accent1"/>
        </w:tcBorders>
        <w:shd w:val="clear" w:color="auto" w:fill="D2D5D6" w:themeFill="accent1" w:themeFillTint="3F"/>
      </w:tcPr>
    </w:tblStylePr>
    <w:tblStylePr w:type="band2Horz">
      <w:tblPr/>
      <w:tcPr>
        <w:tcBorders>
          <w:top w:val="single" w:sz="8" w:space="0" w:color="4F5557" w:themeColor="accent1"/>
          <w:left w:val="single" w:sz="8" w:space="0" w:color="4F5557" w:themeColor="accent1"/>
          <w:bottom w:val="single" w:sz="8" w:space="0" w:color="4F5557" w:themeColor="accent1"/>
          <w:right w:val="single" w:sz="8" w:space="0" w:color="4F5557" w:themeColor="accent1"/>
          <w:insideV w:val="single" w:sz="8" w:space="0" w:color="4F5557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1F63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7E3BC" w:themeColor="accent3"/>
        <w:left w:val="single" w:sz="8" w:space="0" w:color="D7E3BC" w:themeColor="accent3"/>
        <w:bottom w:val="single" w:sz="8" w:space="0" w:color="D7E3BC" w:themeColor="accent3"/>
        <w:right w:val="single" w:sz="8" w:space="0" w:color="D7E3B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7E3B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E3BC" w:themeColor="accent3"/>
          <w:left w:val="single" w:sz="8" w:space="0" w:color="D7E3BC" w:themeColor="accent3"/>
          <w:bottom w:val="single" w:sz="8" w:space="0" w:color="D7E3BC" w:themeColor="accent3"/>
          <w:right w:val="single" w:sz="8" w:space="0" w:color="D7E3B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7E3BC" w:themeColor="accent3"/>
          <w:left w:val="single" w:sz="8" w:space="0" w:color="D7E3BC" w:themeColor="accent3"/>
          <w:bottom w:val="single" w:sz="8" w:space="0" w:color="D7E3BC" w:themeColor="accent3"/>
          <w:right w:val="single" w:sz="8" w:space="0" w:color="D7E3BC" w:themeColor="accent3"/>
        </w:tcBorders>
      </w:tcPr>
    </w:tblStylePr>
    <w:tblStylePr w:type="band1Horz">
      <w:tblPr/>
      <w:tcPr>
        <w:tcBorders>
          <w:top w:val="single" w:sz="8" w:space="0" w:color="D7E3BC" w:themeColor="accent3"/>
          <w:left w:val="single" w:sz="8" w:space="0" w:color="D7E3BC" w:themeColor="accent3"/>
          <w:bottom w:val="single" w:sz="8" w:space="0" w:color="D7E3BC" w:themeColor="accent3"/>
          <w:right w:val="single" w:sz="8" w:space="0" w:color="D7E3BC" w:themeColor="accent3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BF1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F10D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EB4300"/>
    <w:pPr>
      <w:spacing w:after="0" w:line="240" w:lineRule="auto"/>
    </w:pPr>
    <w:rPr>
      <w:rFonts w:asciiTheme="majorHAnsi" w:hAnsiTheme="majorHAnsi"/>
    </w:rPr>
  </w:style>
  <w:style w:type="paragraph" w:styleId="Caption">
    <w:name w:val="caption"/>
    <w:basedOn w:val="Normal"/>
    <w:next w:val="Normal"/>
    <w:uiPriority w:val="35"/>
    <w:unhideWhenUsed/>
    <w:qFormat/>
    <w:rsid w:val="00CC588E"/>
    <w:pPr>
      <w:spacing w:line="240" w:lineRule="auto"/>
    </w:pPr>
    <w:rPr>
      <w:b/>
      <w:bCs/>
      <w:color w:val="4F5557" w:themeColor="accent1"/>
      <w:sz w:val="18"/>
      <w:szCs w:val="18"/>
    </w:rPr>
  </w:style>
  <w:style w:type="table" w:styleId="LightGrid-Accent3">
    <w:name w:val="Light Grid Accent 3"/>
    <w:basedOn w:val="TableNormal"/>
    <w:uiPriority w:val="62"/>
    <w:rsid w:val="009C7F2E"/>
    <w:pPr>
      <w:spacing w:after="0" w:line="240" w:lineRule="auto"/>
    </w:pPr>
    <w:rPr>
      <w:rFonts w:eastAsiaTheme="minorHAnsi"/>
      <w:lang w:bidi="ar-SA"/>
    </w:rPr>
    <w:tblPr>
      <w:tblStyleRowBandSize w:val="1"/>
      <w:tblStyleColBandSize w:val="1"/>
      <w:tblInd w:w="0" w:type="dxa"/>
      <w:tblBorders>
        <w:top w:val="single" w:sz="8" w:space="0" w:color="D7E3BC" w:themeColor="accent3"/>
        <w:left w:val="single" w:sz="8" w:space="0" w:color="D7E3BC" w:themeColor="accent3"/>
        <w:bottom w:val="single" w:sz="8" w:space="0" w:color="D7E3BC" w:themeColor="accent3"/>
        <w:right w:val="single" w:sz="8" w:space="0" w:color="D7E3BC" w:themeColor="accent3"/>
        <w:insideH w:val="single" w:sz="8" w:space="0" w:color="D7E3BC" w:themeColor="accent3"/>
        <w:insideV w:val="single" w:sz="8" w:space="0" w:color="D7E3B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7E3BC" w:themeColor="accent3"/>
          <w:left w:val="single" w:sz="8" w:space="0" w:color="D7E3BC" w:themeColor="accent3"/>
          <w:bottom w:val="single" w:sz="18" w:space="0" w:color="D7E3BC" w:themeColor="accent3"/>
          <w:right w:val="single" w:sz="8" w:space="0" w:color="D7E3BC" w:themeColor="accent3"/>
          <w:insideH w:val="nil"/>
          <w:insideV w:val="single" w:sz="8" w:space="0" w:color="D7E3B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7E3BC" w:themeColor="accent3"/>
          <w:left w:val="single" w:sz="8" w:space="0" w:color="D7E3BC" w:themeColor="accent3"/>
          <w:bottom w:val="single" w:sz="8" w:space="0" w:color="D7E3BC" w:themeColor="accent3"/>
          <w:right w:val="single" w:sz="8" w:space="0" w:color="D7E3BC" w:themeColor="accent3"/>
          <w:insideH w:val="nil"/>
          <w:insideV w:val="single" w:sz="8" w:space="0" w:color="D7E3B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7E3BC" w:themeColor="accent3"/>
          <w:left w:val="single" w:sz="8" w:space="0" w:color="D7E3BC" w:themeColor="accent3"/>
          <w:bottom w:val="single" w:sz="8" w:space="0" w:color="D7E3BC" w:themeColor="accent3"/>
          <w:right w:val="single" w:sz="8" w:space="0" w:color="D7E3BC" w:themeColor="accent3"/>
        </w:tcBorders>
      </w:tcPr>
    </w:tblStylePr>
    <w:tblStylePr w:type="band1Vert">
      <w:tblPr/>
      <w:tcPr>
        <w:tcBorders>
          <w:top w:val="single" w:sz="8" w:space="0" w:color="D7E3BC" w:themeColor="accent3"/>
          <w:left w:val="single" w:sz="8" w:space="0" w:color="D7E3BC" w:themeColor="accent3"/>
          <w:bottom w:val="single" w:sz="8" w:space="0" w:color="D7E3BC" w:themeColor="accent3"/>
          <w:right w:val="single" w:sz="8" w:space="0" w:color="D7E3BC" w:themeColor="accent3"/>
        </w:tcBorders>
        <w:shd w:val="clear" w:color="auto" w:fill="F5F8EE" w:themeFill="accent3" w:themeFillTint="3F"/>
      </w:tcPr>
    </w:tblStylePr>
    <w:tblStylePr w:type="band1Horz">
      <w:tblPr/>
      <w:tcPr>
        <w:tcBorders>
          <w:top w:val="single" w:sz="8" w:space="0" w:color="D7E3BC" w:themeColor="accent3"/>
          <w:left w:val="single" w:sz="8" w:space="0" w:color="D7E3BC" w:themeColor="accent3"/>
          <w:bottom w:val="single" w:sz="8" w:space="0" w:color="D7E3BC" w:themeColor="accent3"/>
          <w:right w:val="single" w:sz="8" w:space="0" w:color="D7E3BC" w:themeColor="accent3"/>
          <w:insideV w:val="single" w:sz="8" w:space="0" w:color="D7E3BC" w:themeColor="accent3"/>
        </w:tcBorders>
        <w:shd w:val="clear" w:color="auto" w:fill="F5F8EE" w:themeFill="accent3" w:themeFillTint="3F"/>
      </w:tcPr>
    </w:tblStylePr>
    <w:tblStylePr w:type="band2Horz">
      <w:tblPr/>
      <w:tcPr>
        <w:tcBorders>
          <w:top w:val="single" w:sz="8" w:space="0" w:color="D7E3BC" w:themeColor="accent3"/>
          <w:left w:val="single" w:sz="8" w:space="0" w:color="D7E3BC" w:themeColor="accent3"/>
          <w:bottom w:val="single" w:sz="8" w:space="0" w:color="D7E3BC" w:themeColor="accent3"/>
          <w:right w:val="single" w:sz="8" w:space="0" w:color="D7E3BC" w:themeColor="accent3"/>
          <w:insideV w:val="single" w:sz="8" w:space="0" w:color="D7E3BC" w:themeColor="accent3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C36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C366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C3661"/>
    <w:rPr>
      <w:rFonts w:asciiTheme="majorHAnsi" w:hAnsiTheme="maj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36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3661"/>
    <w:rPr>
      <w:rFonts w:asciiTheme="majorHAnsi" w:hAnsiTheme="majorHAnsi"/>
      <w:b/>
      <w:bCs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23707C"/>
    <w:pPr>
      <w:spacing w:after="0" w:line="240" w:lineRule="auto"/>
    </w:pPr>
    <w:rPr>
      <w:rFonts w:ascii="Calibri" w:eastAsia="Calibri" w:hAnsi="Calibri" w:cs="Times New Roman"/>
      <w:lang w:val="en-IN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D8654A"/>
    <w:rPr>
      <w:rFonts w:asciiTheme="majorHAnsi" w:hAnsiTheme="majorHAnsi"/>
    </w:rPr>
  </w:style>
  <w:style w:type="paragraph" w:customStyle="1" w:styleId="InstructionSteps">
    <w:name w:val="Instruction Steps"/>
    <w:basedOn w:val="ListParagraph"/>
    <w:link w:val="InstructionStepsChar"/>
    <w:qFormat/>
    <w:rsid w:val="00BB08B6"/>
    <w:pPr>
      <w:ind w:left="0"/>
    </w:pPr>
    <w:rPr>
      <w:rFonts w:cs="Calibri"/>
      <w:sz w:val="20"/>
      <w:lang w:eastAsia="en-IN"/>
    </w:rPr>
  </w:style>
  <w:style w:type="character" w:customStyle="1" w:styleId="InstructionStepsChar">
    <w:name w:val="Instruction Steps Char"/>
    <w:basedOn w:val="DefaultParagraphFont"/>
    <w:link w:val="InstructionSteps"/>
    <w:rsid w:val="00BB08B6"/>
    <w:rPr>
      <w:rFonts w:asciiTheme="majorHAnsi" w:hAnsiTheme="majorHAnsi" w:cs="Calibri"/>
      <w:sz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6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9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9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5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2677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72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376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71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745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228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295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65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0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9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6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0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jali1361\Downloads\Software%20Requirement%20Specifications%20Landscape%20Template.dotx" TargetMode="External"/></Relationships>
</file>

<file path=word/theme/theme1.xml><?xml version="1.0" encoding="utf-8"?>
<a:theme xmlns:a="http://schemas.openxmlformats.org/drawingml/2006/main" name="Office Theme">
  <a:themeElements>
    <a:clrScheme name="NagarroDocTemp">
      <a:dk1>
        <a:sysClr val="windowText" lastClr="000000"/>
      </a:dk1>
      <a:lt1>
        <a:sysClr val="window" lastClr="FFFFFF"/>
      </a:lt1>
      <a:dk2>
        <a:srgbClr val="4F5557"/>
      </a:dk2>
      <a:lt2>
        <a:srgbClr val="D8D8D8"/>
      </a:lt2>
      <a:accent1>
        <a:srgbClr val="4F5557"/>
      </a:accent1>
      <a:accent2>
        <a:srgbClr val="EBF1DD"/>
      </a:accent2>
      <a:accent3>
        <a:srgbClr val="D7E3BC"/>
      </a:accent3>
      <a:accent4>
        <a:srgbClr val="B2A2C7"/>
      </a:accent4>
      <a:accent5>
        <a:srgbClr val="822434"/>
      </a:accent5>
      <a:accent6>
        <a:srgbClr val="000000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2009-02-03T00:00:00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51DC56-8EBF-4BD1-BB51-1DD9DDCA1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Software Requirement Specifications Landscape Template.dotx</Template>
  <TotalTime>7958</TotalTime>
  <Pages>12</Pages>
  <Words>934</Words>
  <Characters>5326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NTEG</vt:lpstr>
    </vt:vector>
  </TitlesOfParts>
  <Company/>
  <LinksUpToDate>false</LinksUpToDate>
  <CharactersWithSpaces>6248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NTEG</dc:title>
  <dc:subject>Technical Design Document V0.1</dc:subject>
  <dc:creator>Rakesh Garg</dc:creator>
  <cp:keywords/>
  <dc:description/>
  <cp:lastModifiedBy>Rakesh Garg</cp:lastModifiedBy>
  <cp:revision>271</cp:revision>
  <cp:lastPrinted>2010-11-16T20:21:00Z</cp:lastPrinted>
  <dcterms:created xsi:type="dcterms:W3CDTF">2013-07-04T14:34:00Z</dcterms:created>
  <dcterms:modified xsi:type="dcterms:W3CDTF">2014-06-06T11:00:00Z</dcterms:modified>
</cp:coreProperties>
</file>